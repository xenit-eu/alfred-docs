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 Id="rId4" Type="http://schemas.openxmlformats.org/officeDocument/2006/relationships/custom-properties" Target="docProps/custom.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EBDDC3" w:themeColor="background2"/>
          <w:sz w:val="16"/>
          <w:szCs w:val="16"/>
        </w:rPr>
        <w:id w:val="16927735"/>
        <w:docPartObj>
          <w:docPartGallery w:val="Cover Pages"/>
          <w:docPartUnique/>
        </w:docPartObj>
      </w:sdtPr>
      <w:sdtEndPr/>
      <w:sdtContent>
        <w:p w:rsidR="0013124E" w:rsidRPr="007F2156" w:rsidRDefault="0013124E">
          <w:pPr>
            <w:spacing w:after="200" w:line="276" w:lineRule="auto"/>
            <w:rPr>
              <w:color w:val="EBDDC3" w:themeColor="background2"/>
              <w:sz w:val="16"/>
              <w:szCs w:val="16"/>
            </w:rPr>
          </w:pPr>
        </w:p>
        <w:p w:rsidR="0034681C" w:rsidRPr="007F2156" w:rsidRDefault="0037358E" w:rsidP="0037358E">
          <w:pPr>
            <w:spacing w:after="200" w:line="276" w:lineRule="auto"/>
            <w:jc w:val="center"/>
            <w:rPr>
              <w:color w:val="EBDDC3" w:themeColor="background2"/>
              <w:sz w:val="16"/>
              <w:szCs w:val="16"/>
            </w:rPr>
          </w:pPr>
          <w:r w:rsidRPr="007F2156">
            <w:rPr>
              <w:noProof/>
              <w:color w:val="EBDDC3" w:themeColor="background2"/>
              <w:sz w:val="16"/>
              <w:szCs w:val="16"/>
              <w:lang w:eastAsia="en-GB"/>
            </w:rPr>
            <w:drawing>
              <wp:inline distT="0" distB="0" distL="0" distR="0" wp14:anchorId="75C720BC" wp14:editId="733FCA66">
                <wp:extent cx="3111834" cy="123825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XENIT\Operational\Logo_Templates\Logo 070718\xenitbacktransp.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122902" cy="1242654"/>
                        </a:xfrm>
                        <a:prstGeom prst="rect">
                          <a:avLst/>
                        </a:prstGeom>
                        <a:noFill/>
                        <a:ln w="9525">
                          <a:noFill/>
                          <a:miter lim="800000"/>
                          <a:headEnd/>
                          <a:tailEnd/>
                        </a:ln>
                      </pic:spPr>
                    </pic:pic>
                  </a:graphicData>
                </a:graphic>
              </wp:inline>
            </w:drawing>
          </w:r>
        </w:p>
        <w:p w:rsidR="0037358E" w:rsidRPr="007F2156" w:rsidRDefault="0037358E" w:rsidP="0037358E">
          <w:pPr>
            <w:spacing w:after="200" w:line="276" w:lineRule="auto"/>
            <w:jc w:val="center"/>
            <w:rPr>
              <w:color w:val="EBDDC3" w:themeColor="background2"/>
              <w:sz w:val="16"/>
              <w:szCs w:val="16"/>
            </w:rPr>
          </w:pPr>
        </w:p>
        <w:p w:rsidR="0037358E" w:rsidRPr="007F2156" w:rsidRDefault="0037358E" w:rsidP="0037358E">
          <w:pPr>
            <w:spacing w:after="200" w:line="276" w:lineRule="auto"/>
            <w:jc w:val="center"/>
            <w:rPr>
              <w:color w:val="EBDDC3" w:themeColor="background2"/>
              <w:sz w:val="16"/>
              <w:szCs w:val="16"/>
            </w:rPr>
          </w:pPr>
        </w:p>
        <w:p w:rsidR="0037358E" w:rsidRPr="007F2156" w:rsidRDefault="0037358E" w:rsidP="0037358E">
          <w:pPr>
            <w:spacing w:after="200" w:line="276" w:lineRule="auto"/>
            <w:jc w:val="center"/>
            <w:rPr>
              <w:color w:val="EBDDC3" w:themeColor="background2"/>
              <w:sz w:val="16"/>
              <w:szCs w:val="16"/>
            </w:rPr>
          </w:pPr>
        </w:p>
        <w:p w:rsidR="003940F9" w:rsidRPr="007F2156" w:rsidRDefault="003940F9" w:rsidP="0037358E">
          <w:pPr>
            <w:spacing w:after="200" w:line="276" w:lineRule="auto"/>
            <w:jc w:val="center"/>
            <w:rPr>
              <w:color w:val="EBDDC3" w:themeColor="background2"/>
              <w:sz w:val="16"/>
              <w:szCs w:val="16"/>
            </w:rPr>
          </w:pPr>
        </w:p>
        <w:p w:rsidR="0037358E" w:rsidRPr="007F2156" w:rsidRDefault="0037358E" w:rsidP="0037358E">
          <w:pPr>
            <w:spacing w:after="200" w:line="276" w:lineRule="auto"/>
            <w:jc w:val="center"/>
            <w:rPr>
              <w:color w:val="EBDDC3" w:themeColor="background2"/>
              <w:sz w:val="16"/>
              <w:szCs w:val="16"/>
            </w:rPr>
          </w:pPr>
        </w:p>
        <w:p w:rsidR="0037358E" w:rsidRPr="007F2156" w:rsidRDefault="0037358E" w:rsidP="0037358E">
          <w:pPr>
            <w:spacing w:after="200" w:line="276" w:lineRule="auto"/>
            <w:jc w:val="center"/>
            <w:rPr>
              <w:color w:val="EBDDC3" w:themeColor="background2"/>
              <w:sz w:val="16"/>
              <w:szCs w:val="16"/>
            </w:rPr>
          </w:pPr>
        </w:p>
        <w:p w:rsidR="0037358E" w:rsidRPr="007F2156" w:rsidRDefault="00776125" w:rsidP="002041DD">
          <w:pPr>
            <w:pStyle w:val="Title"/>
            <w:jc w:val="center"/>
            <w:rPr>
              <w:caps/>
              <w:sz w:val="16"/>
              <w:szCs w:val="16"/>
            </w:rPr>
          </w:pPr>
          <w:sdt>
            <w:sdtPr>
              <w:rPr>
                <w:caps/>
                <w:sz w:val="52"/>
                <w:szCs w:val="36"/>
              </w:rPr>
              <w:alias w:val="Title"/>
              <w:id w:val="541102321"/>
              <w:dataBinding w:prefixMappings="xmlns:ns0='http://schemas.openxmlformats.org/package/2006/metadata/core-properties' xmlns:ns1='http://purl.org/dc/elements/1.1/'" w:xpath="/ns0:coreProperties[1]/ns1:title[1]" w:storeItemID="{6C3C8BC8-F283-45AE-878A-BAB7291924A1}"/>
              <w:text/>
            </w:sdtPr>
            <w:sdtEndPr/>
            <w:sdtContent>
              <w:r w:rsidR="0067660C" w:rsidRPr="007F2156">
                <w:rPr>
                  <w:caps/>
                  <w:sz w:val="52"/>
                  <w:szCs w:val="36"/>
                </w:rPr>
                <w:t>Fred - Simple Smart and Swift ECM</w:t>
              </w:r>
            </w:sdtContent>
          </w:sdt>
        </w:p>
        <w:p w:rsidR="00EC1440" w:rsidRPr="007F2156" w:rsidRDefault="00776125" w:rsidP="00EC1440">
          <w:pPr>
            <w:pStyle w:val="Subtitle"/>
            <w:jc w:val="center"/>
            <w:rPr>
              <w:sz w:val="40"/>
              <w:szCs w:val="40"/>
            </w:rPr>
          </w:pPr>
          <w:sdt>
            <w:sdtPr>
              <w:rPr>
                <w:sz w:val="28"/>
                <w:szCs w:val="40"/>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D81F7A" w:rsidRPr="00D81F7A">
                <w:rPr>
                  <w:sz w:val="28"/>
                  <w:szCs w:val="40"/>
                </w:rPr>
                <w:t>User Guide Trial Version 3.2</w:t>
              </w:r>
            </w:sdtContent>
          </w:sdt>
        </w:p>
        <w:p w:rsidR="00D928D0" w:rsidRPr="007F2156" w:rsidRDefault="00F3346B" w:rsidP="00D928D0">
          <w:pPr>
            <w:spacing w:after="200" w:line="276" w:lineRule="auto"/>
            <w:jc w:val="center"/>
            <w:rPr>
              <w:color w:val="auto"/>
              <w:sz w:val="40"/>
              <w:szCs w:val="40"/>
            </w:rPr>
          </w:pPr>
          <w:r w:rsidRPr="007F2156">
            <w:rPr>
              <w:noProof/>
              <w:sz w:val="16"/>
              <w:szCs w:val="16"/>
              <w:lang w:eastAsia="en-GB"/>
            </w:rPr>
            <w:drawing>
              <wp:anchor distT="36576" distB="36576" distL="36576" distR="36576" simplePos="0" relativeHeight="251658240" behindDoc="0" locked="0" layoutInCell="1" allowOverlap="1" wp14:anchorId="41FB1B40" wp14:editId="59514110">
                <wp:simplePos x="0" y="0"/>
                <wp:positionH relativeFrom="column">
                  <wp:posOffset>1284605</wp:posOffset>
                </wp:positionH>
                <wp:positionV relativeFrom="paragraph">
                  <wp:posOffset>94615</wp:posOffset>
                </wp:positionV>
                <wp:extent cx="3397250" cy="1537379"/>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ddy1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397250" cy="1537379"/>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rsidR="0037358E" w:rsidRPr="007F2156" w:rsidRDefault="0037358E">
          <w:pPr>
            <w:spacing w:after="200" w:line="276" w:lineRule="auto"/>
            <w:rPr>
              <w:color w:val="auto"/>
              <w:sz w:val="40"/>
              <w:szCs w:val="40"/>
            </w:rPr>
          </w:pPr>
        </w:p>
        <w:p w:rsidR="0037358E" w:rsidRPr="007F2156" w:rsidRDefault="0037358E">
          <w:pPr>
            <w:spacing w:after="200" w:line="276" w:lineRule="auto"/>
            <w:rPr>
              <w:color w:val="auto"/>
              <w:sz w:val="40"/>
              <w:szCs w:val="40"/>
            </w:rPr>
          </w:pPr>
        </w:p>
        <w:p w:rsidR="0037358E" w:rsidRPr="007F2156" w:rsidRDefault="0037358E">
          <w:pPr>
            <w:spacing w:after="200" w:line="276" w:lineRule="auto"/>
            <w:rPr>
              <w:color w:val="auto"/>
              <w:sz w:val="40"/>
              <w:szCs w:val="40"/>
            </w:rPr>
          </w:pPr>
        </w:p>
        <w:p w:rsidR="00D639C9" w:rsidRPr="007F2156" w:rsidRDefault="00D639C9">
          <w:pPr>
            <w:spacing w:after="200" w:line="276" w:lineRule="auto"/>
            <w:rPr>
              <w:color w:val="auto"/>
              <w:sz w:val="40"/>
              <w:szCs w:val="40"/>
            </w:rPr>
          </w:pPr>
        </w:p>
        <w:p w:rsidR="00D639C9" w:rsidRPr="007F2156" w:rsidRDefault="00D639C9">
          <w:pPr>
            <w:spacing w:after="200" w:line="276" w:lineRule="auto"/>
            <w:rPr>
              <w:color w:val="auto"/>
              <w:sz w:val="40"/>
              <w:szCs w:val="40"/>
            </w:rPr>
          </w:pPr>
        </w:p>
        <w:p w:rsidR="00042771" w:rsidRPr="007F2156" w:rsidRDefault="00042771">
          <w:pPr>
            <w:spacing w:after="200" w:line="276" w:lineRule="auto"/>
            <w:rPr>
              <w:color w:val="auto"/>
              <w:sz w:val="40"/>
              <w:szCs w:val="40"/>
            </w:rPr>
          </w:pPr>
        </w:p>
        <w:p w:rsidR="00EC1440" w:rsidRPr="007F2156" w:rsidRDefault="00EC1440">
          <w:pPr>
            <w:spacing w:after="200" w:line="276" w:lineRule="auto"/>
            <w:rPr>
              <w:color w:val="auto"/>
              <w:sz w:val="40"/>
              <w:szCs w:val="40"/>
            </w:rPr>
          </w:pPr>
        </w:p>
        <w:p w:rsidR="0037358E" w:rsidRPr="007F2156" w:rsidRDefault="0037358E" w:rsidP="0037358E">
          <w:pPr>
            <w:pStyle w:val="NoSpacing"/>
            <w:rPr>
              <w:rFonts w:asciiTheme="majorHAnsi" w:hAnsiTheme="majorHAnsi"/>
              <w:sz w:val="16"/>
              <w:szCs w:val="16"/>
            </w:rPr>
          </w:pPr>
          <w:r w:rsidRPr="007F2156">
            <w:rPr>
              <w:rFonts w:asciiTheme="majorHAnsi" w:hAnsiTheme="majorHAnsi"/>
              <w:sz w:val="16"/>
              <w:szCs w:val="16"/>
            </w:rPr>
            <w:t xml:space="preserve">Document reference: </w:t>
          </w:r>
          <w:r w:rsidR="00C956F0" w:rsidRPr="007F2156">
            <w:rPr>
              <w:rFonts w:asciiTheme="majorHAnsi" w:hAnsiTheme="majorHAnsi"/>
              <w:sz w:val="16"/>
              <w:szCs w:val="16"/>
            </w:rPr>
            <w:t>Fred</w:t>
          </w:r>
          <w:r w:rsidRPr="007F2156">
            <w:rPr>
              <w:rFonts w:asciiTheme="majorHAnsi" w:hAnsiTheme="majorHAnsi"/>
              <w:sz w:val="16"/>
              <w:szCs w:val="16"/>
            </w:rPr>
            <w:t>/</w:t>
          </w:r>
          <w:r w:rsidR="00C956F0" w:rsidRPr="007F2156">
            <w:rPr>
              <w:rFonts w:asciiTheme="majorHAnsi" w:hAnsiTheme="majorHAnsi"/>
              <w:sz w:val="16"/>
              <w:szCs w:val="16"/>
            </w:rPr>
            <w:t>user guide</w:t>
          </w:r>
          <w:r w:rsidRPr="007F2156">
            <w:rPr>
              <w:rFonts w:asciiTheme="majorHAnsi" w:hAnsiTheme="majorHAnsi"/>
              <w:sz w:val="16"/>
              <w:szCs w:val="16"/>
            </w:rPr>
            <w:t>/</w:t>
          </w:r>
          <w:r w:rsidR="001B5294" w:rsidRPr="007F2156">
            <w:rPr>
              <w:rFonts w:asciiTheme="majorHAnsi" w:hAnsiTheme="majorHAnsi"/>
              <w:sz w:val="16"/>
              <w:szCs w:val="16"/>
            </w:rPr>
            <w:t>3.</w:t>
          </w:r>
          <w:r w:rsidR="00D81F7A">
            <w:rPr>
              <w:rFonts w:asciiTheme="majorHAnsi" w:hAnsiTheme="majorHAnsi"/>
              <w:sz w:val="16"/>
              <w:szCs w:val="16"/>
            </w:rPr>
            <w:t>2</w:t>
          </w:r>
        </w:p>
        <w:p w:rsidR="000B0555" w:rsidRPr="007F2156" w:rsidRDefault="00CF15C3" w:rsidP="0037358E">
          <w:pPr>
            <w:pStyle w:val="NoSpacing"/>
            <w:rPr>
              <w:rFonts w:asciiTheme="majorHAnsi" w:hAnsiTheme="majorHAnsi"/>
              <w:sz w:val="16"/>
              <w:szCs w:val="16"/>
            </w:rPr>
          </w:pPr>
          <w:r w:rsidRPr="007F2156">
            <w:rPr>
              <w:rFonts w:asciiTheme="majorHAnsi" w:hAnsiTheme="majorHAnsi"/>
              <w:sz w:val="16"/>
              <w:szCs w:val="16"/>
            </w:rPr>
            <w:t xml:space="preserve">Trial </w:t>
          </w:r>
          <w:r w:rsidR="000B0555" w:rsidRPr="007F2156">
            <w:rPr>
              <w:rFonts w:asciiTheme="majorHAnsi" w:hAnsiTheme="majorHAnsi"/>
              <w:sz w:val="16"/>
              <w:szCs w:val="16"/>
            </w:rPr>
            <w:t xml:space="preserve">Version: </w:t>
          </w:r>
          <w:r w:rsidR="00D81F7A">
            <w:rPr>
              <w:rFonts w:asciiTheme="majorHAnsi" w:hAnsiTheme="majorHAnsi"/>
              <w:sz w:val="16"/>
              <w:szCs w:val="16"/>
            </w:rPr>
            <w:t>3.2</w:t>
          </w:r>
        </w:p>
        <w:p w:rsidR="0037358E" w:rsidRPr="007F2156" w:rsidRDefault="005F2554" w:rsidP="0037358E">
          <w:pPr>
            <w:pStyle w:val="NoSpacing"/>
            <w:rPr>
              <w:rFonts w:asciiTheme="majorHAnsi" w:hAnsiTheme="majorHAnsi"/>
              <w:sz w:val="16"/>
              <w:szCs w:val="16"/>
            </w:rPr>
          </w:pPr>
          <w:r w:rsidRPr="007F2156">
            <w:rPr>
              <w:rFonts w:asciiTheme="majorHAnsi" w:hAnsiTheme="majorHAnsi"/>
              <w:sz w:val="16"/>
              <w:szCs w:val="16"/>
            </w:rPr>
            <w:t>Document revision</w:t>
          </w:r>
          <w:r w:rsidR="008117A0" w:rsidRPr="007F2156">
            <w:rPr>
              <w:rFonts w:asciiTheme="majorHAnsi" w:hAnsiTheme="majorHAnsi"/>
              <w:sz w:val="16"/>
              <w:szCs w:val="16"/>
            </w:rPr>
            <w:t>: 1.0</w:t>
          </w:r>
        </w:p>
        <w:p w:rsidR="0037358E" w:rsidRPr="007F2156" w:rsidRDefault="003940F9" w:rsidP="0037358E">
          <w:pPr>
            <w:pStyle w:val="NoSpacing"/>
            <w:rPr>
              <w:rFonts w:asciiTheme="majorHAnsi" w:hAnsiTheme="majorHAnsi"/>
              <w:sz w:val="16"/>
              <w:szCs w:val="16"/>
            </w:rPr>
          </w:pPr>
          <w:r w:rsidRPr="007F2156">
            <w:rPr>
              <w:rFonts w:asciiTheme="majorHAnsi" w:hAnsiTheme="majorHAnsi"/>
              <w:sz w:val="16"/>
              <w:szCs w:val="16"/>
            </w:rPr>
            <w:t>Release date:</w:t>
          </w:r>
          <w:r w:rsidR="00CA4D62" w:rsidRPr="007F2156">
            <w:rPr>
              <w:rFonts w:asciiTheme="majorHAnsi" w:hAnsiTheme="majorHAnsi"/>
              <w:sz w:val="16"/>
              <w:szCs w:val="16"/>
            </w:rPr>
            <w:t xml:space="preserve"> </w:t>
          </w:r>
          <w:r w:rsidR="001B5294" w:rsidRPr="007F2156">
            <w:rPr>
              <w:rFonts w:asciiTheme="majorHAnsi" w:hAnsiTheme="majorHAnsi"/>
              <w:sz w:val="16"/>
              <w:szCs w:val="16"/>
            </w:rPr>
            <w:t>15</w:t>
          </w:r>
          <w:r w:rsidR="00CA4D62" w:rsidRPr="007F2156">
            <w:rPr>
              <w:rFonts w:asciiTheme="majorHAnsi" w:hAnsiTheme="majorHAnsi"/>
              <w:sz w:val="16"/>
              <w:szCs w:val="16"/>
            </w:rPr>
            <w:t>/</w:t>
          </w:r>
          <w:r w:rsidR="00AD61B5" w:rsidRPr="007F2156">
            <w:rPr>
              <w:rFonts w:asciiTheme="majorHAnsi" w:hAnsiTheme="majorHAnsi"/>
              <w:sz w:val="16"/>
              <w:szCs w:val="16"/>
            </w:rPr>
            <w:t>0</w:t>
          </w:r>
          <w:r w:rsidR="00D81F7A">
            <w:rPr>
              <w:rFonts w:asciiTheme="majorHAnsi" w:hAnsiTheme="majorHAnsi"/>
              <w:sz w:val="16"/>
              <w:szCs w:val="16"/>
            </w:rPr>
            <w:t>3</w:t>
          </w:r>
          <w:r w:rsidR="000B0555" w:rsidRPr="007F2156">
            <w:rPr>
              <w:rFonts w:asciiTheme="majorHAnsi" w:hAnsiTheme="majorHAnsi"/>
              <w:sz w:val="16"/>
              <w:szCs w:val="16"/>
            </w:rPr>
            <w:t>/</w:t>
          </w:r>
          <w:r w:rsidR="008E6EE8" w:rsidRPr="007F2156">
            <w:rPr>
              <w:rFonts w:asciiTheme="majorHAnsi" w:hAnsiTheme="majorHAnsi"/>
              <w:sz w:val="16"/>
              <w:szCs w:val="16"/>
            </w:rPr>
            <w:t>201</w:t>
          </w:r>
          <w:r w:rsidR="00EF027C">
            <w:rPr>
              <w:rFonts w:asciiTheme="majorHAnsi" w:hAnsiTheme="majorHAnsi"/>
              <w:sz w:val="16"/>
              <w:szCs w:val="16"/>
            </w:rPr>
            <w:t>5</w:t>
          </w:r>
        </w:p>
        <w:p w:rsidR="00E25F2E" w:rsidRPr="007F2156" w:rsidRDefault="00E25F2E">
          <w:pPr>
            <w:spacing w:after="200" w:line="276" w:lineRule="auto"/>
            <w:rPr>
              <w:color w:val="EBDDC3" w:themeColor="background2"/>
              <w:sz w:val="16"/>
              <w:szCs w:val="16"/>
            </w:rPr>
          </w:pPr>
          <w:r w:rsidRPr="007F2156">
            <w:rPr>
              <w:color w:val="EBDDC3" w:themeColor="background2"/>
              <w:sz w:val="16"/>
              <w:szCs w:val="16"/>
            </w:rPr>
            <w:br w:type="page"/>
          </w:r>
        </w:p>
        <w:p w:rsidR="00E25F2E" w:rsidRPr="007F2156" w:rsidRDefault="00E25F2E" w:rsidP="00E25F2E">
          <w:pPr>
            <w:spacing w:after="200" w:line="276" w:lineRule="auto"/>
            <w:jc w:val="both"/>
            <w:rPr>
              <w:color w:val="EBDDC3" w:themeColor="background2"/>
              <w:sz w:val="16"/>
              <w:szCs w:val="16"/>
            </w:rPr>
          </w:pPr>
        </w:p>
        <w:p w:rsidR="008A7F52" w:rsidRPr="007F2156" w:rsidRDefault="008A7F52" w:rsidP="008A7F52">
          <w:pPr>
            <w:autoSpaceDE w:val="0"/>
            <w:autoSpaceDN w:val="0"/>
            <w:adjustRightInd w:val="0"/>
            <w:spacing w:after="0" w:line="240" w:lineRule="auto"/>
            <w:rPr>
              <w:rFonts w:asciiTheme="majorHAnsi" w:hAnsiTheme="majorHAnsi"/>
              <w:b/>
              <w:caps/>
              <w:color w:val="AF1317"/>
              <w:spacing w:val="50"/>
              <w:sz w:val="40"/>
              <w:szCs w:val="40"/>
            </w:rPr>
          </w:pPr>
          <w:r w:rsidRPr="007F2156">
            <w:rPr>
              <w:rFonts w:asciiTheme="majorHAnsi" w:hAnsiTheme="majorHAnsi"/>
              <w:b/>
              <w:caps/>
              <w:color w:val="AF1317"/>
              <w:spacing w:val="50"/>
              <w:sz w:val="40"/>
              <w:szCs w:val="40"/>
            </w:rPr>
            <w:t>Copyright</w:t>
          </w:r>
        </w:p>
        <w:p w:rsidR="008A7F52" w:rsidRPr="007F2156" w:rsidRDefault="003A70BD" w:rsidP="00AF1757">
          <w:r w:rsidRPr="007F2156">
            <w:t>Copyright 201</w:t>
          </w:r>
          <w:r w:rsidR="00EF027C">
            <w:t>5</w:t>
          </w:r>
          <w:r w:rsidRPr="007F2156">
            <w:t xml:space="preserve">, </w:t>
          </w:r>
          <w:r w:rsidR="008A7F52" w:rsidRPr="007F2156">
            <w:t>by XeniT Solutions and others.</w:t>
          </w:r>
        </w:p>
        <w:p w:rsidR="008A7F52" w:rsidRPr="007F2156" w:rsidRDefault="008A7F52" w:rsidP="00AF1757">
          <w:r w:rsidRPr="007F2156">
            <w:t xml:space="preserve">Information in this document is subject to change without notice. </w:t>
          </w:r>
        </w:p>
        <w:p w:rsidR="00E25F2E" w:rsidRPr="007F2156" w:rsidRDefault="008A7F52" w:rsidP="00AF1757">
          <w:pPr>
            <w:sectPr w:rsidR="00E25F2E" w:rsidRPr="007F2156" w:rsidSect="002C70F2">
              <w:headerReference w:type="even" r:id="rId11"/>
              <w:headerReference w:type="default" r:id="rId12"/>
              <w:footerReference w:type="even" r:id="rId13"/>
              <w:footerReference w:type="default" r:id="rId14"/>
              <w:headerReference w:type="first" r:id="rId15"/>
              <w:footerReference w:type="first" r:id="rId16"/>
              <w:pgSz w:w="11907" w:h="16839" w:code="9"/>
              <w:pgMar w:top="1077" w:right="1077" w:bottom="1077" w:left="1077" w:header="720" w:footer="720" w:gutter="0"/>
              <w:pgNumType w:fmt="lowerRoman" w:start="1"/>
              <w:cols w:space="720"/>
              <w:titlePg/>
              <w:docGrid w:linePitch="360"/>
            </w:sectPr>
          </w:pPr>
          <w:r w:rsidRPr="007F2156">
            <w:t>If you need technical support for this product</w:t>
          </w:r>
          <w:r w:rsidR="00F35D70" w:rsidRPr="007F2156">
            <w:t xml:space="preserve"> or i</w:t>
          </w:r>
          <w:r w:rsidRPr="007F2156">
            <w:t>f you have comments</w:t>
          </w:r>
          <w:r w:rsidR="00F35D70" w:rsidRPr="007F2156">
            <w:t>,</w:t>
          </w:r>
          <w:r w:rsidRPr="007F2156">
            <w:t xml:space="preserve"> suggestions</w:t>
          </w:r>
          <w:r w:rsidR="00F35D70" w:rsidRPr="007F2156">
            <w:t xml:space="preserve"> or questions</w:t>
          </w:r>
          <w:r w:rsidRPr="007F2156">
            <w:t xml:space="preserve"> about this documentation</w:t>
          </w:r>
          <w:r w:rsidR="00F35D70" w:rsidRPr="007F2156">
            <w:t xml:space="preserve"> or product</w:t>
          </w:r>
          <w:r w:rsidRPr="007F2156">
            <w:t>, contact</w:t>
          </w:r>
          <w:r w:rsidR="00AF1757" w:rsidRPr="007F2156">
            <w:t xml:space="preserve"> </w:t>
          </w:r>
          <w:r w:rsidRPr="007F2156">
            <w:t xml:space="preserve">us at </w:t>
          </w:r>
          <w:hyperlink r:id="rId17" w:history="1">
            <w:r w:rsidR="00BC4EE1" w:rsidRPr="007F2156">
              <w:rPr>
                <w:rStyle w:val="Hyperlink"/>
              </w:rPr>
              <w:t>fred@xenit.eu</w:t>
            </w:r>
          </w:hyperlink>
          <w:r w:rsidRPr="007F2156">
            <w:t>.</w:t>
          </w:r>
        </w:p>
        <w:p w:rsidR="003C2044" w:rsidRPr="007F2156" w:rsidRDefault="003C2044">
          <w:pPr>
            <w:spacing w:after="200" w:line="276" w:lineRule="auto"/>
            <w:rPr>
              <w:color w:val="EBDDC3" w:themeColor="background2"/>
              <w:sz w:val="16"/>
              <w:szCs w:val="16"/>
            </w:rPr>
          </w:pPr>
        </w:p>
        <w:sdt>
          <w:sdtPr>
            <w:rPr>
              <w:rFonts w:ascii="Calibri" w:hAnsi="Calibri"/>
              <w:color w:val="auto"/>
              <w:sz w:val="16"/>
              <w:szCs w:val="16"/>
            </w:rPr>
            <w:id w:val="143071111"/>
            <w:docPartObj>
              <w:docPartGallery w:val="Table of Contents"/>
              <w:docPartUnique/>
            </w:docPartObj>
          </w:sdtPr>
          <w:sdtEndPr>
            <w:rPr>
              <w:color w:val="595959" w:themeColor="text1" w:themeTint="A6"/>
            </w:rPr>
          </w:sdtEndPr>
          <w:sdtContent>
            <w:p w:rsidR="003C2044" w:rsidRPr="007F2156" w:rsidRDefault="00E749E4" w:rsidP="00CA6DA5">
              <w:pPr>
                <w:pStyle w:val="Title"/>
                <w:rPr>
                  <w:sz w:val="16"/>
                  <w:szCs w:val="16"/>
                </w:rPr>
              </w:pPr>
              <w:r w:rsidRPr="007F2156">
                <w:rPr>
                  <w:sz w:val="44"/>
                  <w:szCs w:val="16"/>
                </w:rPr>
                <w:t>TABLE OF CONTENT</w:t>
              </w:r>
            </w:p>
            <w:p w:rsidR="00AF48B6" w:rsidRDefault="007A1949">
              <w:pPr>
                <w:pStyle w:val="TOC1"/>
                <w:rPr>
                  <w:rFonts w:asciiTheme="minorHAnsi" w:eastAsiaTheme="minorEastAsia" w:hAnsiTheme="minorHAnsi" w:cstheme="minorBidi"/>
                  <w:b w:val="0"/>
                  <w:caps w:val="0"/>
                  <w:color w:val="auto"/>
                  <w:sz w:val="22"/>
                  <w:szCs w:val="22"/>
                  <w:lang w:eastAsia="en-GB"/>
                </w:rPr>
              </w:pPr>
              <w:r w:rsidRPr="007F2156">
                <w:rPr>
                  <w:noProof w:val="0"/>
                  <w:sz w:val="16"/>
                  <w:szCs w:val="16"/>
                </w:rPr>
                <w:fldChar w:fldCharType="begin"/>
              </w:r>
              <w:r w:rsidR="003C2044" w:rsidRPr="007F2156">
                <w:rPr>
                  <w:noProof w:val="0"/>
                  <w:sz w:val="16"/>
                  <w:szCs w:val="16"/>
                </w:rPr>
                <w:instrText xml:space="preserve"> TOC \o "1-3" \h \z \u </w:instrText>
              </w:r>
              <w:r w:rsidRPr="007F2156">
                <w:rPr>
                  <w:noProof w:val="0"/>
                  <w:sz w:val="16"/>
                  <w:szCs w:val="16"/>
                </w:rPr>
                <w:fldChar w:fldCharType="separate"/>
              </w:r>
              <w:hyperlink w:anchor="_Toc420919437" w:history="1">
                <w:r w:rsidR="00AF48B6" w:rsidRPr="00543BD1">
                  <w:rPr>
                    <w:rStyle w:val="Hyperlink"/>
                  </w:rPr>
                  <w:t>1</w:t>
                </w:r>
                <w:r w:rsidR="00AF48B6">
                  <w:rPr>
                    <w:rFonts w:asciiTheme="minorHAnsi" w:eastAsiaTheme="minorEastAsia" w:hAnsiTheme="minorHAnsi" w:cstheme="minorBidi"/>
                    <w:b w:val="0"/>
                    <w:caps w:val="0"/>
                    <w:color w:val="auto"/>
                    <w:sz w:val="22"/>
                    <w:szCs w:val="22"/>
                    <w:lang w:eastAsia="en-GB"/>
                  </w:rPr>
                  <w:tab/>
                </w:r>
                <w:r w:rsidR="00AF48B6" w:rsidRPr="00543BD1">
                  <w:rPr>
                    <w:rStyle w:val="Hyperlink"/>
                  </w:rPr>
                  <w:t>About Fred</w:t>
                </w:r>
                <w:r w:rsidR="00AF48B6">
                  <w:rPr>
                    <w:webHidden/>
                  </w:rPr>
                  <w:tab/>
                </w:r>
                <w:r w:rsidR="00AF48B6">
                  <w:rPr>
                    <w:webHidden/>
                  </w:rPr>
                  <w:fldChar w:fldCharType="begin"/>
                </w:r>
                <w:r w:rsidR="00AF48B6">
                  <w:rPr>
                    <w:webHidden/>
                  </w:rPr>
                  <w:instrText xml:space="preserve"> PAGEREF _Toc420919437 \h </w:instrText>
                </w:r>
                <w:r w:rsidR="00AF48B6">
                  <w:rPr>
                    <w:webHidden/>
                  </w:rPr>
                </w:r>
                <w:r w:rsidR="00AF48B6">
                  <w:rPr>
                    <w:webHidden/>
                  </w:rPr>
                  <w:fldChar w:fldCharType="separate"/>
                </w:r>
                <w:r w:rsidR="00AF48B6">
                  <w:rPr>
                    <w:webHidden/>
                  </w:rPr>
                  <w:t>1</w:t>
                </w:r>
                <w:r w:rsidR="00AF48B6">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38" w:history="1">
                <w:r w:rsidRPr="00543BD1">
                  <w:rPr>
                    <w:rStyle w:val="Hyperlink"/>
                  </w:rPr>
                  <w:t>2</w:t>
                </w:r>
                <w:r>
                  <w:rPr>
                    <w:rFonts w:asciiTheme="minorHAnsi" w:eastAsiaTheme="minorEastAsia" w:hAnsiTheme="minorHAnsi" w:cstheme="minorBidi"/>
                    <w:b w:val="0"/>
                    <w:caps w:val="0"/>
                    <w:color w:val="auto"/>
                    <w:sz w:val="22"/>
                    <w:szCs w:val="22"/>
                    <w:lang w:eastAsia="en-GB"/>
                  </w:rPr>
                  <w:tab/>
                </w:r>
                <w:r w:rsidRPr="00543BD1">
                  <w:rPr>
                    <w:rStyle w:val="Hyperlink"/>
                  </w:rPr>
                  <w:t>What is new in Fred 3.2</w:t>
                </w:r>
                <w:r>
                  <w:rPr>
                    <w:webHidden/>
                  </w:rPr>
                  <w:tab/>
                </w:r>
                <w:r>
                  <w:rPr>
                    <w:webHidden/>
                  </w:rPr>
                  <w:fldChar w:fldCharType="begin"/>
                </w:r>
                <w:r>
                  <w:rPr>
                    <w:webHidden/>
                  </w:rPr>
                  <w:instrText xml:space="preserve"> PAGEREF _Toc420919438 \h </w:instrText>
                </w:r>
                <w:r>
                  <w:rPr>
                    <w:webHidden/>
                  </w:rPr>
                </w:r>
                <w:r>
                  <w:rPr>
                    <w:webHidden/>
                  </w:rPr>
                  <w:fldChar w:fldCharType="separate"/>
                </w:r>
                <w:r>
                  <w:rPr>
                    <w:webHidden/>
                  </w:rPr>
                  <w:t>2</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39" w:history="1">
                <w:r w:rsidRPr="00543BD1">
                  <w:rPr>
                    <w:rStyle w:val="Hyperlink"/>
                  </w:rPr>
                  <w:t>3</w:t>
                </w:r>
                <w:r>
                  <w:rPr>
                    <w:rFonts w:asciiTheme="minorHAnsi" w:eastAsiaTheme="minorEastAsia" w:hAnsiTheme="minorHAnsi" w:cstheme="minorBidi"/>
                    <w:b w:val="0"/>
                    <w:caps w:val="0"/>
                    <w:color w:val="auto"/>
                    <w:sz w:val="22"/>
                    <w:szCs w:val="22"/>
                    <w:lang w:eastAsia="en-GB"/>
                  </w:rPr>
                  <w:tab/>
                </w:r>
                <w:r w:rsidRPr="00543BD1">
                  <w:rPr>
                    <w:rStyle w:val="Hyperlink"/>
                  </w:rPr>
                  <w:t>Installation requirements</w:t>
                </w:r>
                <w:r>
                  <w:rPr>
                    <w:webHidden/>
                  </w:rPr>
                  <w:tab/>
                </w:r>
                <w:r>
                  <w:rPr>
                    <w:webHidden/>
                  </w:rPr>
                  <w:fldChar w:fldCharType="begin"/>
                </w:r>
                <w:r>
                  <w:rPr>
                    <w:webHidden/>
                  </w:rPr>
                  <w:instrText xml:space="preserve"> PAGEREF _Toc420919439 \h </w:instrText>
                </w:r>
                <w:r>
                  <w:rPr>
                    <w:webHidden/>
                  </w:rPr>
                </w:r>
                <w:r>
                  <w:rPr>
                    <w:webHidden/>
                  </w:rPr>
                  <w:fldChar w:fldCharType="separate"/>
                </w:r>
                <w:r>
                  <w:rPr>
                    <w:webHidden/>
                  </w:rPr>
                  <w:t>3</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40" w:history="1">
                <w:r w:rsidRPr="00543BD1">
                  <w:rPr>
                    <w:rStyle w:val="Hyperlink"/>
                  </w:rPr>
                  <w:t>4</w:t>
                </w:r>
                <w:r>
                  <w:rPr>
                    <w:rFonts w:asciiTheme="minorHAnsi" w:eastAsiaTheme="minorEastAsia" w:hAnsiTheme="minorHAnsi" w:cstheme="minorBidi"/>
                    <w:b w:val="0"/>
                    <w:caps w:val="0"/>
                    <w:color w:val="auto"/>
                    <w:sz w:val="22"/>
                    <w:szCs w:val="22"/>
                    <w:lang w:eastAsia="en-GB"/>
                  </w:rPr>
                  <w:tab/>
                </w:r>
                <w:r w:rsidRPr="00543BD1">
                  <w:rPr>
                    <w:rStyle w:val="Hyperlink"/>
                  </w:rPr>
                  <w:t>Installation instructions</w:t>
                </w:r>
                <w:r>
                  <w:rPr>
                    <w:webHidden/>
                  </w:rPr>
                  <w:tab/>
                </w:r>
                <w:r>
                  <w:rPr>
                    <w:webHidden/>
                  </w:rPr>
                  <w:fldChar w:fldCharType="begin"/>
                </w:r>
                <w:r>
                  <w:rPr>
                    <w:webHidden/>
                  </w:rPr>
                  <w:instrText xml:space="preserve"> PAGEREF _Toc420919440 \h </w:instrText>
                </w:r>
                <w:r>
                  <w:rPr>
                    <w:webHidden/>
                  </w:rPr>
                </w:r>
                <w:r>
                  <w:rPr>
                    <w:webHidden/>
                  </w:rPr>
                  <w:fldChar w:fldCharType="separate"/>
                </w:r>
                <w:r>
                  <w:rPr>
                    <w:webHidden/>
                  </w:rPr>
                  <w:t>4</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41" w:history="1">
                <w:r w:rsidRPr="00543BD1">
                  <w:rPr>
                    <w:rStyle w:val="Hyperlink"/>
                  </w:rPr>
                  <w:t>5</w:t>
                </w:r>
                <w:r>
                  <w:rPr>
                    <w:rFonts w:asciiTheme="minorHAnsi" w:eastAsiaTheme="minorEastAsia" w:hAnsiTheme="minorHAnsi" w:cstheme="minorBidi"/>
                    <w:b w:val="0"/>
                    <w:caps w:val="0"/>
                    <w:color w:val="auto"/>
                    <w:sz w:val="22"/>
                    <w:szCs w:val="22"/>
                    <w:lang w:eastAsia="en-GB"/>
                  </w:rPr>
                  <w:tab/>
                </w:r>
                <w:r w:rsidRPr="00543BD1">
                  <w:rPr>
                    <w:rStyle w:val="Hyperlink"/>
                  </w:rPr>
                  <w:t>How to upgrade</w:t>
                </w:r>
                <w:r>
                  <w:rPr>
                    <w:webHidden/>
                  </w:rPr>
                  <w:tab/>
                </w:r>
                <w:r>
                  <w:rPr>
                    <w:webHidden/>
                  </w:rPr>
                  <w:fldChar w:fldCharType="begin"/>
                </w:r>
                <w:r>
                  <w:rPr>
                    <w:webHidden/>
                  </w:rPr>
                  <w:instrText xml:space="preserve"> PAGEREF _Toc420919441 \h </w:instrText>
                </w:r>
                <w:r>
                  <w:rPr>
                    <w:webHidden/>
                  </w:rPr>
                </w:r>
                <w:r>
                  <w:rPr>
                    <w:webHidden/>
                  </w:rPr>
                  <w:fldChar w:fldCharType="separate"/>
                </w:r>
                <w:r>
                  <w:rPr>
                    <w:webHidden/>
                  </w:rPr>
                  <w:t>7</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42" w:history="1">
                <w:r w:rsidRPr="00543BD1">
                  <w:rPr>
                    <w:rStyle w:val="Hyperlink"/>
                  </w:rPr>
                  <w:t>6</w:t>
                </w:r>
                <w:r>
                  <w:rPr>
                    <w:rFonts w:asciiTheme="minorHAnsi" w:eastAsiaTheme="minorEastAsia" w:hAnsiTheme="minorHAnsi" w:cstheme="minorBidi"/>
                    <w:b w:val="0"/>
                    <w:caps w:val="0"/>
                    <w:color w:val="auto"/>
                    <w:sz w:val="22"/>
                    <w:szCs w:val="22"/>
                    <w:lang w:eastAsia="en-GB"/>
                  </w:rPr>
                  <w:tab/>
                </w:r>
                <w:r w:rsidRPr="00543BD1">
                  <w:rPr>
                    <w:rStyle w:val="Hyperlink"/>
                  </w:rPr>
                  <w:t>About document models and metadata</w:t>
                </w:r>
                <w:r>
                  <w:rPr>
                    <w:webHidden/>
                  </w:rPr>
                  <w:tab/>
                </w:r>
                <w:r>
                  <w:rPr>
                    <w:webHidden/>
                  </w:rPr>
                  <w:fldChar w:fldCharType="begin"/>
                </w:r>
                <w:r>
                  <w:rPr>
                    <w:webHidden/>
                  </w:rPr>
                  <w:instrText xml:space="preserve"> PAGEREF _Toc420919442 \h </w:instrText>
                </w:r>
                <w:r>
                  <w:rPr>
                    <w:webHidden/>
                  </w:rPr>
                </w:r>
                <w:r>
                  <w:rPr>
                    <w:webHidden/>
                  </w:rPr>
                  <w:fldChar w:fldCharType="separate"/>
                </w:r>
                <w:r>
                  <w:rPr>
                    <w:webHidden/>
                  </w:rPr>
                  <w:t>8</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43" w:history="1">
                <w:r w:rsidRPr="00543BD1">
                  <w:rPr>
                    <w:rStyle w:val="Hyperlink"/>
                  </w:rPr>
                  <w:t>7</w:t>
                </w:r>
                <w:r>
                  <w:rPr>
                    <w:rFonts w:asciiTheme="minorHAnsi" w:eastAsiaTheme="minorEastAsia" w:hAnsiTheme="minorHAnsi" w:cstheme="minorBidi"/>
                    <w:b w:val="0"/>
                    <w:caps w:val="0"/>
                    <w:color w:val="auto"/>
                    <w:sz w:val="22"/>
                    <w:szCs w:val="22"/>
                    <w:lang w:eastAsia="en-GB"/>
                  </w:rPr>
                  <w:tab/>
                </w:r>
                <w:r w:rsidRPr="00543BD1">
                  <w:rPr>
                    <w:rStyle w:val="Hyperlink"/>
                  </w:rPr>
                  <w:t>Getting started</w:t>
                </w:r>
                <w:r>
                  <w:rPr>
                    <w:webHidden/>
                  </w:rPr>
                  <w:tab/>
                </w:r>
                <w:r>
                  <w:rPr>
                    <w:webHidden/>
                  </w:rPr>
                  <w:fldChar w:fldCharType="begin"/>
                </w:r>
                <w:r>
                  <w:rPr>
                    <w:webHidden/>
                  </w:rPr>
                  <w:instrText xml:space="preserve"> PAGEREF _Toc420919443 \h </w:instrText>
                </w:r>
                <w:r>
                  <w:rPr>
                    <w:webHidden/>
                  </w:rPr>
                </w:r>
                <w:r>
                  <w:rPr>
                    <w:webHidden/>
                  </w:rPr>
                  <w:fldChar w:fldCharType="separate"/>
                </w:r>
                <w:r>
                  <w:rPr>
                    <w:webHidden/>
                  </w:rPr>
                  <w:t>9</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44" w:history="1">
                <w:r w:rsidRPr="00543BD1">
                  <w:rPr>
                    <w:rStyle w:val="Hyperlink"/>
                  </w:rPr>
                  <w:t>8</w:t>
                </w:r>
                <w:r>
                  <w:rPr>
                    <w:rFonts w:asciiTheme="minorHAnsi" w:eastAsiaTheme="minorEastAsia" w:hAnsiTheme="minorHAnsi" w:cstheme="minorBidi"/>
                    <w:b w:val="0"/>
                    <w:caps w:val="0"/>
                    <w:color w:val="auto"/>
                    <w:sz w:val="22"/>
                    <w:szCs w:val="22"/>
                    <w:lang w:eastAsia="en-GB"/>
                  </w:rPr>
                  <w:tab/>
                </w:r>
                <w:r w:rsidRPr="00543BD1">
                  <w:rPr>
                    <w:rStyle w:val="Hyperlink"/>
                  </w:rPr>
                  <w:t>Connecting to Alfresco</w:t>
                </w:r>
                <w:r>
                  <w:rPr>
                    <w:webHidden/>
                  </w:rPr>
                  <w:tab/>
                </w:r>
                <w:r>
                  <w:rPr>
                    <w:webHidden/>
                  </w:rPr>
                  <w:fldChar w:fldCharType="begin"/>
                </w:r>
                <w:r>
                  <w:rPr>
                    <w:webHidden/>
                  </w:rPr>
                  <w:instrText xml:space="preserve"> PAGEREF _Toc420919444 \h </w:instrText>
                </w:r>
                <w:r>
                  <w:rPr>
                    <w:webHidden/>
                  </w:rPr>
                </w:r>
                <w:r>
                  <w:rPr>
                    <w:webHidden/>
                  </w:rPr>
                  <w:fldChar w:fldCharType="separate"/>
                </w:r>
                <w:r>
                  <w:rPr>
                    <w:webHidden/>
                  </w:rPr>
                  <w:t>10</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45" w:history="1">
                <w:r w:rsidRPr="00543BD1">
                  <w:rPr>
                    <w:rStyle w:val="Hyperlink"/>
                  </w:rPr>
                  <w:t>9</w:t>
                </w:r>
                <w:r>
                  <w:rPr>
                    <w:rFonts w:asciiTheme="minorHAnsi" w:eastAsiaTheme="minorEastAsia" w:hAnsiTheme="minorHAnsi" w:cstheme="minorBidi"/>
                    <w:b w:val="0"/>
                    <w:caps w:val="0"/>
                    <w:color w:val="auto"/>
                    <w:sz w:val="22"/>
                    <w:szCs w:val="22"/>
                    <w:lang w:eastAsia="en-GB"/>
                  </w:rPr>
                  <w:tab/>
                </w:r>
                <w:r w:rsidRPr="00543BD1">
                  <w:rPr>
                    <w:rStyle w:val="Hyperlink"/>
                  </w:rPr>
                  <w:t>Alfresco access control</w:t>
                </w:r>
                <w:r>
                  <w:rPr>
                    <w:webHidden/>
                  </w:rPr>
                  <w:tab/>
                </w:r>
                <w:r>
                  <w:rPr>
                    <w:webHidden/>
                  </w:rPr>
                  <w:fldChar w:fldCharType="begin"/>
                </w:r>
                <w:r>
                  <w:rPr>
                    <w:webHidden/>
                  </w:rPr>
                  <w:instrText xml:space="preserve"> PAGEREF _Toc420919445 \h </w:instrText>
                </w:r>
                <w:r>
                  <w:rPr>
                    <w:webHidden/>
                  </w:rPr>
                </w:r>
                <w:r>
                  <w:rPr>
                    <w:webHidden/>
                  </w:rPr>
                  <w:fldChar w:fldCharType="separate"/>
                </w:r>
                <w:r>
                  <w:rPr>
                    <w:webHidden/>
                  </w:rPr>
                  <w:t>12</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46" w:history="1">
                <w:r w:rsidRPr="00543BD1">
                  <w:rPr>
                    <w:rStyle w:val="Hyperlink"/>
                  </w:rPr>
                  <w:t>10</w:t>
                </w:r>
                <w:r>
                  <w:rPr>
                    <w:rFonts w:asciiTheme="minorHAnsi" w:eastAsiaTheme="minorEastAsia" w:hAnsiTheme="minorHAnsi" w:cstheme="minorBidi"/>
                    <w:b w:val="0"/>
                    <w:caps w:val="0"/>
                    <w:color w:val="auto"/>
                    <w:sz w:val="22"/>
                    <w:szCs w:val="22"/>
                    <w:lang w:eastAsia="en-GB"/>
                  </w:rPr>
                  <w:tab/>
                </w:r>
                <w:r w:rsidRPr="00543BD1">
                  <w:rPr>
                    <w:rStyle w:val="Hyperlink"/>
                  </w:rPr>
                  <w:t>Browsing the repository</w:t>
                </w:r>
                <w:r>
                  <w:rPr>
                    <w:webHidden/>
                  </w:rPr>
                  <w:tab/>
                </w:r>
                <w:r>
                  <w:rPr>
                    <w:webHidden/>
                  </w:rPr>
                  <w:fldChar w:fldCharType="begin"/>
                </w:r>
                <w:r>
                  <w:rPr>
                    <w:webHidden/>
                  </w:rPr>
                  <w:instrText xml:space="preserve"> PAGEREF _Toc420919446 \h </w:instrText>
                </w:r>
                <w:r>
                  <w:rPr>
                    <w:webHidden/>
                  </w:rPr>
                </w:r>
                <w:r>
                  <w:rPr>
                    <w:webHidden/>
                  </w:rPr>
                  <w:fldChar w:fldCharType="separate"/>
                </w:r>
                <w:r>
                  <w:rPr>
                    <w:webHidden/>
                  </w:rPr>
                  <w:t>13</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47" w:history="1">
                <w:r w:rsidRPr="00543BD1">
                  <w:rPr>
                    <w:rStyle w:val="Hyperlink"/>
                  </w:rPr>
                  <w:t>10.1</w:t>
                </w:r>
                <w:r>
                  <w:rPr>
                    <w:rFonts w:asciiTheme="minorHAnsi" w:eastAsiaTheme="minorEastAsia" w:hAnsiTheme="minorHAnsi" w:cstheme="minorBidi"/>
                    <w:color w:val="auto"/>
                    <w:sz w:val="22"/>
                    <w:szCs w:val="22"/>
                    <w:lang w:eastAsia="en-GB"/>
                  </w:rPr>
                  <w:tab/>
                </w:r>
                <w:r w:rsidRPr="00543BD1">
                  <w:rPr>
                    <w:rStyle w:val="Hyperlink"/>
                  </w:rPr>
                  <w:t>Navigating the folder structure</w:t>
                </w:r>
                <w:r>
                  <w:rPr>
                    <w:webHidden/>
                  </w:rPr>
                  <w:tab/>
                </w:r>
                <w:r>
                  <w:rPr>
                    <w:webHidden/>
                  </w:rPr>
                  <w:fldChar w:fldCharType="begin"/>
                </w:r>
                <w:r>
                  <w:rPr>
                    <w:webHidden/>
                  </w:rPr>
                  <w:instrText xml:space="preserve"> PAGEREF _Toc420919447 \h </w:instrText>
                </w:r>
                <w:r>
                  <w:rPr>
                    <w:webHidden/>
                  </w:rPr>
                </w:r>
                <w:r>
                  <w:rPr>
                    <w:webHidden/>
                  </w:rPr>
                  <w:fldChar w:fldCharType="separate"/>
                </w:r>
                <w:r>
                  <w:rPr>
                    <w:webHidden/>
                  </w:rPr>
                  <w:t>13</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48" w:history="1">
                <w:r w:rsidRPr="00543BD1">
                  <w:rPr>
                    <w:rStyle w:val="Hyperlink"/>
                  </w:rPr>
                  <w:t>10.2</w:t>
                </w:r>
                <w:r>
                  <w:rPr>
                    <w:rFonts w:asciiTheme="minorHAnsi" w:eastAsiaTheme="minorEastAsia" w:hAnsiTheme="minorHAnsi" w:cstheme="minorBidi"/>
                    <w:color w:val="auto"/>
                    <w:sz w:val="22"/>
                    <w:szCs w:val="22"/>
                    <w:lang w:eastAsia="en-GB"/>
                  </w:rPr>
                  <w:tab/>
                </w:r>
                <w:r w:rsidRPr="00543BD1">
                  <w:rPr>
                    <w:rStyle w:val="Hyperlink"/>
                  </w:rPr>
                  <w:t>Using the Address bar</w:t>
                </w:r>
                <w:r>
                  <w:rPr>
                    <w:webHidden/>
                  </w:rPr>
                  <w:tab/>
                </w:r>
                <w:r>
                  <w:rPr>
                    <w:webHidden/>
                  </w:rPr>
                  <w:fldChar w:fldCharType="begin"/>
                </w:r>
                <w:r>
                  <w:rPr>
                    <w:webHidden/>
                  </w:rPr>
                  <w:instrText xml:space="preserve"> PAGEREF _Toc420919448 \h </w:instrText>
                </w:r>
                <w:r>
                  <w:rPr>
                    <w:webHidden/>
                  </w:rPr>
                </w:r>
                <w:r>
                  <w:rPr>
                    <w:webHidden/>
                  </w:rPr>
                  <w:fldChar w:fldCharType="separate"/>
                </w:r>
                <w:r>
                  <w:rPr>
                    <w:webHidden/>
                  </w:rPr>
                  <w:t>14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49" w:history="1">
                <w:r w:rsidRPr="00543BD1">
                  <w:rPr>
                    <w:rStyle w:val="Hyperlink"/>
                  </w:rPr>
                  <w:t>10.3</w:t>
                </w:r>
                <w:r>
                  <w:rPr>
                    <w:rFonts w:asciiTheme="minorHAnsi" w:eastAsiaTheme="minorEastAsia" w:hAnsiTheme="minorHAnsi" w:cstheme="minorBidi"/>
                    <w:color w:val="auto"/>
                    <w:sz w:val="22"/>
                    <w:szCs w:val="22"/>
                    <w:lang w:eastAsia="en-GB"/>
                  </w:rPr>
                  <w:tab/>
                </w:r>
                <w:r w:rsidRPr="00543BD1">
                  <w:rPr>
                    <w:rStyle w:val="Hyperlink"/>
                  </w:rPr>
                  <w:t>Back and forward and navigation history</w:t>
                </w:r>
                <w:r>
                  <w:rPr>
                    <w:webHidden/>
                  </w:rPr>
                  <w:tab/>
                </w:r>
                <w:r>
                  <w:rPr>
                    <w:webHidden/>
                  </w:rPr>
                  <w:fldChar w:fldCharType="begin"/>
                </w:r>
                <w:r>
                  <w:rPr>
                    <w:webHidden/>
                  </w:rPr>
                  <w:instrText xml:space="preserve"> PAGEREF _Toc420919449 \h </w:instrText>
                </w:r>
                <w:r>
                  <w:rPr>
                    <w:webHidden/>
                  </w:rPr>
                </w:r>
                <w:r>
                  <w:rPr>
                    <w:webHidden/>
                  </w:rPr>
                  <w:fldChar w:fldCharType="separate"/>
                </w:r>
                <w:r>
                  <w:rPr>
                    <w:webHidden/>
                  </w:rPr>
                  <w:t>14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50" w:history="1">
                <w:r w:rsidRPr="00543BD1">
                  <w:rPr>
                    <w:rStyle w:val="Hyperlink"/>
                  </w:rPr>
                  <w:t>10.4</w:t>
                </w:r>
                <w:r>
                  <w:rPr>
                    <w:rFonts w:asciiTheme="minorHAnsi" w:eastAsiaTheme="minorEastAsia" w:hAnsiTheme="minorHAnsi" w:cstheme="minorBidi"/>
                    <w:color w:val="auto"/>
                    <w:sz w:val="22"/>
                    <w:szCs w:val="22"/>
                    <w:lang w:eastAsia="en-GB"/>
                  </w:rPr>
                  <w:tab/>
                </w:r>
                <w:r w:rsidRPr="00543BD1">
                  <w:rPr>
                    <w:rStyle w:val="Hyperlink"/>
                  </w:rPr>
                  <w:t>Favourites</w:t>
                </w:r>
                <w:r>
                  <w:rPr>
                    <w:webHidden/>
                  </w:rPr>
                  <w:tab/>
                </w:r>
                <w:r>
                  <w:rPr>
                    <w:webHidden/>
                  </w:rPr>
                  <w:fldChar w:fldCharType="begin"/>
                </w:r>
                <w:r>
                  <w:rPr>
                    <w:webHidden/>
                  </w:rPr>
                  <w:instrText xml:space="preserve"> PAGEREF _Toc420919450 \h </w:instrText>
                </w:r>
                <w:r>
                  <w:rPr>
                    <w:webHidden/>
                  </w:rPr>
                </w:r>
                <w:r>
                  <w:rPr>
                    <w:webHidden/>
                  </w:rPr>
                  <w:fldChar w:fldCharType="separate"/>
                </w:r>
                <w:r>
                  <w:rPr>
                    <w:webHidden/>
                  </w:rPr>
                  <w:t>14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51" w:history="1">
                <w:r w:rsidRPr="00543BD1">
                  <w:rPr>
                    <w:rStyle w:val="Hyperlink"/>
                  </w:rPr>
                  <w:t>10.5</w:t>
                </w:r>
                <w:r>
                  <w:rPr>
                    <w:rFonts w:asciiTheme="minorHAnsi" w:eastAsiaTheme="minorEastAsia" w:hAnsiTheme="minorHAnsi" w:cstheme="minorBidi"/>
                    <w:color w:val="auto"/>
                    <w:sz w:val="22"/>
                    <w:szCs w:val="22"/>
                    <w:lang w:eastAsia="en-GB"/>
                  </w:rPr>
                  <w:tab/>
                </w:r>
                <w:r w:rsidRPr="00543BD1">
                  <w:rPr>
                    <w:rStyle w:val="Hyperlink"/>
                  </w:rPr>
                  <w:t>My saved searches</w:t>
                </w:r>
                <w:r>
                  <w:rPr>
                    <w:webHidden/>
                  </w:rPr>
                  <w:tab/>
                </w:r>
                <w:r>
                  <w:rPr>
                    <w:webHidden/>
                  </w:rPr>
                  <w:fldChar w:fldCharType="begin"/>
                </w:r>
                <w:r>
                  <w:rPr>
                    <w:webHidden/>
                  </w:rPr>
                  <w:instrText xml:space="preserve"> PAGEREF _Toc420919451 \h </w:instrText>
                </w:r>
                <w:r>
                  <w:rPr>
                    <w:webHidden/>
                  </w:rPr>
                </w:r>
                <w:r>
                  <w:rPr>
                    <w:webHidden/>
                  </w:rPr>
                  <w:fldChar w:fldCharType="separate"/>
                </w:r>
                <w:r>
                  <w:rPr>
                    <w:webHidden/>
                  </w:rPr>
                  <w:t>16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52" w:history="1">
                <w:r w:rsidRPr="00543BD1">
                  <w:rPr>
                    <w:rStyle w:val="Hyperlink"/>
                  </w:rPr>
                  <w:t>10.6</w:t>
                </w:r>
                <w:r>
                  <w:rPr>
                    <w:rFonts w:asciiTheme="minorHAnsi" w:eastAsiaTheme="minorEastAsia" w:hAnsiTheme="minorHAnsi" w:cstheme="minorBidi"/>
                    <w:color w:val="auto"/>
                    <w:sz w:val="22"/>
                    <w:szCs w:val="22"/>
                    <w:lang w:eastAsia="en-GB"/>
                  </w:rPr>
                  <w:tab/>
                </w:r>
                <w:r w:rsidRPr="00543BD1">
                  <w:rPr>
                    <w:rStyle w:val="Hyperlink"/>
                  </w:rPr>
                  <w:t>Documents I am editing</w:t>
                </w:r>
                <w:r>
                  <w:rPr>
                    <w:webHidden/>
                  </w:rPr>
                  <w:tab/>
                </w:r>
                <w:r>
                  <w:rPr>
                    <w:webHidden/>
                  </w:rPr>
                  <w:fldChar w:fldCharType="begin"/>
                </w:r>
                <w:r>
                  <w:rPr>
                    <w:webHidden/>
                  </w:rPr>
                  <w:instrText xml:space="preserve"> PAGEREF _Toc420919452 \h </w:instrText>
                </w:r>
                <w:r>
                  <w:rPr>
                    <w:webHidden/>
                  </w:rPr>
                </w:r>
                <w:r>
                  <w:rPr>
                    <w:webHidden/>
                  </w:rPr>
                  <w:fldChar w:fldCharType="separate"/>
                </w:r>
                <w:r>
                  <w:rPr>
                    <w:webHidden/>
                  </w:rPr>
                  <w:t>17</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53" w:history="1">
                <w:r w:rsidRPr="00543BD1">
                  <w:rPr>
                    <w:rStyle w:val="Hyperlink"/>
                  </w:rPr>
                  <w:t>10.7</w:t>
                </w:r>
                <w:r>
                  <w:rPr>
                    <w:rFonts w:asciiTheme="minorHAnsi" w:eastAsiaTheme="minorEastAsia" w:hAnsiTheme="minorHAnsi" w:cstheme="minorBidi"/>
                    <w:color w:val="auto"/>
                    <w:sz w:val="22"/>
                    <w:szCs w:val="22"/>
                    <w:lang w:eastAsia="en-GB"/>
                  </w:rPr>
                  <w:tab/>
                </w:r>
                <w:r w:rsidRPr="00543BD1">
                  <w:rPr>
                    <w:rStyle w:val="Hyperlink"/>
                  </w:rPr>
                  <w:t>Hiding folders in the navigation (New)</w:t>
                </w:r>
                <w:r>
                  <w:rPr>
                    <w:webHidden/>
                  </w:rPr>
                  <w:tab/>
                </w:r>
                <w:r>
                  <w:rPr>
                    <w:webHidden/>
                  </w:rPr>
                  <w:fldChar w:fldCharType="begin"/>
                </w:r>
                <w:r>
                  <w:rPr>
                    <w:webHidden/>
                  </w:rPr>
                  <w:instrText xml:space="preserve"> PAGEREF _Toc420919453 \h </w:instrText>
                </w:r>
                <w:r>
                  <w:rPr>
                    <w:webHidden/>
                  </w:rPr>
                </w:r>
                <w:r>
                  <w:rPr>
                    <w:webHidden/>
                  </w:rPr>
                  <w:fldChar w:fldCharType="separate"/>
                </w:r>
                <w:r>
                  <w:rPr>
                    <w:webHidden/>
                  </w:rPr>
                  <w:t>17</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54" w:history="1">
                <w:r w:rsidRPr="00543BD1">
                  <w:rPr>
                    <w:rStyle w:val="Hyperlink"/>
                  </w:rPr>
                  <w:t>10.8</w:t>
                </w:r>
                <w:r>
                  <w:rPr>
                    <w:rFonts w:asciiTheme="minorHAnsi" w:eastAsiaTheme="minorEastAsia" w:hAnsiTheme="minorHAnsi" w:cstheme="minorBidi"/>
                    <w:color w:val="auto"/>
                    <w:sz w:val="22"/>
                    <w:szCs w:val="22"/>
                    <w:lang w:eastAsia="en-GB"/>
                  </w:rPr>
                  <w:tab/>
                </w:r>
                <w:r w:rsidRPr="00543BD1">
                  <w:rPr>
                    <w:rStyle w:val="Hyperlink"/>
                  </w:rPr>
                  <w:t>Opening multiple browser tabs</w:t>
                </w:r>
                <w:r>
                  <w:rPr>
                    <w:webHidden/>
                  </w:rPr>
                  <w:tab/>
                </w:r>
                <w:r>
                  <w:rPr>
                    <w:webHidden/>
                  </w:rPr>
                  <w:fldChar w:fldCharType="begin"/>
                </w:r>
                <w:r>
                  <w:rPr>
                    <w:webHidden/>
                  </w:rPr>
                  <w:instrText xml:space="preserve"> PAGEREF _Toc420919454 \h </w:instrText>
                </w:r>
                <w:r>
                  <w:rPr>
                    <w:webHidden/>
                  </w:rPr>
                </w:r>
                <w:r>
                  <w:rPr>
                    <w:webHidden/>
                  </w:rPr>
                  <w:fldChar w:fldCharType="separate"/>
                </w:r>
                <w:r>
                  <w:rPr>
                    <w:webHidden/>
                  </w:rPr>
                  <w:t>18</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55" w:history="1">
                <w:r w:rsidRPr="00543BD1">
                  <w:rPr>
                    <w:rStyle w:val="Hyperlink"/>
                  </w:rPr>
                  <w:t>11</w:t>
                </w:r>
                <w:r>
                  <w:rPr>
                    <w:rFonts w:asciiTheme="minorHAnsi" w:eastAsiaTheme="minorEastAsia" w:hAnsiTheme="minorHAnsi" w:cstheme="minorBidi"/>
                    <w:b w:val="0"/>
                    <w:caps w:val="0"/>
                    <w:color w:val="auto"/>
                    <w:sz w:val="22"/>
                    <w:szCs w:val="22"/>
                    <w:lang w:eastAsia="en-GB"/>
                  </w:rPr>
                  <w:tab/>
                </w:r>
                <w:r w:rsidRPr="00543BD1">
                  <w:rPr>
                    <w:rStyle w:val="Hyperlink"/>
                  </w:rPr>
                  <w:t>Handling folders</w:t>
                </w:r>
                <w:r>
                  <w:rPr>
                    <w:webHidden/>
                  </w:rPr>
                  <w:tab/>
                </w:r>
                <w:r>
                  <w:rPr>
                    <w:webHidden/>
                  </w:rPr>
                  <w:fldChar w:fldCharType="begin"/>
                </w:r>
                <w:r>
                  <w:rPr>
                    <w:webHidden/>
                  </w:rPr>
                  <w:instrText xml:space="preserve"> PAGEREF _Toc420919455 \h </w:instrText>
                </w:r>
                <w:r>
                  <w:rPr>
                    <w:webHidden/>
                  </w:rPr>
                </w:r>
                <w:r>
                  <w:rPr>
                    <w:webHidden/>
                  </w:rPr>
                  <w:fldChar w:fldCharType="separate"/>
                </w:r>
                <w:r>
                  <w:rPr>
                    <w:webHidden/>
                  </w:rPr>
                  <w:t>19</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56" w:history="1">
                <w:r w:rsidRPr="00543BD1">
                  <w:rPr>
                    <w:rStyle w:val="Hyperlink"/>
                  </w:rPr>
                  <w:t>11.1</w:t>
                </w:r>
                <w:r>
                  <w:rPr>
                    <w:rFonts w:asciiTheme="minorHAnsi" w:eastAsiaTheme="minorEastAsia" w:hAnsiTheme="minorHAnsi" w:cstheme="minorBidi"/>
                    <w:color w:val="auto"/>
                    <w:sz w:val="22"/>
                    <w:szCs w:val="22"/>
                    <w:lang w:eastAsia="en-GB"/>
                  </w:rPr>
                  <w:tab/>
                </w:r>
                <w:r w:rsidRPr="00543BD1">
                  <w:rPr>
                    <w:rStyle w:val="Hyperlink"/>
                  </w:rPr>
                  <w:t>Refresh</w:t>
                </w:r>
                <w:r>
                  <w:rPr>
                    <w:webHidden/>
                  </w:rPr>
                  <w:tab/>
                </w:r>
                <w:r>
                  <w:rPr>
                    <w:webHidden/>
                  </w:rPr>
                  <w:fldChar w:fldCharType="begin"/>
                </w:r>
                <w:r>
                  <w:rPr>
                    <w:webHidden/>
                  </w:rPr>
                  <w:instrText xml:space="preserve"> PAGEREF _Toc420919456 \h </w:instrText>
                </w:r>
                <w:r>
                  <w:rPr>
                    <w:webHidden/>
                  </w:rPr>
                </w:r>
                <w:r>
                  <w:rPr>
                    <w:webHidden/>
                  </w:rPr>
                  <w:fldChar w:fldCharType="separate"/>
                </w:r>
                <w:r>
                  <w:rPr>
                    <w:webHidden/>
                  </w:rPr>
                  <w:t>19</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57" w:history="1">
                <w:r w:rsidRPr="00543BD1">
                  <w:rPr>
                    <w:rStyle w:val="Hyperlink"/>
                  </w:rPr>
                  <w:t>11.2</w:t>
                </w:r>
                <w:r>
                  <w:rPr>
                    <w:rFonts w:asciiTheme="minorHAnsi" w:eastAsiaTheme="minorEastAsia" w:hAnsiTheme="minorHAnsi" w:cstheme="minorBidi"/>
                    <w:color w:val="auto"/>
                    <w:sz w:val="22"/>
                    <w:szCs w:val="22"/>
                    <w:lang w:eastAsia="en-GB"/>
                  </w:rPr>
                  <w:tab/>
                </w:r>
                <w:r w:rsidRPr="00543BD1">
                  <w:rPr>
                    <w:rStyle w:val="Hyperlink"/>
                  </w:rPr>
                  <w:t>Create folders</w:t>
                </w:r>
                <w:r>
                  <w:rPr>
                    <w:webHidden/>
                  </w:rPr>
                  <w:tab/>
                </w:r>
                <w:r>
                  <w:rPr>
                    <w:webHidden/>
                  </w:rPr>
                  <w:fldChar w:fldCharType="begin"/>
                </w:r>
                <w:r>
                  <w:rPr>
                    <w:webHidden/>
                  </w:rPr>
                  <w:instrText xml:space="preserve"> PAGEREF _Toc420919457 \h </w:instrText>
                </w:r>
                <w:r>
                  <w:rPr>
                    <w:webHidden/>
                  </w:rPr>
                </w:r>
                <w:r>
                  <w:rPr>
                    <w:webHidden/>
                  </w:rPr>
                  <w:fldChar w:fldCharType="separate"/>
                </w:r>
                <w:r>
                  <w:rPr>
                    <w:webHidden/>
                  </w:rPr>
                  <w:t>19</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58" w:history="1">
                <w:r w:rsidRPr="00543BD1">
                  <w:rPr>
                    <w:rStyle w:val="Hyperlink"/>
                  </w:rPr>
                  <w:t>11.3</w:t>
                </w:r>
                <w:r>
                  <w:rPr>
                    <w:rFonts w:asciiTheme="minorHAnsi" w:eastAsiaTheme="minorEastAsia" w:hAnsiTheme="minorHAnsi" w:cstheme="minorBidi"/>
                    <w:color w:val="auto"/>
                    <w:sz w:val="22"/>
                    <w:szCs w:val="22"/>
                    <w:lang w:eastAsia="en-GB"/>
                  </w:rPr>
                  <w:tab/>
                </w:r>
                <w:r w:rsidRPr="00543BD1">
                  <w:rPr>
                    <w:rStyle w:val="Hyperlink"/>
                  </w:rPr>
                  <w:t>Rename folders</w:t>
                </w:r>
                <w:r>
                  <w:rPr>
                    <w:webHidden/>
                  </w:rPr>
                  <w:tab/>
                </w:r>
                <w:r>
                  <w:rPr>
                    <w:webHidden/>
                  </w:rPr>
                  <w:fldChar w:fldCharType="begin"/>
                </w:r>
                <w:r>
                  <w:rPr>
                    <w:webHidden/>
                  </w:rPr>
                  <w:instrText xml:space="preserve"> PAGEREF _Toc420919458 \h </w:instrText>
                </w:r>
                <w:r>
                  <w:rPr>
                    <w:webHidden/>
                  </w:rPr>
                </w:r>
                <w:r>
                  <w:rPr>
                    <w:webHidden/>
                  </w:rPr>
                  <w:fldChar w:fldCharType="separate"/>
                </w:r>
                <w:r>
                  <w:rPr>
                    <w:webHidden/>
                  </w:rPr>
                  <w:t>20</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59" w:history="1">
                <w:r w:rsidRPr="00543BD1">
                  <w:rPr>
                    <w:rStyle w:val="Hyperlink"/>
                  </w:rPr>
                  <w:t>11.4</w:t>
                </w:r>
                <w:r>
                  <w:rPr>
                    <w:rFonts w:asciiTheme="minorHAnsi" w:eastAsiaTheme="minorEastAsia" w:hAnsiTheme="minorHAnsi" w:cstheme="minorBidi"/>
                    <w:color w:val="auto"/>
                    <w:sz w:val="22"/>
                    <w:szCs w:val="22"/>
                    <w:lang w:eastAsia="en-GB"/>
                  </w:rPr>
                  <w:tab/>
                </w:r>
                <w:r w:rsidRPr="00543BD1">
                  <w:rPr>
                    <w:rStyle w:val="Hyperlink"/>
                  </w:rPr>
                  <w:t>Metadata of folders</w:t>
                </w:r>
                <w:r>
                  <w:rPr>
                    <w:webHidden/>
                  </w:rPr>
                  <w:tab/>
                </w:r>
                <w:r>
                  <w:rPr>
                    <w:webHidden/>
                  </w:rPr>
                  <w:fldChar w:fldCharType="begin"/>
                </w:r>
                <w:r>
                  <w:rPr>
                    <w:webHidden/>
                  </w:rPr>
                  <w:instrText xml:space="preserve"> PAGEREF _Toc420919459 \h </w:instrText>
                </w:r>
                <w:r>
                  <w:rPr>
                    <w:webHidden/>
                  </w:rPr>
                </w:r>
                <w:r>
                  <w:rPr>
                    <w:webHidden/>
                  </w:rPr>
                  <w:fldChar w:fldCharType="separate"/>
                </w:r>
                <w:r>
                  <w:rPr>
                    <w:webHidden/>
                  </w:rPr>
                  <w:t>20</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60" w:history="1">
                <w:r w:rsidRPr="00543BD1">
                  <w:rPr>
                    <w:rStyle w:val="Hyperlink"/>
                  </w:rPr>
                  <w:t>11.5</w:t>
                </w:r>
                <w:r>
                  <w:rPr>
                    <w:rFonts w:asciiTheme="minorHAnsi" w:eastAsiaTheme="minorEastAsia" w:hAnsiTheme="minorHAnsi" w:cstheme="minorBidi"/>
                    <w:color w:val="auto"/>
                    <w:sz w:val="22"/>
                    <w:szCs w:val="22"/>
                    <w:lang w:eastAsia="en-GB"/>
                  </w:rPr>
                  <w:tab/>
                </w:r>
                <w:r w:rsidRPr="00543BD1">
                  <w:rPr>
                    <w:rStyle w:val="Hyperlink"/>
                  </w:rPr>
                  <w:t>Move folders</w:t>
                </w:r>
                <w:r>
                  <w:rPr>
                    <w:webHidden/>
                  </w:rPr>
                  <w:tab/>
                </w:r>
                <w:r>
                  <w:rPr>
                    <w:webHidden/>
                  </w:rPr>
                  <w:fldChar w:fldCharType="begin"/>
                </w:r>
                <w:r>
                  <w:rPr>
                    <w:webHidden/>
                  </w:rPr>
                  <w:instrText xml:space="preserve"> PAGEREF _Toc420919460 \h </w:instrText>
                </w:r>
                <w:r>
                  <w:rPr>
                    <w:webHidden/>
                  </w:rPr>
                </w:r>
                <w:r>
                  <w:rPr>
                    <w:webHidden/>
                  </w:rPr>
                  <w:fldChar w:fldCharType="separate"/>
                </w:r>
                <w:r>
                  <w:rPr>
                    <w:webHidden/>
                  </w:rPr>
                  <w:t>20</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61" w:history="1">
                <w:r w:rsidRPr="00543BD1">
                  <w:rPr>
                    <w:rStyle w:val="Hyperlink"/>
                  </w:rPr>
                  <w:t>11.6</w:t>
                </w:r>
                <w:r>
                  <w:rPr>
                    <w:rFonts w:asciiTheme="minorHAnsi" w:eastAsiaTheme="minorEastAsia" w:hAnsiTheme="minorHAnsi" w:cstheme="minorBidi"/>
                    <w:color w:val="auto"/>
                    <w:sz w:val="22"/>
                    <w:szCs w:val="22"/>
                    <w:lang w:eastAsia="en-GB"/>
                  </w:rPr>
                  <w:tab/>
                </w:r>
                <w:r w:rsidRPr="00543BD1">
                  <w:rPr>
                    <w:rStyle w:val="Hyperlink"/>
                  </w:rPr>
                  <w:t>Delete folder</w:t>
                </w:r>
                <w:r>
                  <w:rPr>
                    <w:webHidden/>
                  </w:rPr>
                  <w:tab/>
                </w:r>
                <w:r>
                  <w:rPr>
                    <w:webHidden/>
                  </w:rPr>
                  <w:fldChar w:fldCharType="begin"/>
                </w:r>
                <w:r>
                  <w:rPr>
                    <w:webHidden/>
                  </w:rPr>
                  <w:instrText xml:space="preserve"> PAGEREF _Toc420919461 \h </w:instrText>
                </w:r>
                <w:r>
                  <w:rPr>
                    <w:webHidden/>
                  </w:rPr>
                </w:r>
                <w:r>
                  <w:rPr>
                    <w:webHidden/>
                  </w:rPr>
                  <w:fldChar w:fldCharType="separate"/>
                </w:r>
                <w:r>
                  <w:rPr>
                    <w:webHidden/>
                  </w:rPr>
                  <w:t>20</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62" w:history="1">
                <w:r w:rsidRPr="00543BD1">
                  <w:rPr>
                    <w:rStyle w:val="Hyperlink"/>
                  </w:rPr>
                  <w:t>11.7</w:t>
                </w:r>
                <w:r>
                  <w:rPr>
                    <w:rFonts w:asciiTheme="minorHAnsi" w:eastAsiaTheme="minorEastAsia" w:hAnsiTheme="minorHAnsi" w:cstheme="minorBidi"/>
                    <w:color w:val="auto"/>
                    <w:sz w:val="22"/>
                    <w:szCs w:val="22"/>
                    <w:lang w:eastAsia="en-GB"/>
                  </w:rPr>
                  <w:tab/>
                </w:r>
                <w:r w:rsidRPr="00543BD1">
                  <w:rPr>
                    <w:rStyle w:val="Hyperlink"/>
                  </w:rPr>
                  <w:t>Copy folder link</w:t>
                </w:r>
                <w:r>
                  <w:rPr>
                    <w:webHidden/>
                  </w:rPr>
                  <w:tab/>
                </w:r>
                <w:r>
                  <w:rPr>
                    <w:webHidden/>
                  </w:rPr>
                  <w:fldChar w:fldCharType="begin"/>
                </w:r>
                <w:r>
                  <w:rPr>
                    <w:webHidden/>
                  </w:rPr>
                  <w:instrText xml:space="preserve"> PAGEREF _Toc420919462 \h </w:instrText>
                </w:r>
                <w:r>
                  <w:rPr>
                    <w:webHidden/>
                  </w:rPr>
                </w:r>
                <w:r>
                  <w:rPr>
                    <w:webHidden/>
                  </w:rPr>
                  <w:fldChar w:fldCharType="separate"/>
                </w:r>
                <w:r>
                  <w:rPr>
                    <w:webHidden/>
                  </w:rPr>
                  <w:t>21</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63" w:history="1">
                <w:r w:rsidRPr="00543BD1">
                  <w:rPr>
                    <w:rStyle w:val="Hyperlink"/>
                  </w:rPr>
                  <w:t>11.8</w:t>
                </w:r>
                <w:r>
                  <w:rPr>
                    <w:rFonts w:asciiTheme="minorHAnsi" w:eastAsiaTheme="minorEastAsia" w:hAnsiTheme="minorHAnsi" w:cstheme="minorBidi"/>
                    <w:color w:val="auto"/>
                    <w:sz w:val="22"/>
                    <w:szCs w:val="22"/>
                    <w:lang w:eastAsia="en-GB"/>
                  </w:rPr>
                  <w:tab/>
                </w:r>
                <w:r w:rsidRPr="00543BD1">
                  <w:rPr>
                    <w:rStyle w:val="Hyperlink"/>
                  </w:rPr>
                  <w:t>Copy Fred Link</w:t>
                </w:r>
                <w:r>
                  <w:rPr>
                    <w:webHidden/>
                  </w:rPr>
                  <w:tab/>
                </w:r>
                <w:r>
                  <w:rPr>
                    <w:webHidden/>
                  </w:rPr>
                  <w:fldChar w:fldCharType="begin"/>
                </w:r>
                <w:r>
                  <w:rPr>
                    <w:webHidden/>
                  </w:rPr>
                  <w:instrText xml:space="preserve"> PAGEREF _Toc420919463 \h </w:instrText>
                </w:r>
                <w:r>
                  <w:rPr>
                    <w:webHidden/>
                  </w:rPr>
                </w:r>
                <w:r>
                  <w:rPr>
                    <w:webHidden/>
                  </w:rPr>
                  <w:fldChar w:fldCharType="separate"/>
                </w:r>
                <w:r>
                  <w:rPr>
                    <w:webHidden/>
                  </w:rPr>
                  <w:t>21</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64" w:history="1">
                <w:r w:rsidRPr="00543BD1">
                  <w:rPr>
                    <w:rStyle w:val="Hyperlink"/>
                  </w:rPr>
                  <w:t>11.9</w:t>
                </w:r>
                <w:r>
                  <w:rPr>
                    <w:rFonts w:asciiTheme="minorHAnsi" w:eastAsiaTheme="minorEastAsia" w:hAnsiTheme="minorHAnsi" w:cstheme="minorBidi"/>
                    <w:color w:val="auto"/>
                    <w:sz w:val="22"/>
                    <w:szCs w:val="22"/>
                    <w:lang w:eastAsia="en-GB"/>
                  </w:rPr>
                  <w:tab/>
                </w:r>
                <w:r w:rsidRPr="00543BD1">
                  <w:rPr>
                    <w:rStyle w:val="Hyperlink"/>
                  </w:rPr>
                  <w:t>Create a New document</w:t>
                </w:r>
                <w:r>
                  <w:rPr>
                    <w:webHidden/>
                  </w:rPr>
                  <w:tab/>
                </w:r>
                <w:r>
                  <w:rPr>
                    <w:webHidden/>
                  </w:rPr>
                  <w:fldChar w:fldCharType="begin"/>
                </w:r>
                <w:r>
                  <w:rPr>
                    <w:webHidden/>
                  </w:rPr>
                  <w:instrText xml:space="preserve"> PAGEREF _Toc420919464 \h </w:instrText>
                </w:r>
                <w:r>
                  <w:rPr>
                    <w:webHidden/>
                  </w:rPr>
                </w:r>
                <w:r>
                  <w:rPr>
                    <w:webHidden/>
                  </w:rPr>
                  <w:fldChar w:fldCharType="separate"/>
                </w:r>
                <w:r>
                  <w:rPr>
                    <w:webHidden/>
                  </w:rPr>
                  <w:t>21</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65" w:history="1">
                <w:r w:rsidRPr="00543BD1">
                  <w:rPr>
                    <w:rStyle w:val="Hyperlink"/>
                  </w:rPr>
                  <w:t>11.10</w:t>
                </w:r>
                <w:r>
                  <w:rPr>
                    <w:rFonts w:asciiTheme="minorHAnsi" w:eastAsiaTheme="minorEastAsia" w:hAnsiTheme="minorHAnsi" w:cstheme="minorBidi"/>
                    <w:color w:val="auto"/>
                    <w:sz w:val="22"/>
                    <w:szCs w:val="22"/>
                    <w:lang w:eastAsia="en-GB"/>
                  </w:rPr>
                  <w:tab/>
                </w:r>
                <w:r w:rsidRPr="00543BD1">
                  <w:rPr>
                    <w:rStyle w:val="Hyperlink"/>
                  </w:rPr>
                  <w:t>Show Folder in Alfresco browser</w:t>
                </w:r>
                <w:r>
                  <w:rPr>
                    <w:webHidden/>
                  </w:rPr>
                  <w:tab/>
                </w:r>
                <w:r>
                  <w:rPr>
                    <w:webHidden/>
                  </w:rPr>
                  <w:fldChar w:fldCharType="begin"/>
                </w:r>
                <w:r>
                  <w:rPr>
                    <w:webHidden/>
                  </w:rPr>
                  <w:instrText xml:space="preserve"> PAGEREF _Toc420919465 \h </w:instrText>
                </w:r>
                <w:r>
                  <w:rPr>
                    <w:webHidden/>
                  </w:rPr>
                </w:r>
                <w:r>
                  <w:rPr>
                    <w:webHidden/>
                  </w:rPr>
                  <w:fldChar w:fldCharType="separate"/>
                </w:r>
                <w:r>
                  <w:rPr>
                    <w:webHidden/>
                  </w:rPr>
                  <w:t>22</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66" w:history="1">
                <w:r w:rsidRPr="00543BD1">
                  <w:rPr>
                    <w:rStyle w:val="Hyperlink"/>
                  </w:rPr>
                  <w:t>11.11</w:t>
                </w:r>
                <w:r>
                  <w:rPr>
                    <w:rFonts w:asciiTheme="minorHAnsi" w:eastAsiaTheme="minorEastAsia" w:hAnsiTheme="minorHAnsi" w:cstheme="minorBidi"/>
                    <w:color w:val="auto"/>
                    <w:sz w:val="22"/>
                    <w:szCs w:val="22"/>
                    <w:lang w:eastAsia="en-GB"/>
                  </w:rPr>
                  <w:tab/>
                </w:r>
                <w:r w:rsidRPr="00543BD1">
                  <w:rPr>
                    <w:rStyle w:val="Hyperlink"/>
                  </w:rPr>
                  <w:t>Print documents</w:t>
                </w:r>
                <w:r>
                  <w:rPr>
                    <w:webHidden/>
                  </w:rPr>
                  <w:tab/>
                </w:r>
                <w:r>
                  <w:rPr>
                    <w:webHidden/>
                  </w:rPr>
                  <w:fldChar w:fldCharType="begin"/>
                </w:r>
                <w:r>
                  <w:rPr>
                    <w:webHidden/>
                  </w:rPr>
                  <w:instrText xml:space="preserve"> PAGEREF _Toc420919466 \h </w:instrText>
                </w:r>
                <w:r>
                  <w:rPr>
                    <w:webHidden/>
                  </w:rPr>
                </w:r>
                <w:r>
                  <w:rPr>
                    <w:webHidden/>
                  </w:rPr>
                  <w:fldChar w:fldCharType="separate"/>
                </w:r>
                <w:r>
                  <w:rPr>
                    <w:webHidden/>
                  </w:rPr>
                  <w:t>22</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67" w:history="1">
                <w:r w:rsidRPr="00543BD1">
                  <w:rPr>
                    <w:rStyle w:val="Hyperlink"/>
                  </w:rPr>
                  <w:t>11.12</w:t>
                </w:r>
                <w:r>
                  <w:rPr>
                    <w:rFonts w:asciiTheme="minorHAnsi" w:eastAsiaTheme="minorEastAsia" w:hAnsiTheme="minorHAnsi" w:cstheme="minorBidi"/>
                    <w:color w:val="auto"/>
                    <w:sz w:val="22"/>
                    <w:szCs w:val="22"/>
                    <w:lang w:eastAsia="en-GB"/>
                  </w:rPr>
                  <w:tab/>
                </w:r>
                <w:r w:rsidRPr="00543BD1">
                  <w:rPr>
                    <w:rStyle w:val="Hyperlink"/>
                  </w:rPr>
                  <w:t>Paste into folder</w:t>
                </w:r>
                <w:r>
                  <w:rPr>
                    <w:webHidden/>
                  </w:rPr>
                  <w:tab/>
                </w:r>
                <w:r>
                  <w:rPr>
                    <w:webHidden/>
                  </w:rPr>
                  <w:fldChar w:fldCharType="begin"/>
                </w:r>
                <w:r>
                  <w:rPr>
                    <w:webHidden/>
                  </w:rPr>
                  <w:instrText xml:space="preserve"> PAGEREF _Toc420919467 \h </w:instrText>
                </w:r>
                <w:r>
                  <w:rPr>
                    <w:webHidden/>
                  </w:rPr>
                </w:r>
                <w:r>
                  <w:rPr>
                    <w:webHidden/>
                  </w:rPr>
                  <w:fldChar w:fldCharType="separate"/>
                </w:r>
                <w:r>
                  <w:rPr>
                    <w:webHidden/>
                  </w:rPr>
                  <w:t>23</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68" w:history="1">
                <w:r w:rsidRPr="00543BD1">
                  <w:rPr>
                    <w:rStyle w:val="Hyperlink"/>
                  </w:rPr>
                  <w:t>11.13</w:t>
                </w:r>
                <w:r>
                  <w:rPr>
                    <w:rFonts w:asciiTheme="minorHAnsi" w:eastAsiaTheme="minorEastAsia" w:hAnsiTheme="minorHAnsi" w:cstheme="minorBidi"/>
                    <w:color w:val="auto"/>
                    <w:sz w:val="22"/>
                    <w:szCs w:val="22"/>
                    <w:lang w:eastAsia="en-GB"/>
                  </w:rPr>
                  <w:tab/>
                </w:r>
                <w:r w:rsidRPr="00543BD1">
                  <w:rPr>
                    <w:rStyle w:val="Hyperlink"/>
                  </w:rPr>
                  <w:t>Paste as shortcut</w:t>
                </w:r>
                <w:r>
                  <w:rPr>
                    <w:webHidden/>
                  </w:rPr>
                  <w:tab/>
                </w:r>
                <w:r>
                  <w:rPr>
                    <w:webHidden/>
                  </w:rPr>
                  <w:fldChar w:fldCharType="begin"/>
                </w:r>
                <w:r>
                  <w:rPr>
                    <w:webHidden/>
                  </w:rPr>
                  <w:instrText xml:space="preserve"> PAGEREF _Toc420919468 \h </w:instrText>
                </w:r>
                <w:r>
                  <w:rPr>
                    <w:webHidden/>
                  </w:rPr>
                </w:r>
                <w:r>
                  <w:rPr>
                    <w:webHidden/>
                  </w:rPr>
                  <w:fldChar w:fldCharType="separate"/>
                </w:r>
                <w:r>
                  <w:rPr>
                    <w:webHidden/>
                  </w:rPr>
                  <w:t>23</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69" w:history="1">
                <w:r w:rsidRPr="00543BD1">
                  <w:rPr>
                    <w:rStyle w:val="Hyperlink"/>
                  </w:rPr>
                  <w:t>11.14</w:t>
                </w:r>
                <w:r>
                  <w:rPr>
                    <w:rFonts w:asciiTheme="minorHAnsi" w:eastAsiaTheme="minorEastAsia" w:hAnsiTheme="minorHAnsi" w:cstheme="minorBidi"/>
                    <w:color w:val="auto"/>
                    <w:sz w:val="22"/>
                    <w:szCs w:val="22"/>
                    <w:lang w:eastAsia="en-GB"/>
                  </w:rPr>
                  <w:tab/>
                </w:r>
                <w:r w:rsidRPr="00543BD1">
                  <w:rPr>
                    <w:rStyle w:val="Hyperlink"/>
                  </w:rPr>
                  <w:t>Folder permissions</w:t>
                </w:r>
                <w:r>
                  <w:rPr>
                    <w:webHidden/>
                  </w:rPr>
                  <w:tab/>
                </w:r>
                <w:r>
                  <w:rPr>
                    <w:webHidden/>
                  </w:rPr>
                  <w:fldChar w:fldCharType="begin"/>
                </w:r>
                <w:r>
                  <w:rPr>
                    <w:webHidden/>
                  </w:rPr>
                  <w:instrText xml:space="preserve"> PAGEREF _Toc420919469 \h </w:instrText>
                </w:r>
                <w:r>
                  <w:rPr>
                    <w:webHidden/>
                  </w:rPr>
                </w:r>
                <w:r>
                  <w:rPr>
                    <w:webHidden/>
                  </w:rPr>
                  <w:fldChar w:fldCharType="separate"/>
                </w:r>
                <w:r>
                  <w:rPr>
                    <w:webHidden/>
                  </w:rPr>
                  <w:t>24</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70" w:history="1">
                <w:r w:rsidRPr="00543BD1">
                  <w:rPr>
                    <w:rStyle w:val="Hyperlink"/>
                  </w:rPr>
                  <w:t>11.15</w:t>
                </w:r>
                <w:r>
                  <w:rPr>
                    <w:rFonts w:asciiTheme="minorHAnsi" w:eastAsiaTheme="minorEastAsia" w:hAnsiTheme="minorHAnsi" w:cstheme="minorBidi"/>
                    <w:color w:val="auto"/>
                    <w:sz w:val="22"/>
                    <w:szCs w:val="22"/>
                    <w:lang w:eastAsia="en-GB"/>
                  </w:rPr>
                  <w:tab/>
                </w:r>
                <w:r w:rsidRPr="00543BD1">
                  <w:rPr>
                    <w:rStyle w:val="Hyperlink"/>
                  </w:rPr>
                  <w:t>Multi folder functionality</w:t>
                </w:r>
                <w:r>
                  <w:rPr>
                    <w:webHidden/>
                  </w:rPr>
                  <w:tab/>
                </w:r>
                <w:r>
                  <w:rPr>
                    <w:webHidden/>
                  </w:rPr>
                  <w:fldChar w:fldCharType="begin"/>
                </w:r>
                <w:r>
                  <w:rPr>
                    <w:webHidden/>
                  </w:rPr>
                  <w:instrText xml:space="preserve"> PAGEREF _Toc420919470 \h </w:instrText>
                </w:r>
                <w:r>
                  <w:rPr>
                    <w:webHidden/>
                  </w:rPr>
                </w:r>
                <w:r>
                  <w:rPr>
                    <w:webHidden/>
                  </w:rPr>
                  <w:fldChar w:fldCharType="separate"/>
                </w:r>
                <w:r>
                  <w:rPr>
                    <w:webHidden/>
                  </w:rPr>
                  <w:t>25</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71" w:history="1">
                <w:r w:rsidRPr="00543BD1">
                  <w:rPr>
                    <w:rStyle w:val="Hyperlink"/>
                  </w:rPr>
                  <w:t>12</w:t>
                </w:r>
                <w:r>
                  <w:rPr>
                    <w:rFonts w:asciiTheme="minorHAnsi" w:eastAsiaTheme="minorEastAsia" w:hAnsiTheme="minorHAnsi" w:cstheme="minorBidi"/>
                    <w:b w:val="0"/>
                    <w:caps w:val="0"/>
                    <w:color w:val="auto"/>
                    <w:sz w:val="22"/>
                    <w:szCs w:val="22"/>
                    <w:lang w:eastAsia="en-GB"/>
                  </w:rPr>
                  <w:tab/>
                </w:r>
                <w:r w:rsidRPr="00543BD1">
                  <w:rPr>
                    <w:rStyle w:val="Hyperlink"/>
                  </w:rPr>
                  <w:t>Taking content off-line</w:t>
                </w:r>
                <w:r>
                  <w:rPr>
                    <w:webHidden/>
                  </w:rPr>
                  <w:tab/>
                </w:r>
                <w:r>
                  <w:rPr>
                    <w:webHidden/>
                  </w:rPr>
                  <w:fldChar w:fldCharType="begin"/>
                </w:r>
                <w:r>
                  <w:rPr>
                    <w:webHidden/>
                  </w:rPr>
                  <w:instrText xml:space="preserve"> PAGEREF _Toc420919471 \h </w:instrText>
                </w:r>
                <w:r>
                  <w:rPr>
                    <w:webHidden/>
                  </w:rPr>
                </w:r>
                <w:r>
                  <w:rPr>
                    <w:webHidden/>
                  </w:rPr>
                  <w:fldChar w:fldCharType="separate"/>
                </w:r>
                <w:r>
                  <w:rPr>
                    <w:webHidden/>
                  </w:rPr>
                  <w:t>26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72" w:history="1">
                <w:r w:rsidRPr="00543BD1">
                  <w:rPr>
                    <w:rStyle w:val="Hyperlink"/>
                  </w:rPr>
                  <w:t>12.1</w:t>
                </w:r>
                <w:r>
                  <w:rPr>
                    <w:rFonts w:asciiTheme="minorHAnsi" w:eastAsiaTheme="minorEastAsia" w:hAnsiTheme="minorHAnsi" w:cstheme="minorBidi"/>
                    <w:color w:val="auto"/>
                    <w:sz w:val="22"/>
                    <w:szCs w:val="22"/>
                    <w:lang w:eastAsia="en-GB"/>
                  </w:rPr>
                  <w:tab/>
                </w:r>
                <w:r w:rsidRPr="00543BD1">
                  <w:rPr>
                    <w:rStyle w:val="Hyperlink"/>
                  </w:rPr>
                  <w:t>Selecting the content you want to take off-line</w:t>
                </w:r>
                <w:r>
                  <w:rPr>
                    <w:webHidden/>
                  </w:rPr>
                  <w:tab/>
                </w:r>
                <w:r>
                  <w:rPr>
                    <w:webHidden/>
                  </w:rPr>
                  <w:fldChar w:fldCharType="begin"/>
                </w:r>
                <w:r>
                  <w:rPr>
                    <w:webHidden/>
                  </w:rPr>
                  <w:instrText xml:space="preserve"> PAGEREF _Toc420919472 \h </w:instrText>
                </w:r>
                <w:r>
                  <w:rPr>
                    <w:webHidden/>
                  </w:rPr>
                </w:r>
                <w:r>
                  <w:rPr>
                    <w:webHidden/>
                  </w:rPr>
                  <w:fldChar w:fldCharType="separate"/>
                </w:r>
                <w:r>
                  <w:rPr>
                    <w:webHidden/>
                  </w:rPr>
                  <w:t>26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73" w:history="1">
                <w:r w:rsidRPr="00543BD1">
                  <w:rPr>
                    <w:rStyle w:val="Hyperlink"/>
                  </w:rPr>
                  <w:t>12.2</w:t>
                </w:r>
                <w:r>
                  <w:rPr>
                    <w:rFonts w:asciiTheme="minorHAnsi" w:eastAsiaTheme="minorEastAsia" w:hAnsiTheme="minorHAnsi" w:cstheme="minorBidi"/>
                    <w:color w:val="auto"/>
                    <w:sz w:val="22"/>
                    <w:szCs w:val="22"/>
                    <w:lang w:eastAsia="en-GB"/>
                  </w:rPr>
                  <w:tab/>
                </w:r>
                <w:r w:rsidRPr="00543BD1">
                  <w:rPr>
                    <w:rStyle w:val="Hyperlink"/>
                  </w:rPr>
                  <w:t>Refreshing the off-line content</w:t>
                </w:r>
                <w:r>
                  <w:rPr>
                    <w:webHidden/>
                  </w:rPr>
                  <w:tab/>
                </w:r>
                <w:r>
                  <w:rPr>
                    <w:webHidden/>
                  </w:rPr>
                  <w:fldChar w:fldCharType="begin"/>
                </w:r>
                <w:r>
                  <w:rPr>
                    <w:webHidden/>
                  </w:rPr>
                  <w:instrText xml:space="preserve"> PAGEREF _Toc420919473 \h </w:instrText>
                </w:r>
                <w:r>
                  <w:rPr>
                    <w:webHidden/>
                  </w:rPr>
                </w:r>
                <w:r>
                  <w:rPr>
                    <w:webHidden/>
                  </w:rPr>
                  <w:fldChar w:fldCharType="separate"/>
                </w:r>
                <w:r>
                  <w:rPr>
                    <w:webHidden/>
                  </w:rPr>
                  <w:t>27</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74" w:history="1">
                <w:r w:rsidRPr="00543BD1">
                  <w:rPr>
                    <w:rStyle w:val="Hyperlink"/>
                  </w:rPr>
                  <w:t>12.3</w:t>
                </w:r>
                <w:r>
                  <w:rPr>
                    <w:rFonts w:asciiTheme="minorHAnsi" w:eastAsiaTheme="minorEastAsia" w:hAnsiTheme="minorHAnsi" w:cstheme="minorBidi"/>
                    <w:color w:val="auto"/>
                    <w:sz w:val="22"/>
                    <w:szCs w:val="22"/>
                    <w:lang w:eastAsia="en-GB"/>
                  </w:rPr>
                  <w:tab/>
                </w:r>
                <w:r w:rsidRPr="00543BD1">
                  <w:rPr>
                    <w:rStyle w:val="Hyperlink"/>
                  </w:rPr>
                  <w:t>Deactivating Off-line sync</w:t>
                </w:r>
                <w:r>
                  <w:rPr>
                    <w:webHidden/>
                  </w:rPr>
                  <w:tab/>
                </w:r>
                <w:r>
                  <w:rPr>
                    <w:webHidden/>
                  </w:rPr>
                  <w:fldChar w:fldCharType="begin"/>
                </w:r>
                <w:r>
                  <w:rPr>
                    <w:webHidden/>
                  </w:rPr>
                  <w:instrText xml:space="preserve"> PAGEREF _Toc420919474 \h </w:instrText>
                </w:r>
                <w:r>
                  <w:rPr>
                    <w:webHidden/>
                  </w:rPr>
                </w:r>
                <w:r>
                  <w:rPr>
                    <w:webHidden/>
                  </w:rPr>
                  <w:fldChar w:fldCharType="separate"/>
                </w:r>
                <w:r>
                  <w:rPr>
                    <w:webHidden/>
                  </w:rPr>
                  <w:t>27</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75" w:history="1">
                <w:r w:rsidRPr="00543BD1">
                  <w:rPr>
                    <w:rStyle w:val="Hyperlink"/>
                  </w:rPr>
                  <w:t>12.4</w:t>
                </w:r>
                <w:r>
                  <w:rPr>
                    <w:rFonts w:asciiTheme="minorHAnsi" w:eastAsiaTheme="minorEastAsia" w:hAnsiTheme="minorHAnsi" w:cstheme="minorBidi"/>
                    <w:color w:val="auto"/>
                    <w:sz w:val="22"/>
                    <w:szCs w:val="22"/>
                    <w:lang w:eastAsia="en-GB"/>
                  </w:rPr>
                  <w:tab/>
                </w:r>
                <w:r w:rsidRPr="00543BD1">
                  <w:rPr>
                    <w:rStyle w:val="Hyperlink"/>
                  </w:rPr>
                  <w:t>Working in Off-line mode</w:t>
                </w:r>
                <w:r>
                  <w:rPr>
                    <w:webHidden/>
                  </w:rPr>
                  <w:tab/>
                </w:r>
                <w:r>
                  <w:rPr>
                    <w:webHidden/>
                  </w:rPr>
                  <w:fldChar w:fldCharType="begin"/>
                </w:r>
                <w:r>
                  <w:rPr>
                    <w:webHidden/>
                  </w:rPr>
                  <w:instrText xml:space="preserve"> PAGEREF _Toc420919475 \h </w:instrText>
                </w:r>
                <w:r>
                  <w:rPr>
                    <w:webHidden/>
                  </w:rPr>
                </w:r>
                <w:r>
                  <w:rPr>
                    <w:webHidden/>
                  </w:rPr>
                  <w:fldChar w:fldCharType="separate"/>
                </w:r>
                <w:r>
                  <w:rPr>
                    <w:webHidden/>
                  </w:rPr>
                  <w:t>27</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76" w:history="1">
                <w:r w:rsidRPr="00543BD1">
                  <w:rPr>
                    <w:rStyle w:val="Hyperlink"/>
                  </w:rPr>
                  <w:t>13</w:t>
                </w:r>
                <w:r>
                  <w:rPr>
                    <w:rFonts w:asciiTheme="minorHAnsi" w:eastAsiaTheme="minorEastAsia" w:hAnsiTheme="minorHAnsi" w:cstheme="minorBidi"/>
                    <w:b w:val="0"/>
                    <w:caps w:val="0"/>
                    <w:color w:val="auto"/>
                    <w:sz w:val="22"/>
                    <w:szCs w:val="22"/>
                    <w:lang w:eastAsia="en-GB"/>
                  </w:rPr>
                  <w:tab/>
                </w:r>
                <w:r w:rsidRPr="00543BD1">
                  <w:rPr>
                    <w:rStyle w:val="Hyperlink"/>
                  </w:rPr>
                  <w:t>Adding content to and getting content from the server</w:t>
                </w:r>
                <w:r>
                  <w:rPr>
                    <w:webHidden/>
                  </w:rPr>
                  <w:tab/>
                </w:r>
                <w:r>
                  <w:rPr>
                    <w:webHidden/>
                  </w:rPr>
                  <w:fldChar w:fldCharType="begin"/>
                </w:r>
                <w:r>
                  <w:rPr>
                    <w:webHidden/>
                  </w:rPr>
                  <w:instrText xml:space="preserve"> PAGEREF _Toc420919476 \h </w:instrText>
                </w:r>
                <w:r>
                  <w:rPr>
                    <w:webHidden/>
                  </w:rPr>
                </w:r>
                <w:r>
                  <w:rPr>
                    <w:webHidden/>
                  </w:rPr>
                  <w:fldChar w:fldCharType="separate"/>
                </w:r>
                <w:r>
                  <w:rPr>
                    <w:webHidden/>
                  </w:rPr>
                  <w:t>29</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77" w:history="1">
                <w:r w:rsidRPr="00543BD1">
                  <w:rPr>
                    <w:rStyle w:val="Hyperlink"/>
                  </w:rPr>
                  <w:t>13.1</w:t>
                </w:r>
                <w:r>
                  <w:rPr>
                    <w:rFonts w:asciiTheme="minorHAnsi" w:eastAsiaTheme="minorEastAsia" w:hAnsiTheme="minorHAnsi" w:cstheme="minorBidi"/>
                    <w:color w:val="auto"/>
                    <w:sz w:val="22"/>
                    <w:szCs w:val="22"/>
                    <w:lang w:eastAsia="en-GB"/>
                  </w:rPr>
                  <w:tab/>
                </w:r>
                <w:r w:rsidRPr="00543BD1">
                  <w:rPr>
                    <w:rStyle w:val="Hyperlink"/>
                  </w:rPr>
                  <w:t>Uploading fileS</w:t>
                </w:r>
                <w:r>
                  <w:rPr>
                    <w:webHidden/>
                  </w:rPr>
                  <w:tab/>
                </w:r>
                <w:r>
                  <w:rPr>
                    <w:webHidden/>
                  </w:rPr>
                  <w:fldChar w:fldCharType="begin"/>
                </w:r>
                <w:r>
                  <w:rPr>
                    <w:webHidden/>
                  </w:rPr>
                  <w:instrText xml:space="preserve"> PAGEREF _Toc420919477 \h </w:instrText>
                </w:r>
                <w:r>
                  <w:rPr>
                    <w:webHidden/>
                  </w:rPr>
                </w:r>
                <w:r>
                  <w:rPr>
                    <w:webHidden/>
                  </w:rPr>
                  <w:fldChar w:fldCharType="separate"/>
                </w:r>
                <w:r>
                  <w:rPr>
                    <w:webHidden/>
                  </w:rPr>
                  <w:t>29</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78" w:history="1">
                <w:r w:rsidRPr="00543BD1">
                  <w:rPr>
                    <w:rStyle w:val="Hyperlink"/>
                  </w:rPr>
                  <w:t>13.2</w:t>
                </w:r>
                <w:r>
                  <w:rPr>
                    <w:rFonts w:asciiTheme="minorHAnsi" w:eastAsiaTheme="minorEastAsia" w:hAnsiTheme="minorHAnsi" w:cstheme="minorBidi"/>
                    <w:color w:val="auto"/>
                    <w:sz w:val="22"/>
                    <w:szCs w:val="22"/>
                    <w:lang w:eastAsia="en-GB"/>
                  </w:rPr>
                  <w:tab/>
                </w:r>
                <w:r w:rsidRPr="00543BD1">
                  <w:rPr>
                    <w:rStyle w:val="Hyperlink"/>
                  </w:rPr>
                  <w:t>Uploading folders</w:t>
                </w:r>
                <w:r>
                  <w:rPr>
                    <w:webHidden/>
                  </w:rPr>
                  <w:tab/>
                </w:r>
                <w:r>
                  <w:rPr>
                    <w:webHidden/>
                  </w:rPr>
                  <w:fldChar w:fldCharType="begin"/>
                </w:r>
                <w:r>
                  <w:rPr>
                    <w:webHidden/>
                  </w:rPr>
                  <w:instrText xml:space="preserve"> PAGEREF _Toc420919478 \h </w:instrText>
                </w:r>
                <w:r>
                  <w:rPr>
                    <w:webHidden/>
                  </w:rPr>
                </w:r>
                <w:r>
                  <w:rPr>
                    <w:webHidden/>
                  </w:rPr>
                  <w:fldChar w:fldCharType="separate"/>
                </w:r>
                <w:r>
                  <w:rPr>
                    <w:webHidden/>
                  </w:rPr>
                  <w:t>31</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79" w:history="1">
                <w:r w:rsidRPr="00543BD1">
                  <w:rPr>
                    <w:rStyle w:val="Hyperlink"/>
                  </w:rPr>
                  <w:t>13.3</w:t>
                </w:r>
                <w:r>
                  <w:rPr>
                    <w:rFonts w:asciiTheme="minorHAnsi" w:eastAsiaTheme="minorEastAsia" w:hAnsiTheme="minorHAnsi" w:cstheme="minorBidi"/>
                    <w:color w:val="auto"/>
                    <w:sz w:val="22"/>
                    <w:szCs w:val="22"/>
                    <w:lang w:eastAsia="en-GB"/>
                  </w:rPr>
                  <w:tab/>
                </w:r>
                <w:r w:rsidRPr="00543BD1">
                  <w:rPr>
                    <w:rStyle w:val="Hyperlink"/>
                  </w:rPr>
                  <w:t>Compress documents and folders to a container on your local drive</w:t>
                </w:r>
                <w:r>
                  <w:rPr>
                    <w:webHidden/>
                  </w:rPr>
                  <w:tab/>
                </w:r>
                <w:r>
                  <w:rPr>
                    <w:webHidden/>
                  </w:rPr>
                  <w:fldChar w:fldCharType="begin"/>
                </w:r>
                <w:r>
                  <w:rPr>
                    <w:webHidden/>
                  </w:rPr>
                  <w:instrText xml:space="preserve"> PAGEREF _Toc420919479 \h </w:instrText>
                </w:r>
                <w:r>
                  <w:rPr>
                    <w:webHidden/>
                  </w:rPr>
                </w:r>
                <w:r>
                  <w:rPr>
                    <w:webHidden/>
                  </w:rPr>
                  <w:fldChar w:fldCharType="separate"/>
                </w:r>
                <w:r>
                  <w:rPr>
                    <w:webHidden/>
                  </w:rPr>
                  <w:t>31</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480" w:history="1">
                <w:r w:rsidRPr="00543BD1">
                  <w:rPr>
                    <w:rStyle w:val="Hyperlink"/>
                  </w:rPr>
                  <w:t>14</w:t>
                </w:r>
                <w:r>
                  <w:rPr>
                    <w:rFonts w:asciiTheme="minorHAnsi" w:eastAsiaTheme="minorEastAsia" w:hAnsiTheme="minorHAnsi" w:cstheme="minorBidi"/>
                    <w:b w:val="0"/>
                    <w:caps w:val="0"/>
                    <w:color w:val="auto"/>
                    <w:sz w:val="22"/>
                    <w:szCs w:val="22"/>
                    <w:lang w:eastAsia="en-GB"/>
                  </w:rPr>
                  <w:tab/>
                </w:r>
                <w:r w:rsidRPr="00543BD1">
                  <w:rPr>
                    <w:rStyle w:val="Hyperlink"/>
                  </w:rPr>
                  <w:t>Handling Documents</w:t>
                </w:r>
                <w:r>
                  <w:rPr>
                    <w:webHidden/>
                  </w:rPr>
                  <w:tab/>
                </w:r>
                <w:r>
                  <w:rPr>
                    <w:webHidden/>
                  </w:rPr>
                  <w:fldChar w:fldCharType="begin"/>
                </w:r>
                <w:r>
                  <w:rPr>
                    <w:webHidden/>
                  </w:rPr>
                  <w:instrText xml:space="preserve"> PAGEREF _Toc420919480 \h </w:instrText>
                </w:r>
                <w:r>
                  <w:rPr>
                    <w:webHidden/>
                  </w:rPr>
                </w:r>
                <w:r>
                  <w:rPr>
                    <w:webHidden/>
                  </w:rPr>
                  <w:fldChar w:fldCharType="separate"/>
                </w:r>
                <w:r>
                  <w:rPr>
                    <w:webHidden/>
                  </w:rPr>
                  <w:t>33</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81" w:history="1">
                <w:r w:rsidRPr="00543BD1">
                  <w:rPr>
                    <w:rStyle w:val="Hyperlink"/>
                  </w:rPr>
                  <w:t>14.1</w:t>
                </w:r>
                <w:r>
                  <w:rPr>
                    <w:rFonts w:asciiTheme="minorHAnsi" w:eastAsiaTheme="minorEastAsia" w:hAnsiTheme="minorHAnsi" w:cstheme="minorBidi"/>
                    <w:color w:val="auto"/>
                    <w:sz w:val="22"/>
                    <w:szCs w:val="22"/>
                    <w:lang w:eastAsia="en-GB"/>
                  </w:rPr>
                  <w:tab/>
                </w:r>
                <w:r w:rsidRPr="00543BD1">
                  <w:rPr>
                    <w:rStyle w:val="Hyperlink"/>
                  </w:rPr>
                  <w:t>Open document</w:t>
                </w:r>
                <w:r>
                  <w:rPr>
                    <w:webHidden/>
                  </w:rPr>
                  <w:tab/>
                </w:r>
                <w:r>
                  <w:rPr>
                    <w:webHidden/>
                  </w:rPr>
                  <w:fldChar w:fldCharType="begin"/>
                </w:r>
                <w:r>
                  <w:rPr>
                    <w:webHidden/>
                  </w:rPr>
                  <w:instrText xml:space="preserve"> PAGEREF _Toc420919481 \h </w:instrText>
                </w:r>
                <w:r>
                  <w:rPr>
                    <w:webHidden/>
                  </w:rPr>
                </w:r>
                <w:r>
                  <w:rPr>
                    <w:webHidden/>
                  </w:rPr>
                  <w:fldChar w:fldCharType="separate"/>
                </w:r>
                <w:r>
                  <w:rPr>
                    <w:webHidden/>
                  </w:rPr>
                  <w:t>33</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82" w:history="1">
                <w:r w:rsidRPr="00543BD1">
                  <w:rPr>
                    <w:rStyle w:val="Hyperlink"/>
                  </w:rPr>
                  <w:t>14.2</w:t>
                </w:r>
                <w:r>
                  <w:rPr>
                    <w:rFonts w:asciiTheme="minorHAnsi" w:eastAsiaTheme="minorEastAsia" w:hAnsiTheme="minorHAnsi" w:cstheme="minorBidi"/>
                    <w:color w:val="auto"/>
                    <w:sz w:val="22"/>
                    <w:szCs w:val="22"/>
                    <w:lang w:eastAsia="en-GB"/>
                  </w:rPr>
                  <w:tab/>
                </w:r>
                <w:r w:rsidRPr="00543BD1">
                  <w:rPr>
                    <w:rStyle w:val="Hyperlink"/>
                  </w:rPr>
                  <w:t>Document metadata</w:t>
                </w:r>
                <w:r>
                  <w:rPr>
                    <w:webHidden/>
                  </w:rPr>
                  <w:tab/>
                </w:r>
                <w:r>
                  <w:rPr>
                    <w:webHidden/>
                  </w:rPr>
                  <w:fldChar w:fldCharType="begin"/>
                </w:r>
                <w:r>
                  <w:rPr>
                    <w:webHidden/>
                  </w:rPr>
                  <w:instrText xml:space="preserve"> PAGEREF _Toc420919482 \h </w:instrText>
                </w:r>
                <w:r>
                  <w:rPr>
                    <w:webHidden/>
                  </w:rPr>
                </w:r>
                <w:r>
                  <w:rPr>
                    <w:webHidden/>
                  </w:rPr>
                  <w:fldChar w:fldCharType="separate"/>
                </w:r>
                <w:r>
                  <w:rPr>
                    <w:webHidden/>
                  </w:rPr>
                  <w:t>33</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83" w:history="1">
                <w:r w:rsidRPr="00543BD1">
                  <w:rPr>
                    <w:rStyle w:val="Hyperlink"/>
                  </w:rPr>
                  <w:t>14.3</w:t>
                </w:r>
                <w:r>
                  <w:rPr>
                    <w:rFonts w:asciiTheme="minorHAnsi" w:eastAsiaTheme="minorEastAsia" w:hAnsiTheme="minorHAnsi" w:cstheme="minorBidi"/>
                    <w:color w:val="auto"/>
                    <w:sz w:val="22"/>
                    <w:szCs w:val="22"/>
                    <w:lang w:eastAsia="en-GB"/>
                  </w:rPr>
                  <w:tab/>
                </w:r>
                <w:r w:rsidRPr="00543BD1">
                  <w:rPr>
                    <w:rStyle w:val="Hyperlink"/>
                  </w:rPr>
                  <w:t>Move document</w:t>
                </w:r>
                <w:r>
                  <w:rPr>
                    <w:webHidden/>
                  </w:rPr>
                  <w:tab/>
                </w:r>
                <w:r>
                  <w:rPr>
                    <w:webHidden/>
                  </w:rPr>
                  <w:fldChar w:fldCharType="begin"/>
                </w:r>
                <w:r>
                  <w:rPr>
                    <w:webHidden/>
                  </w:rPr>
                  <w:instrText xml:space="preserve"> PAGEREF _Toc420919483 \h </w:instrText>
                </w:r>
                <w:r>
                  <w:rPr>
                    <w:webHidden/>
                  </w:rPr>
                </w:r>
                <w:r>
                  <w:rPr>
                    <w:webHidden/>
                  </w:rPr>
                  <w:fldChar w:fldCharType="separate"/>
                </w:r>
                <w:r>
                  <w:rPr>
                    <w:webHidden/>
                  </w:rPr>
                  <w:t>33</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84" w:history="1">
                <w:r w:rsidRPr="00543BD1">
                  <w:rPr>
                    <w:rStyle w:val="Hyperlink"/>
                  </w:rPr>
                  <w:t>14.4</w:t>
                </w:r>
                <w:r>
                  <w:rPr>
                    <w:rFonts w:asciiTheme="minorHAnsi" w:eastAsiaTheme="minorEastAsia" w:hAnsiTheme="minorHAnsi" w:cstheme="minorBidi"/>
                    <w:color w:val="auto"/>
                    <w:sz w:val="22"/>
                    <w:szCs w:val="22"/>
                    <w:lang w:eastAsia="en-GB"/>
                  </w:rPr>
                  <w:tab/>
                </w:r>
                <w:r w:rsidRPr="00543BD1">
                  <w:rPr>
                    <w:rStyle w:val="Hyperlink"/>
                  </w:rPr>
                  <w:t>Copy Document</w:t>
                </w:r>
                <w:r>
                  <w:rPr>
                    <w:webHidden/>
                  </w:rPr>
                  <w:tab/>
                </w:r>
                <w:r>
                  <w:rPr>
                    <w:webHidden/>
                  </w:rPr>
                  <w:fldChar w:fldCharType="begin"/>
                </w:r>
                <w:r>
                  <w:rPr>
                    <w:webHidden/>
                  </w:rPr>
                  <w:instrText xml:space="preserve"> PAGEREF _Toc420919484 \h </w:instrText>
                </w:r>
                <w:r>
                  <w:rPr>
                    <w:webHidden/>
                  </w:rPr>
                </w:r>
                <w:r>
                  <w:rPr>
                    <w:webHidden/>
                  </w:rPr>
                  <w:fldChar w:fldCharType="separate"/>
                </w:r>
                <w:r>
                  <w:rPr>
                    <w:webHidden/>
                  </w:rPr>
                  <w:t>34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85" w:history="1">
                <w:r w:rsidRPr="00543BD1">
                  <w:rPr>
                    <w:rStyle w:val="Hyperlink"/>
                  </w:rPr>
                  <w:t>14.5</w:t>
                </w:r>
                <w:r>
                  <w:rPr>
                    <w:rFonts w:asciiTheme="minorHAnsi" w:eastAsiaTheme="minorEastAsia" w:hAnsiTheme="minorHAnsi" w:cstheme="minorBidi"/>
                    <w:color w:val="auto"/>
                    <w:sz w:val="22"/>
                    <w:szCs w:val="22"/>
                    <w:lang w:eastAsia="en-GB"/>
                  </w:rPr>
                  <w:tab/>
                </w:r>
                <w:r w:rsidRPr="00543BD1">
                  <w:rPr>
                    <w:rStyle w:val="Hyperlink"/>
                  </w:rPr>
                  <w:t>Copy a file link</w:t>
                </w:r>
                <w:r>
                  <w:rPr>
                    <w:webHidden/>
                  </w:rPr>
                  <w:tab/>
                </w:r>
                <w:r>
                  <w:rPr>
                    <w:webHidden/>
                  </w:rPr>
                  <w:fldChar w:fldCharType="begin"/>
                </w:r>
                <w:r>
                  <w:rPr>
                    <w:webHidden/>
                  </w:rPr>
                  <w:instrText xml:space="preserve"> PAGEREF _Toc420919485 \h </w:instrText>
                </w:r>
                <w:r>
                  <w:rPr>
                    <w:webHidden/>
                  </w:rPr>
                </w:r>
                <w:r>
                  <w:rPr>
                    <w:webHidden/>
                  </w:rPr>
                  <w:fldChar w:fldCharType="separate"/>
                </w:r>
                <w:r>
                  <w:rPr>
                    <w:webHidden/>
                  </w:rPr>
                  <w:t>34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86" w:history="1">
                <w:r w:rsidRPr="00543BD1">
                  <w:rPr>
                    <w:rStyle w:val="Hyperlink"/>
                  </w:rPr>
                  <w:t>14.6</w:t>
                </w:r>
                <w:r>
                  <w:rPr>
                    <w:rFonts w:asciiTheme="minorHAnsi" w:eastAsiaTheme="minorEastAsia" w:hAnsiTheme="minorHAnsi" w:cstheme="minorBidi"/>
                    <w:color w:val="auto"/>
                    <w:sz w:val="22"/>
                    <w:szCs w:val="22"/>
                    <w:lang w:eastAsia="en-GB"/>
                  </w:rPr>
                  <w:tab/>
                </w:r>
                <w:r w:rsidRPr="00543BD1">
                  <w:rPr>
                    <w:rStyle w:val="Hyperlink"/>
                  </w:rPr>
                  <w:t>Copy a Fred Link</w:t>
                </w:r>
                <w:r>
                  <w:rPr>
                    <w:webHidden/>
                  </w:rPr>
                  <w:tab/>
                </w:r>
                <w:r>
                  <w:rPr>
                    <w:webHidden/>
                  </w:rPr>
                  <w:fldChar w:fldCharType="begin"/>
                </w:r>
                <w:r>
                  <w:rPr>
                    <w:webHidden/>
                  </w:rPr>
                  <w:instrText xml:space="preserve"> PAGEREF _Toc420919486 \h </w:instrText>
                </w:r>
                <w:r>
                  <w:rPr>
                    <w:webHidden/>
                  </w:rPr>
                </w:r>
                <w:r>
                  <w:rPr>
                    <w:webHidden/>
                  </w:rPr>
                  <w:fldChar w:fldCharType="separate"/>
                </w:r>
                <w:r>
                  <w:rPr>
                    <w:webHidden/>
                  </w:rPr>
                  <w:t>34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87" w:history="1">
                <w:r w:rsidRPr="00543BD1">
                  <w:rPr>
                    <w:rStyle w:val="Hyperlink"/>
                  </w:rPr>
                  <w:t>14.7</w:t>
                </w:r>
                <w:r>
                  <w:rPr>
                    <w:rFonts w:asciiTheme="minorHAnsi" w:eastAsiaTheme="minorEastAsia" w:hAnsiTheme="minorHAnsi" w:cstheme="minorBidi"/>
                    <w:color w:val="auto"/>
                    <w:sz w:val="22"/>
                    <w:szCs w:val="22"/>
                    <w:lang w:eastAsia="en-GB"/>
                  </w:rPr>
                  <w:tab/>
                </w:r>
                <w:r w:rsidRPr="00543BD1">
                  <w:rPr>
                    <w:rStyle w:val="Hyperlink"/>
                  </w:rPr>
                  <w:t>Mail as attachment</w:t>
                </w:r>
                <w:r>
                  <w:rPr>
                    <w:webHidden/>
                  </w:rPr>
                  <w:tab/>
                </w:r>
                <w:r>
                  <w:rPr>
                    <w:webHidden/>
                  </w:rPr>
                  <w:fldChar w:fldCharType="begin"/>
                </w:r>
                <w:r>
                  <w:rPr>
                    <w:webHidden/>
                  </w:rPr>
                  <w:instrText xml:space="preserve"> PAGEREF _Toc420919487 \h </w:instrText>
                </w:r>
                <w:r>
                  <w:rPr>
                    <w:webHidden/>
                  </w:rPr>
                </w:r>
                <w:r>
                  <w:rPr>
                    <w:webHidden/>
                  </w:rPr>
                  <w:fldChar w:fldCharType="separate"/>
                </w:r>
                <w:r>
                  <w:rPr>
                    <w:webHidden/>
                  </w:rPr>
                  <w:t>35</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88" w:history="1">
                <w:r w:rsidRPr="00543BD1">
                  <w:rPr>
                    <w:rStyle w:val="Hyperlink"/>
                  </w:rPr>
                  <w:t>14.8</w:t>
                </w:r>
                <w:r>
                  <w:rPr>
                    <w:rFonts w:asciiTheme="minorHAnsi" w:eastAsiaTheme="minorEastAsia" w:hAnsiTheme="minorHAnsi" w:cstheme="minorBidi"/>
                    <w:color w:val="auto"/>
                    <w:sz w:val="22"/>
                    <w:szCs w:val="22"/>
                    <w:lang w:eastAsia="en-GB"/>
                  </w:rPr>
                  <w:tab/>
                </w:r>
                <w:r w:rsidRPr="00543BD1">
                  <w:rPr>
                    <w:rStyle w:val="Hyperlink"/>
                  </w:rPr>
                  <w:t>Send document link via Email</w:t>
                </w:r>
                <w:r>
                  <w:rPr>
                    <w:webHidden/>
                  </w:rPr>
                  <w:tab/>
                </w:r>
                <w:r>
                  <w:rPr>
                    <w:webHidden/>
                  </w:rPr>
                  <w:fldChar w:fldCharType="begin"/>
                </w:r>
                <w:r>
                  <w:rPr>
                    <w:webHidden/>
                  </w:rPr>
                  <w:instrText xml:space="preserve"> PAGEREF _Toc420919488 \h </w:instrText>
                </w:r>
                <w:r>
                  <w:rPr>
                    <w:webHidden/>
                  </w:rPr>
                </w:r>
                <w:r>
                  <w:rPr>
                    <w:webHidden/>
                  </w:rPr>
                  <w:fldChar w:fldCharType="separate"/>
                </w:r>
                <w:r>
                  <w:rPr>
                    <w:webHidden/>
                  </w:rPr>
                  <w:t>35</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489" w:history="1">
                <w:r w:rsidRPr="00543BD1">
                  <w:rPr>
                    <w:rStyle w:val="Hyperlink"/>
                  </w:rPr>
                  <w:t>14.9</w:t>
                </w:r>
                <w:r>
                  <w:rPr>
                    <w:rFonts w:asciiTheme="minorHAnsi" w:eastAsiaTheme="minorEastAsia" w:hAnsiTheme="minorHAnsi" w:cstheme="minorBidi"/>
                    <w:color w:val="auto"/>
                    <w:sz w:val="22"/>
                    <w:szCs w:val="22"/>
                    <w:lang w:eastAsia="en-GB"/>
                  </w:rPr>
                  <w:tab/>
                </w:r>
                <w:r w:rsidRPr="00543BD1">
                  <w:rPr>
                    <w:rStyle w:val="Hyperlink"/>
                  </w:rPr>
                  <w:t>Rename file</w:t>
                </w:r>
                <w:r>
                  <w:rPr>
                    <w:webHidden/>
                  </w:rPr>
                  <w:tab/>
                </w:r>
                <w:r>
                  <w:rPr>
                    <w:webHidden/>
                  </w:rPr>
                  <w:fldChar w:fldCharType="begin"/>
                </w:r>
                <w:r>
                  <w:rPr>
                    <w:webHidden/>
                  </w:rPr>
                  <w:instrText xml:space="preserve"> PAGEREF _Toc420919489 \h </w:instrText>
                </w:r>
                <w:r>
                  <w:rPr>
                    <w:webHidden/>
                  </w:rPr>
                </w:r>
                <w:r>
                  <w:rPr>
                    <w:webHidden/>
                  </w:rPr>
                  <w:fldChar w:fldCharType="separate"/>
                </w:r>
                <w:r>
                  <w:rPr>
                    <w:webHidden/>
                  </w:rPr>
                  <w:t>35</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0" w:history="1">
                <w:r w:rsidRPr="00543BD1">
                  <w:rPr>
                    <w:rStyle w:val="Hyperlink"/>
                  </w:rPr>
                  <w:t>14.10</w:t>
                </w:r>
                <w:r>
                  <w:rPr>
                    <w:rFonts w:asciiTheme="minorHAnsi" w:eastAsiaTheme="minorEastAsia" w:hAnsiTheme="minorHAnsi" w:cstheme="minorBidi"/>
                    <w:color w:val="auto"/>
                    <w:sz w:val="22"/>
                    <w:szCs w:val="22"/>
                    <w:lang w:eastAsia="en-GB"/>
                  </w:rPr>
                  <w:tab/>
                </w:r>
                <w:r w:rsidRPr="00543BD1">
                  <w:rPr>
                    <w:rStyle w:val="Hyperlink"/>
                  </w:rPr>
                  <w:t>Delete files</w:t>
                </w:r>
                <w:r>
                  <w:rPr>
                    <w:webHidden/>
                  </w:rPr>
                  <w:tab/>
                </w:r>
                <w:r>
                  <w:rPr>
                    <w:webHidden/>
                  </w:rPr>
                  <w:fldChar w:fldCharType="begin"/>
                </w:r>
                <w:r>
                  <w:rPr>
                    <w:webHidden/>
                  </w:rPr>
                  <w:instrText xml:space="preserve"> PAGEREF _Toc420919490 \h </w:instrText>
                </w:r>
                <w:r>
                  <w:rPr>
                    <w:webHidden/>
                  </w:rPr>
                </w:r>
                <w:r>
                  <w:rPr>
                    <w:webHidden/>
                  </w:rPr>
                  <w:fldChar w:fldCharType="separate"/>
                </w:r>
                <w:r>
                  <w:rPr>
                    <w:webHidden/>
                  </w:rPr>
                  <w:t>36</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1" w:history="1">
                <w:r w:rsidRPr="00543BD1">
                  <w:rPr>
                    <w:rStyle w:val="Hyperlink"/>
                  </w:rPr>
                  <w:t>14.11</w:t>
                </w:r>
                <w:r>
                  <w:rPr>
                    <w:rFonts w:asciiTheme="minorHAnsi" w:eastAsiaTheme="minorEastAsia" w:hAnsiTheme="minorHAnsi" w:cstheme="minorBidi"/>
                    <w:color w:val="auto"/>
                    <w:sz w:val="22"/>
                    <w:szCs w:val="22"/>
                    <w:lang w:eastAsia="en-GB"/>
                  </w:rPr>
                  <w:tab/>
                </w:r>
                <w:r w:rsidRPr="00543BD1">
                  <w:rPr>
                    <w:rStyle w:val="Hyperlink"/>
                  </w:rPr>
                  <w:t>Refresh metadata</w:t>
                </w:r>
                <w:r>
                  <w:rPr>
                    <w:webHidden/>
                  </w:rPr>
                  <w:tab/>
                </w:r>
                <w:r>
                  <w:rPr>
                    <w:webHidden/>
                  </w:rPr>
                  <w:fldChar w:fldCharType="begin"/>
                </w:r>
                <w:r>
                  <w:rPr>
                    <w:webHidden/>
                  </w:rPr>
                  <w:instrText xml:space="preserve"> PAGEREF _Toc420919491 \h </w:instrText>
                </w:r>
                <w:r>
                  <w:rPr>
                    <w:webHidden/>
                  </w:rPr>
                </w:r>
                <w:r>
                  <w:rPr>
                    <w:webHidden/>
                  </w:rPr>
                  <w:fldChar w:fldCharType="separate"/>
                </w:r>
                <w:r>
                  <w:rPr>
                    <w:webHidden/>
                  </w:rPr>
                  <w:t>36</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2" w:history="1">
                <w:r w:rsidRPr="00543BD1">
                  <w:rPr>
                    <w:rStyle w:val="Hyperlink"/>
                  </w:rPr>
                  <w:t>14.12</w:t>
                </w:r>
                <w:r>
                  <w:rPr>
                    <w:rFonts w:asciiTheme="minorHAnsi" w:eastAsiaTheme="minorEastAsia" w:hAnsiTheme="minorHAnsi" w:cstheme="minorBidi"/>
                    <w:color w:val="auto"/>
                    <w:sz w:val="22"/>
                    <w:szCs w:val="22"/>
                    <w:lang w:eastAsia="en-GB"/>
                  </w:rPr>
                  <w:tab/>
                </w:r>
                <w:r w:rsidRPr="00543BD1">
                  <w:rPr>
                    <w:rStyle w:val="Hyperlink"/>
                  </w:rPr>
                  <w:t>Locking, Check-out and check-in documents</w:t>
                </w:r>
                <w:r>
                  <w:rPr>
                    <w:webHidden/>
                  </w:rPr>
                  <w:tab/>
                </w:r>
                <w:r>
                  <w:rPr>
                    <w:webHidden/>
                  </w:rPr>
                  <w:fldChar w:fldCharType="begin"/>
                </w:r>
                <w:r>
                  <w:rPr>
                    <w:webHidden/>
                  </w:rPr>
                  <w:instrText xml:space="preserve"> PAGEREF _Toc420919492 \h </w:instrText>
                </w:r>
                <w:r>
                  <w:rPr>
                    <w:webHidden/>
                  </w:rPr>
                </w:r>
                <w:r>
                  <w:rPr>
                    <w:webHidden/>
                  </w:rPr>
                  <w:fldChar w:fldCharType="separate"/>
                </w:r>
                <w:r>
                  <w:rPr>
                    <w:webHidden/>
                  </w:rPr>
                  <w:t>36</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3" w:history="1">
                <w:r w:rsidRPr="00543BD1">
                  <w:rPr>
                    <w:rStyle w:val="Hyperlink"/>
                  </w:rPr>
                  <w:t>14.13</w:t>
                </w:r>
                <w:r>
                  <w:rPr>
                    <w:rFonts w:asciiTheme="minorHAnsi" w:eastAsiaTheme="minorEastAsia" w:hAnsiTheme="minorHAnsi" w:cstheme="minorBidi"/>
                    <w:color w:val="auto"/>
                    <w:sz w:val="22"/>
                    <w:szCs w:val="22"/>
                    <w:lang w:eastAsia="en-GB"/>
                  </w:rPr>
                  <w:tab/>
                </w:r>
                <w:r w:rsidRPr="00543BD1">
                  <w:rPr>
                    <w:rStyle w:val="Hyperlink"/>
                  </w:rPr>
                  <w:t>Edit offline</w:t>
                </w:r>
                <w:r>
                  <w:rPr>
                    <w:webHidden/>
                  </w:rPr>
                  <w:tab/>
                </w:r>
                <w:r>
                  <w:rPr>
                    <w:webHidden/>
                  </w:rPr>
                  <w:fldChar w:fldCharType="begin"/>
                </w:r>
                <w:r>
                  <w:rPr>
                    <w:webHidden/>
                  </w:rPr>
                  <w:instrText xml:space="preserve"> PAGEREF _Toc420919493 \h </w:instrText>
                </w:r>
                <w:r>
                  <w:rPr>
                    <w:webHidden/>
                  </w:rPr>
                </w:r>
                <w:r>
                  <w:rPr>
                    <w:webHidden/>
                  </w:rPr>
                  <w:fldChar w:fldCharType="separate"/>
                </w:r>
                <w:r>
                  <w:rPr>
                    <w:webHidden/>
                  </w:rPr>
                  <w:t>37</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4" w:history="1">
                <w:r w:rsidRPr="00543BD1">
                  <w:rPr>
                    <w:rStyle w:val="Hyperlink"/>
                  </w:rPr>
                  <w:t>14.14</w:t>
                </w:r>
                <w:r>
                  <w:rPr>
                    <w:rFonts w:asciiTheme="minorHAnsi" w:eastAsiaTheme="minorEastAsia" w:hAnsiTheme="minorHAnsi" w:cstheme="minorBidi"/>
                    <w:color w:val="auto"/>
                    <w:sz w:val="22"/>
                    <w:szCs w:val="22"/>
                    <w:lang w:eastAsia="en-GB"/>
                  </w:rPr>
                  <w:tab/>
                </w:r>
                <w:r w:rsidRPr="00543BD1">
                  <w:rPr>
                    <w:rStyle w:val="Hyperlink"/>
                  </w:rPr>
                  <w:t>Pushing metadata from the Alfresco server into Office documents</w:t>
                </w:r>
                <w:r>
                  <w:rPr>
                    <w:webHidden/>
                  </w:rPr>
                  <w:tab/>
                </w:r>
                <w:r>
                  <w:rPr>
                    <w:webHidden/>
                  </w:rPr>
                  <w:fldChar w:fldCharType="begin"/>
                </w:r>
                <w:r>
                  <w:rPr>
                    <w:webHidden/>
                  </w:rPr>
                  <w:instrText xml:space="preserve"> PAGEREF _Toc420919494 \h </w:instrText>
                </w:r>
                <w:r>
                  <w:rPr>
                    <w:webHidden/>
                  </w:rPr>
                </w:r>
                <w:r>
                  <w:rPr>
                    <w:webHidden/>
                  </w:rPr>
                  <w:fldChar w:fldCharType="separate"/>
                </w:r>
                <w:r>
                  <w:rPr>
                    <w:webHidden/>
                  </w:rPr>
                  <w:t>38</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5" w:history="1">
                <w:r w:rsidRPr="00543BD1">
                  <w:rPr>
                    <w:rStyle w:val="Hyperlink"/>
                  </w:rPr>
                  <w:t>14.15</w:t>
                </w:r>
                <w:r>
                  <w:rPr>
                    <w:rFonts w:asciiTheme="minorHAnsi" w:eastAsiaTheme="minorEastAsia" w:hAnsiTheme="minorHAnsi" w:cstheme="minorBidi"/>
                    <w:color w:val="auto"/>
                    <w:sz w:val="22"/>
                    <w:szCs w:val="22"/>
                    <w:lang w:eastAsia="en-GB"/>
                  </w:rPr>
                  <w:tab/>
                </w:r>
                <w:r w:rsidRPr="00543BD1">
                  <w:rPr>
                    <w:rStyle w:val="Hyperlink"/>
                  </w:rPr>
                  <w:t>Word Add-in</w:t>
                </w:r>
                <w:r>
                  <w:rPr>
                    <w:webHidden/>
                  </w:rPr>
                  <w:tab/>
                </w:r>
                <w:r>
                  <w:rPr>
                    <w:webHidden/>
                  </w:rPr>
                  <w:fldChar w:fldCharType="begin"/>
                </w:r>
                <w:r>
                  <w:rPr>
                    <w:webHidden/>
                  </w:rPr>
                  <w:instrText xml:space="preserve"> PAGEREF _Toc420919495 \h </w:instrText>
                </w:r>
                <w:r>
                  <w:rPr>
                    <w:webHidden/>
                  </w:rPr>
                </w:r>
                <w:r>
                  <w:rPr>
                    <w:webHidden/>
                  </w:rPr>
                  <w:fldChar w:fldCharType="separate"/>
                </w:r>
                <w:r>
                  <w:rPr>
                    <w:webHidden/>
                  </w:rPr>
                  <w:t>39</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6" w:history="1">
                <w:r w:rsidRPr="00543BD1">
                  <w:rPr>
                    <w:rStyle w:val="Hyperlink"/>
                  </w:rPr>
                  <w:t>14.16</w:t>
                </w:r>
                <w:r>
                  <w:rPr>
                    <w:rFonts w:asciiTheme="minorHAnsi" w:eastAsiaTheme="minorEastAsia" w:hAnsiTheme="minorHAnsi" w:cstheme="minorBidi"/>
                    <w:color w:val="auto"/>
                    <w:sz w:val="22"/>
                    <w:szCs w:val="22"/>
                    <w:lang w:eastAsia="en-GB"/>
                  </w:rPr>
                  <w:tab/>
                </w:r>
                <w:r w:rsidRPr="00543BD1">
                  <w:rPr>
                    <w:rStyle w:val="Hyperlink"/>
                  </w:rPr>
                  <w:t>Convert to PDF</w:t>
                </w:r>
                <w:r>
                  <w:rPr>
                    <w:webHidden/>
                  </w:rPr>
                  <w:tab/>
                </w:r>
                <w:r>
                  <w:rPr>
                    <w:webHidden/>
                  </w:rPr>
                  <w:fldChar w:fldCharType="begin"/>
                </w:r>
                <w:r>
                  <w:rPr>
                    <w:webHidden/>
                  </w:rPr>
                  <w:instrText xml:space="preserve"> PAGEREF _Toc420919496 \h </w:instrText>
                </w:r>
                <w:r>
                  <w:rPr>
                    <w:webHidden/>
                  </w:rPr>
                </w:r>
                <w:r>
                  <w:rPr>
                    <w:webHidden/>
                  </w:rPr>
                  <w:fldChar w:fldCharType="separate"/>
                </w:r>
                <w:r>
                  <w:rPr>
                    <w:webHidden/>
                  </w:rPr>
                  <w:t>39</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7" w:history="1">
                <w:r w:rsidRPr="00543BD1">
                  <w:rPr>
                    <w:rStyle w:val="Hyperlink"/>
                  </w:rPr>
                  <w:t>14.17</w:t>
                </w:r>
                <w:r>
                  <w:rPr>
                    <w:rFonts w:asciiTheme="minorHAnsi" w:eastAsiaTheme="minorEastAsia" w:hAnsiTheme="minorHAnsi" w:cstheme="minorBidi"/>
                    <w:color w:val="auto"/>
                    <w:sz w:val="22"/>
                    <w:szCs w:val="22"/>
                    <w:lang w:eastAsia="en-GB"/>
                  </w:rPr>
                  <w:tab/>
                </w:r>
                <w:r w:rsidRPr="00543BD1">
                  <w:rPr>
                    <w:rStyle w:val="Hyperlink"/>
                  </w:rPr>
                  <w:t>Preview document</w:t>
                </w:r>
                <w:r>
                  <w:rPr>
                    <w:webHidden/>
                  </w:rPr>
                  <w:tab/>
                </w:r>
                <w:r>
                  <w:rPr>
                    <w:webHidden/>
                  </w:rPr>
                  <w:fldChar w:fldCharType="begin"/>
                </w:r>
                <w:r>
                  <w:rPr>
                    <w:webHidden/>
                  </w:rPr>
                  <w:instrText xml:space="preserve"> PAGEREF _Toc420919497 \h </w:instrText>
                </w:r>
                <w:r>
                  <w:rPr>
                    <w:webHidden/>
                  </w:rPr>
                </w:r>
                <w:r>
                  <w:rPr>
                    <w:webHidden/>
                  </w:rPr>
                  <w:fldChar w:fldCharType="separate"/>
                </w:r>
                <w:r>
                  <w:rPr>
                    <w:webHidden/>
                  </w:rPr>
                  <w:t>39</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8" w:history="1">
                <w:r w:rsidRPr="00543BD1">
                  <w:rPr>
                    <w:rStyle w:val="Hyperlink"/>
                  </w:rPr>
                  <w:t>14.18</w:t>
                </w:r>
                <w:r>
                  <w:rPr>
                    <w:rFonts w:asciiTheme="minorHAnsi" w:eastAsiaTheme="minorEastAsia" w:hAnsiTheme="minorHAnsi" w:cstheme="minorBidi"/>
                    <w:color w:val="auto"/>
                    <w:sz w:val="22"/>
                    <w:szCs w:val="22"/>
                    <w:lang w:eastAsia="en-GB"/>
                  </w:rPr>
                  <w:tab/>
                </w:r>
                <w:r w:rsidRPr="00543BD1">
                  <w:rPr>
                    <w:rStyle w:val="Hyperlink"/>
                  </w:rPr>
                  <w:t>Enable versioning</w:t>
                </w:r>
                <w:r>
                  <w:rPr>
                    <w:webHidden/>
                  </w:rPr>
                  <w:tab/>
                </w:r>
                <w:r>
                  <w:rPr>
                    <w:webHidden/>
                  </w:rPr>
                  <w:fldChar w:fldCharType="begin"/>
                </w:r>
                <w:r>
                  <w:rPr>
                    <w:webHidden/>
                  </w:rPr>
                  <w:instrText xml:space="preserve"> PAGEREF _Toc420919498 \h </w:instrText>
                </w:r>
                <w:r>
                  <w:rPr>
                    <w:webHidden/>
                  </w:rPr>
                </w:r>
                <w:r>
                  <w:rPr>
                    <w:webHidden/>
                  </w:rPr>
                  <w:fldChar w:fldCharType="separate"/>
                </w:r>
                <w:r>
                  <w:rPr>
                    <w:webHidden/>
                  </w:rPr>
                  <w:t>42</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499" w:history="1">
                <w:r w:rsidRPr="00543BD1">
                  <w:rPr>
                    <w:rStyle w:val="Hyperlink"/>
                  </w:rPr>
                  <w:t>14.19</w:t>
                </w:r>
                <w:r>
                  <w:rPr>
                    <w:rFonts w:asciiTheme="minorHAnsi" w:eastAsiaTheme="minorEastAsia" w:hAnsiTheme="minorHAnsi" w:cstheme="minorBidi"/>
                    <w:color w:val="auto"/>
                    <w:sz w:val="22"/>
                    <w:szCs w:val="22"/>
                    <w:lang w:eastAsia="en-GB"/>
                  </w:rPr>
                  <w:tab/>
                </w:r>
                <w:r w:rsidRPr="00543BD1">
                  <w:rPr>
                    <w:rStyle w:val="Hyperlink"/>
                  </w:rPr>
                  <w:t>Show version history</w:t>
                </w:r>
                <w:r>
                  <w:rPr>
                    <w:webHidden/>
                  </w:rPr>
                  <w:tab/>
                </w:r>
                <w:r>
                  <w:rPr>
                    <w:webHidden/>
                  </w:rPr>
                  <w:fldChar w:fldCharType="begin"/>
                </w:r>
                <w:r>
                  <w:rPr>
                    <w:webHidden/>
                  </w:rPr>
                  <w:instrText xml:space="preserve"> PAGEREF _Toc420919499 \h </w:instrText>
                </w:r>
                <w:r>
                  <w:rPr>
                    <w:webHidden/>
                  </w:rPr>
                </w:r>
                <w:r>
                  <w:rPr>
                    <w:webHidden/>
                  </w:rPr>
                  <w:fldChar w:fldCharType="separate"/>
                </w:r>
                <w:r>
                  <w:rPr>
                    <w:webHidden/>
                  </w:rPr>
                  <w:t>42</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500" w:history="1">
                <w:r w:rsidRPr="00543BD1">
                  <w:rPr>
                    <w:rStyle w:val="Hyperlink"/>
                  </w:rPr>
                  <w:t>14.20</w:t>
                </w:r>
                <w:r>
                  <w:rPr>
                    <w:rFonts w:asciiTheme="minorHAnsi" w:eastAsiaTheme="minorEastAsia" w:hAnsiTheme="minorHAnsi" w:cstheme="minorBidi"/>
                    <w:color w:val="auto"/>
                    <w:sz w:val="22"/>
                    <w:szCs w:val="22"/>
                    <w:lang w:eastAsia="en-GB"/>
                  </w:rPr>
                  <w:tab/>
                </w:r>
                <w:r w:rsidRPr="00543BD1">
                  <w:rPr>
                    <w:rStyle w:val="Hyperlink"/>
                  </w:rPr>
                  <w:t>Compare WORD documents</w:t>
                </w:r>
                <w:r>
                  <w:rPr>
                    <w:webHidden/>
                  </w:rPr>
                  <w:tab/>
                </w:r>
                <w:r>
                  <w:rPr>
                    <w:webHidden/>
                  </w:rPr>
                  <w:fldChar w:fldCharType="begin"/>
                </w:r>
                <w:r>
                  <w:rPr>
                    <w:webHidden/>
                  </w:rPr>
                  <w:instrText xml:space="preserve"> PAGEREF _Toc420919500 \h </w:instrText>
                </w:r>
                <w:r>
                  <w:rPr>
                    <w:webHidden/>
                  </w:rPr>
                </w:r>
                <w:r>
                  <w:rPr>
                    <w:webHidden/>
                  </w:rPr>
                  <w:fldChar w:fldCharType="separate"/>
                </w:r>
                <w:r>
                  <w:rPr>
                    <w:webHidden/>
                  </w:rPr>
                  <w:t>43</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501" w:history="1">
                <w:r w:rsidRPr="00543BD1">
                  <w:rPr>
                    <w:rStyle w:val="Hyperlink"/>
                  </w:rPr>
                  <w:t>14.21</w:t>
                </w:r>
                <w:r>
                  <w:rPr>
                    <w:rFonts w:asciiTheme="minorHAnsi" w:eastAsiaTheme="minorEastAsia" w:hAnsiTheme="minorHAnsi" w:cstheme="minorBidi"/>
                    <w:color w:val="auto"/>
                    <w:sz w:val="22"/>
                    <w:szCs w:val="22"/>
                    <w:lang w:eastAsia="en-GB"/>
                  </w:rPr>
                  <w:tab/>
                </w:r>
                <w:r w:rsidRPr="00543BD1">
                  <w:rPr>
                    <w:rStyle w:val="Hyperlink"/>
                  </w:rPr>
                  <w:t>Show File in Alfresco browser</w:t>
                </w:r>
                <w:r>
                  <w:rPr>
                    <w:webHidden/>
                  </w:rPr>
                  <w:tab/>
                </w:r>
                <w:r>
                  <w:rPr>
                    <w:webHidden/>
                  </w:rPr>
                  <w:fldChar w:fldCharType="begin"/>
                </w:r>
                <w:r>
                  <w:rPr>
                    <w:webHidden/>
                  </w:rPr>
                  <w:instrText xml:space="preserve"> PAGEREF _Toc420919501 \h </w:instrText>
                </w:r>
                <w:r>
                  <w:rPr>
                    <w:webHidden/>
                  </w:rPr>
                </w:r>
                <w:r>
                  <w:rPr>
                    <w:webHidden/>
                  </w:rPr>
                  <w:fldChar w:fldCharType="separate"/>
                </w:r>
                <w:r>
                  <w:rPr>
                    <w:webHidden/>
                  </w:rPr>
                  <w:t>44</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502" w:history="1">
                <w:r w:rsidRPr="00543BD1">
                  <w:rPr>
                    <w:rStyle w:val="Hyperlink"/>
                  </w:rPr>
                  <w:t>14.22</w:t>
                </w:r>
                <w:r>
                  <w:rPr>
                    <w:rFonts w:asciiTheme="minorHAnsi" w:eastAsiaTheme="minorEastAsia" w:hAnsiTheme="minorHAnsi" w:cstheme="minorBidi"/>
                    <w:color w:val="auto"/>
                    <w:sz w:val="22"/>
                    <w:szCs w:val="22"/>
                    <w:lang w:eastAsia="en-GB"/>
                  </w:rPr>
                  <w:tab/>
                </w:r>
                <w:r w:rsidRPr="00543BD1">
                  <w:rPr>
                    <w:rStyle w:val="Hyperlink"/>
                  </w:rPr>
                  <w:t>File permissions</w:t>
                </w:r>
                <w:r>
                  <w:rPr>
                    <w:webHidden/>
                  </w:rPr>
                  <w:tab/>
                </w:r>
                <w:r>
                  <w:rPr>
                    <w:webHidden/>
                  </w:rPr>
                  <w:fldChar w:fldCharType="begin"/>
                </w:r>
                <w:r>
                  <w:rPr>
                    <w:webHidden/>
                  </w:rPr>
                  <w:instrText xml:space="preserve"> PAGEREF _Toc420919502 \h </w:instrText>
                </w:r>
                <w:r>
                  <w:rPr>
                    <w:webHidden/>
                  </w:rPr>
                </w:r>
                <w:r>
                  <w:rPr>
                    <w:webHidden/>
                  </w:rPr>
                  <w:fldChar w:fldCharType="separate"/>
                </w:r>
                <w:r>
                  <w:rPr>
                    <w:webHidden/>
                  </w:rPr>
                  <w:t>44</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503" w:history="1">
                <w:r w:rsidRPr="00543BD1">
                  <w:rPr>
                    <w:rStyle w:val="Hyperlink"/>
                  </w:rPr>
                  <w:t>14.23</w:t>
                </w:r>
                <w:r>
                  <w:rPr>
                    <w:rFonts w:asciiTheme="minorHAnsi" w:eastAsiaTheme="minorEastAsia" w:hAnsiTheme="minorHAnsi" w:cstheme="minorBidi"/>
                    <w:color w:val="auto"/>
                    <w:sz w:val="22"/>
                    <w:szCs w:val="22"/>
                    <w:lang w:eastAsia="en-GB"/>
                  </w:rPr>
                  <w:tab/>
                </w:r>
                <w:r w:rsidRPr="00543BD1">
                  <w:rPr>
                    <w:rStyle w:val="Hyperlink"/>
                  </w:rPr>
                  <w:t>Multi document functionality</w:t>
                </w:r>
                <w:r>
                  <w:rPr>
                    <w:webHidden/>
                  </w:rPr>
                  <w:tab/>
                </w:r>
                <w:r>
                  <w:rPr>
                    <w:webHidden/>
                  </w:rPr>
                  <w:fldChar w:fldCharType="begin"/>
                </w:r>
                <w:r>
                  <w:rPr>
                    <w:webHidden/>
                  </w:rPr>
                  <w:instrText xml:space="preserve"> PAGEREF _Toc420919503 \h </w:instrText>
                </w:r>
                <w:r>
                  <w:rPr>
                    <w:webHidden/>
                  </w:rPr>
                </w:r>
                <w:r>
                  <w:rPr>
                    <w:webHidden/>
                  </w:rPr>
                  <w:fldChar w:fldCharType="separate"/>
                </w:r>
                <w:r>
                  <w:rPr>
                    <w:webHidden/>
                  </w:rPr>
                  <w:t>44</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504" w:history="1">
                <w:r w:rsidRPr="00543BD1">
                  <w:rPr>
                    <w:rStyle w:val="Hyperlink"/>
                  </w:rPr>
                  <w:t>14.24</w:t>
                </w:r>
                <w:r>
                  <w:rPr>
                    <w:rFonts w:asciiTheme="minorHAnsi" w:eastAsiaTheme="minorEastAsia" w:hAnsiTheme="minorHAnsi" w:cstheme="minorBidi"/>
                    <w:color w:val="auto"/>
                    <w:sz w:val="22"/>
                    <w:szCs w:val="22"/>
                    <w:lang w:eastAsia="en-GB"/>
                  </w:rPr>
                  <w:tab/>
                </w:r>
                <w:r w:rsidRPr="00543BD1">
                  <w:rPr>
                    <w:rStyle w:val="Hyperlink"/>
                  </w:rPr>
                  <w:t>Using shortcuts</w:t>
                </w:r>
                <w:r>
                  <w:rPr>
                    <w:webHidden/>
                  </w:rPr>
                  <w:tab/>
                </w:r>
                <w:r>
                  <w:rPr>
                    <w:webHidden/>
                  </w:rPr>
                  <w:fldChar w:fldCharType="begin"/>
                </w:r>
                <w:r>
                  <w:rPr>
                    <w:webHidden/>
                  </w:rPr>
                  <w:instrText xml:space="preserve"> PAGEREF _Toc420919504 \h </w:instrText>
                </w:r>
                <w:r>
                  <w:rPr>
                    <w:webHidden/>
                  </w:rPr>
                </w:r>
                <w:r>
                  <w:rPr>
                    <w:webHidden/>
                  </w:rPr>
                  <w:fldChar w:fldCharType="separate"/>
                </w:r>
                <w:r>
                  <w:rPr>
                    <w:webHidden/>
                  </w:rPr>
                  <w:t>45</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505" w:history="1">
                <w:r w:rsidRPr="00543BD1">
                  <w:rPr>
                    <w:rStyle w:val="Hyperlink"/>
                  </w:rPr>
                  <w:t>15</w:t>
                </w:r>
                <w:r>
                  <w:rPr>
                    <w:rFonts w:asciiTheme="minorHAnsi" w:eastAsiaTheme="minorEastAsia" w:hAnsiTheme="minorHAnsi" w:cstheme="minorBidi"/>
                    <w:b w:val="0"/>
                    <w:caps w:val="0"/>
                    <w:color w:val="auto"/>
                    <w:sz w:val="22"/>
                    <w:szCs w:val="22"/>
                    <w:lang w:eastAsia="en-GB"/>
                  </w:rPr>
                  <w:tab/>
                </w:r>
                <w:r w:rsidRPr="00543BD1">
                  <w:rPr>
                    <w:rStyle w:val="Hyperlink"/>
                  </w:rPr>
                  <w:t>Handling metadata</w:t>
                </w:r>
                <w:r>
                  <w:rPr>
                    <w:webHidden/>
                  </w:rPr>
                  <w:tab/>
                </w:r>
                <w:r>
                  <w:rPr>
                    <w:webHidden/>
                  </w:rPr>
                  <w:fldChar w:fldCharType="begin"/>
                </w:r>
                <w:r>
                  <w:rPr>
                    <w:webHidden/>
                  </w:rPr>
                  <w:instrText xml:space="preserve"> PAGEREF _Toc420919505 \h </w:instrText>
                </w:r>
                <w:r>
                  <w:rPr>
                    <w:webHidden/>
                  </w:rPr>
                </w:r>
                <w:r>
                  <w:rPr>
                    <w:webHidden/>
                  </w:rPr>
                  <w:fldChar w:fldCharType="separate"/>
                </w:r>
                <w:r>
                  <w:rPr>
                    <w:webHidden/>
                  </w:rPr>
                  <w:t>46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06" w:history="1">
                <w:r w:rsidRPr="00543BD1">
                  <w:rPr>
                    <w:rStyle w:val="Hyperlink"/>
                  </w:rPr>
                  <w:t>15.1</w:t>
                </w:r>
                <w:r>
                  <w:rPr>
                    <w:rFonts w:asciiTheme="minorHAnsi" w:eastAsiaTheme="minorEastAsia" w:hAnsiTheme="minorHAnsi" w:cstheme="minorBidi"/>
                    <w:color w:val="auto"/>
                    <w:sz w:val="22"/>
                    <w:szCs w:val="22"/>
                    <w:lang w:eastAsia="en-GB"/>
                  </w:rPr>
                  <w:tab/>
                </w:r>
                <w:r w:rsidRPr="00543BD1">
                  <w:rPr>
                    <w:rStyle w:val="Hyperlink"/>
                  </w:rPr>
                  <w:t>Viewing METADATA of folders</w:t>
                </w:r>
                <w:r>
                  <w:rPr>
                    <w:webHidden/>
                  </w:rPr>
                  <w:tab/>
                </w:r>
                <w:r>
                  <w:rPr>
                    <w:webHidden/>
                  </w:rPr>
                  <w:fldChar w:fldCharType="begin"/>
                </w:r>
                <w:r>
                  <w:rPr>
                    <w:webHidden/>
                  </w:rPr>
                  <w:instrText xml:space="preserve"> PAGEREF _Toc420919506 \h </w:instrText>
                </w:r>
                <w:r>
                  <w:rPr>
                    <w:webHidden/>
                  </w:rPr>
                </w:r>
                <w:r>
                  <w:rPr>
                    <w:webHidden/>
                  </w:rPr>
                  <w:fldChar w:fldCharType="separate"/>
                </w:r>
                <w:r>
                  <w:rPr>
                    <w:webHidden/>
                  </w:rPr>
                  <w:t>46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07" w:history="1">
                <w:r w:rsidRPr="00543BD1">
                  <w:rPr>
                    <w:rStyle w:val="Hyperlink"/>
                  </w:rPr>
                  <w:t>15.2</w:t>
                </w:r>
                <w:r>
                  <w:rPr>
                    <w:rFonts w:asciiTheme="minorHAnsi" w:eastAsiaTheme="minorEastAsia" w:hAnsiTheme="minorHAnsi" w:cstheme="minorBidi"/>
                    <w:color w:val="auto"/>
                    <w:sz w:val="22"/>
                    <w:szCs w:val="22"/>
                    <w:lang w:eastAsia="en-GB"/>
                  </w:rPr>
                  <w:tab/>
                </w:r>
                <w:r w:rsidRPr="00543BD1">
                  <w:rPr>
                    <w:rStyle w:val="Hyperlink"/>
                  </w:rPr>
                  <w:t>EDIT METADATA of folders</w:t>
                </w:r>
                <w:r>
                  <w:rPr>
                    <w:webHidden/>
                  </w:rPr>
                  <w:tab/>
                </w:r>
                <w:r>
                  <w:rPr>
                    <w:webHidden/>
                  </w:rPr>
                  <w:fldChar w:fldCharType="begin"/>
                </w:r>
                <w:r>
                  <w:rPr>
                    <w:webHidden/>
                  </w:rPr>
                  <w:instrText xml:space="preserve"> PAGEREF _Toc420919507 \h </w:instrText>
                </w:r>
                <w:r>
                  <w:rPr>
                    <w:webHidden/>
                  </w:rPr>
                </w:r>
                <w:r>
                  <w:rPr>
                    <w:webHidden/>
                  </w:rPr>
                  <w:fldChar w:fldCharType="separate"/>
                </w:r>
                <w:r>
                  <w:rPr>
                    <w:webHidden/>
                  </w:rPr>
                  <w:t>46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08" w:history="1">
                <w:r w:rsidRPr="00543BD1">
                  <w:rPr>
                    <w:rStyle w:val="Hyperlink"/>
                  </w:rPr>
                  <w:t>15.3</w:t>
                </w:r>
                <w:r>
                  <w:rPr>
                    <w:rFonts w:asciiTheme="minorHAnsi" w:eastAsiaTheme="minorEastAsia" w:hAnsiTheme="minorHAnsi" w:cstheme="minorBidi"/>
                    <w:color w:val="auto"/>
                    <w:sz w:val="22"/>
                    <w:szCs w:val="22"/>
                    <w:lang w:eastAsia="en-GB"/>
                  </w:rPr>
                  <w:tab/>
                </w:r>
                <w:r w:rsidRPr="00543BD1">
                  <w:rPr>
                    <w:rStyle w:val="Hyperlink"/>
                  </w:rPr>
                  <w:t>Viewing Document metadata</w:t>
                </w:r>
                <w:r>
                  <w:rPr>
                    <w:webHidden/>
                  </w:rPr>
                  <w:tab/>
                </w:r>
                <w:r>
                  <w:rPr>
                    <w:webHidden/>
                  </w:rPr>
                  <w:fldChar w:fldCharType="begin"/>
                </w:r>
                <w:r>
                  <w:rPr>
                    <w:webHidden/>
                  </w:rPr>
                  <w:instrText xml:space="preserve"> PAGEREF _Toc420919508 \h </w:instrText>
                </w:r>
                <w:r>
                  <w:rPr>
                    <w:webHidden/>
                  </w:rPr>
                </w:r>
                <w:r>
                  <w:rPr>
                    <w:webHidden/>
                  </w:rPr>
                  <w:fldChar w:fldCharType="separate"/>
                </w:r>
                <w:r>
                  <w:rPr>
                    <w:webHidden/>
                  </w:rPr>
                  <w:t>46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09" w:history="1">
                <w:r w:rsidRPr="00543BD1">
                  <w:rPr>
                    <w:rStyle w:val="Hyperlink"/>
                  </w:rPr>
                  <w:t>15.4</w:t>
                </w:r>
                <w:r>
                  <w:rPr>
                    <w:rFonts w:asciiTheme="minorHAnsi" w:eastAsiaTheme="minorEastAsia" w:hAnsiTheme="minorHAnsi" w:cstheme="minorBidi"/>
                    <w:color w:val="auto"/>
                    <w:sz w:val="22"/>
                    <w:szCs w:val="22"/>
                    <w:lang w:eastAsia="en-GB"/>
                  </w:rPr>
                  <w:tab/>
                </w:r>
                <w:r w:rsidRPr="00543BD1">
                  <w:rPr>
                    <w:rStyle w:val="Hyperlink"/>
                  </w:rPr>
                  <w:t>Edit Document metadata</w:t>
                </w:r>
                <w:r>
                  <w:rPr>
                    <w:webHidden/>
                  </w:rPr>
                  <w:tab/>
                </w:r>
                <w:r>
                  <w:rPr>
                    <w:webHidden/>
                  </w:rPr>
                  <w:fldChar w:fldCharType="begin"/>
                </w:r>
                <w:r>
                  <w:rPr>
                    <w:webHidden/>
                  </w:rPr>
                  <w:instrText xml:space="preserve"> PAGEREF _Toc420919509 \h </w:instrText>
                </w:r>
                <w:r>
                  <w:rPr>
                    <w:webHidden/>
                  </w:rPr>
                </w:r>
                <w:r>
                  <w:rPr>
                    <w:webHidden/>
                  </w:rPr>
                  <w:fldChar w:fldCharType="separate"/>
                </w:r>
                <w:r>
                  <w:rPr>
                    <w:webHidden/>
                  </w:rPr>
                  <w:t>47</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10" w:history="1">
                <w:r w:rsidRPr="00543BD1">
                  <w:rPr>
                    <w:rStyle w:val="Hyperlink"/>
                  </w:rPr>
                  <w:t>15.5</w:t>
                </w:r>
                <w:r>
                  <w:rPr>
                    <w:rFonts w:asciiTheme="minorHAnsi" w:eastAsiaTheme="minorEastAsia" w:hAnsiTheme="minorHAnsi" w:cstheme="minorBidi"/>
                    <w:color w:val="auto"/>
                    <w:sz w:val="22"/>
                    <w:szCs w:val="22"/>
                    <w:lang w:eastAsia="en-GB"/>
                  </w:rPr>
                  <w:tab/>
                </w:r>
                <w:r w:rsidRPr="00543BD1">
                  <w:rPr>
                    <w:rStyle w:val="Hyperlink"/>
                  </w:rPr>
                  <w:t>Auto completion of metadata values (SOLR)</w:t>
                </w:r>
                <w:r>
                  <w:rPr>
                    <w:webHidden/>
                  </w:rPr>
                  <w:tab/>
                </w:r>
                <w:r>
                  <w:rPr>
                    <w:webHidden/>
                  </w:rPr>
                  <w:fldChar w:fldCharType="begin"/>
                </w:r>
                <w:r>
                  <w:rPr>
                    <w:webHidden/>
                  </w:rPr>
                  <w:instrText xml:space="preserve"> PAGEREF _Toc420919510 \h </w:instrText>
                </w:r>
                <w:r>
                  <w:rPr>
                    <w:webHidden/>
                  </w:rPr>
                </w:r>
                <w:r>
                  <w:rPr>
                    <w:webHidden/>
                  </w:rPr>
                  <w:fldChar w:fldCharType="separate"/>
                </w:r>
                <w:r>
                  <w:rPr>
                    <w:webHidden/>
                  </w:rPr>
                  <w:t>48</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11" w:history="1">
                <w:r w:rsidRPr="00543BD1">
                  <w:rPr>
                    <w:rStyle w:val="Hyperlink"/>
                  </w:rPr>
                  <w:t>15.6</w:t>
                </w:r>
                <w:r>
                  <w:rPr>
                    <w:rFonts w:asciiTheme="minorHAnsi" w:eastAsiaTheme="minorEastAsia" w:hAnsiTheme="minorHAnsi" w:cstheme="minorBidi"/>
                    <w:color w:val="auto"/>
                    <w:sz w:val="22"/>
                    <w:szCs w:val="22"/>
                    <w:lang w:eastAsia="en-GB"/>
                  </w:rPr>
                  <w:tab/>
                </w:r>
                <w:r w:rsidRPr="00543BD1">
                  <w:rPr>
                    <w:rStyle w:val="Hyperlink"/>
                  </w:rPr>
                  <w:t>Viewing metadata of Multiple documents</w:t>
                </w:r>
                <w:r>
                  <w:rPr>
                    <w:webHidden/>
                  </w:rPr>
                  <w:tab/>
                </w:r>
                <w:r>
                  <w:rPr>
                    <w:webHidden/>
                  </w:rPr>
                  <w:fldChar w:fldCharType="begin"/>
                </w:r>
                <w:r>
                  <w:rPr>
                    <w:webHidden/>
                  </w:rPr>
                  <w:instrText xml:space="preserve"> PAGEREF _Toc420919511 \h </w:instrText>
                </w:r>
                <w:r>
                  <w:rPr>
                    <w:webHidden/>
                  </w:rPr>
                </w:r>
                <w:r>
                  <w:rPr>
                    <w:webHidden/>
                  </w:rPr>
                  <w:fldChar w:fldCharType="separate"/>
                </w:r>
                <w:r>
                  <w:rPr>
                    <w:webHidden/>
                  </w:rPr>
                  <w:t>48</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12" w:history="1">
                <w:r w:rsidRPr="00543BD1">
                  <w:rPr>
                    <w:rStyle w:val="Hyperlink"/>
                  </w:rPr>
                  <w:t>15.7</w:t>
                </w:r>
                <w:r>
                  <w:rPr>
                    <w:rFonts w:asciiTheme="minorHAnsi" w:eastAsiaTheme="minorEastAsia" w:hAnsiTheme="minorHAnsi" w:cstheme="minorBidi"/>
                    <w:color w:val="auto"/>
                    <w:sz w:val="22"/>
                    <w:szCs w:val="22"/>
                    <w:lang w:eastAsia="en-GB"/>
                  </w:rPr>
                  <w:tab/>
                </w:r>
                <w:r w:rsidRPr="00543BD1">
                  <w:rPr>
                    <w:rStyle w:val="Hyperlink"/>
                  </w:rPr>
                  <w:t>Editing metadata of Multiple documents (New)</w:t>
                </w:r>
                <w:r>
                  <w:rPr>
                    <w:webHidden/>
                  </w:rPr>
                  <w:tab/>
                </w:r>
                <w:r>
                  <w:rPr>
                    <w:webHidden/>
                  </w:rPr>
                  <w:fldChar w:fldCharType="begin"/>
                </w:r>
                <w:r>
                  <w:rPr>
                    <w:webHidden/>
                  </w:rPr>
                  <w:instrText xml:space="preserve"> PAGEREF _Toc420919512 \h </w:instrText>
                </w:r>
                <w:r>
                  <w:rPr>
                    <w:webHidden/>
                  </w:rPr>
                </w:r>
                <w:r>
                  <w:rPr>
                    <w:webHidden/>
                  </w:rPr>
                  <w:fldChar w:fldCharType="separate"/>
                </w:r>
                <w:r>
                  <w:rPr>
                    <w:webHidden/>
                  </w:rPr>
                  <w:t>48</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13" w:history="1">
                <w:r w:rsidRPr="00543BD1">
                  <w:rPr>
                    <w:rStyle w:val="Hyperlink"/>
                  </w:rPr>
                  <w:t>15.8</w:t>
                </w:r>
                <w:r>
                  <w:rPr>
                    <w:rFonts w:asciiTheme="minorHAnsi" w:eastAsiaTheme="minorEastAsia" w:hAnsiTheme="minorHAnsi" w:cstheme="minorBidi"/>
                    <w:color w:val="auto"/>
                    <w:sz w:val="22"/>
                    <w:szCs w:val="22"/>
                    <w:lang w:eastAsia="en-GB"/>
                  </w:rPr>
                  <w:tab/>
                </w:r>
                <w:r w:rsidRPr="00543BD1">
                  <w:rPr>
                    <w:rStyle w:val="Hyperlink"/>
                  </w:rPr>
                  <w:t>Exporting metadata</w:t>
                </w:r>
                <w:r>
                  <w:rPr>
                    <w:webHidden/>
                  </w:rPr>
                  <w:tab/>
                </w:r>
                <w:r>
                  <w:rPr>
                    <w:webHidden/>
                  </w:rPr>
                  <w:fldChar w:fldCharType="begin"/>
                </w:r>
                <w:r>
                  <w:rPr>
                    <w:webHidden/>
                  </w:rPr>
                  <w:instrText xml:space="preserve"> PAGEREF _Toc420919513 \h </w:instrText>
                </w:r>
                <w:r>
                  <w:rPr>
                    <w:webHidden/>
                  </w:rPr>
                </w:r>
                <w:r>
                  <w:rPr>
                    <w:webHidden/>
                  </w:rPr>
                  <w:fldChar w:fldCharType="separate"/>
                </w:r>
                <w:r>
                  <w:rPr>
                    <w:webHidden/>
                  </w:rPr>
                  <w:t>50</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14" w:history="1">
                <w:r w:rsidRPr="00543BD1">
                  <w:rPr>
                    <w:rStyle w:val="Hyperlink"/>
                  </w:rPr>
                  <w:t>15.9</w:t>
                </w:r>
                <w:r>
                  <w:rPr>
                    <w:rFonts w:asciiTheme="minorHAnsi" w:eastAsiaTheme="minorEastAsia" w:hAnsiTheme="minorHAnsi" w:cstheme="minorBidi"/>
                    <w:color w:val="auto"/>
                    <w:sz w:val="22"/>
                    <w:szCs w:val="22"/>
                    <w:lang w:eastAsia="en-GB"/>
                  </w:rPr>
                  <w:tab/>
                </w:r>
                <w:r w:rsidRPr="00543BD1">
                  <w:rPr>
                    <w:rStyle w:val="Hyperlink"/>
                  </w:rPr>
                  <w:t>Metadata governance – Mandatory metadata</w:t>
                </w:r>
                <w:r>
                  <w:rPr>
                    <w:webHidden/>
                  </w:rPr>
                  <w:tab/>
                </w:r>
                <w:r>
                  <w:rPr>
                    <w:webHidden/>
                  </w:rPr>
                  <w:fldChar w:fldCharType="begin"/>
                </w:r>
                <w:r>
                  <w:rPr>
                    <w:webHidden/>
                  </w:rPr>
                  <w:instrText xml:space="preserve"> PAGEREF _Toc420919514 \h </w:instrText>
                </w:r>
                <w:r>
                  <w:rPr>
                    <w:webHidden/>
                  </w:rPr>
                </w:r>
                <w:r>
                  <w:rPr>
                    <w:webHidden/>
                  </w:rPr>
                  <w:fldChar w:fldCharType="separate"/>
                </w:r>
                <w:r>
                  <w:rPr>
                    <w:webHidden/>
                  </w:rPr>
                  <w:t>51</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515" w:history="1">
                <w:r w:rsidRPr="00543BD1">
                  <w:rPr>
                    <w:rStyle w:val="Hyperlink"/>
                  </w:rPr>
                  <w:t>15.10</w:t>
                </w:r>
                <w:r>
                  <w:rPr>
                    <w:rFonts w:asciiTheme="minorHAnsi" w:eastAsiaTheme="minorEastAsia" w:hAnsiTheme="minorHAnsi" w:cstheme="minorBidi"/>
                    <w:color w:val="auto"/>
                    <w:sz w:val="22"/>
                    <w:szCs w:val="22"/>
                    <w:lang w:eastAsia="en-GB"/>
                  </w:rPr>
                  <w:tab/>
                </w:r>
                <w:r w:rsidRPr="00543BD1">
                  <w:rPr>
                    <w:rStyle w:val="Hyperlink"/>
                  </w:rPr>
                  <w:t>Easy integration with third party metadata applications</w:t>
                </w:r>
                <w:r>
                  <w:rPr>
                    <w:webHidden/>
                  </w:rPr>
                  <w:tab/>
                </w:r>
                <w:r>
                  <w:rPr>
                    <w:webHidden/>
                  </w:rPr>
                  <w:fldChar w:fldCharType="begin"/>
                </w:r>
                <w:r>
                  <w:rPr>
                    <w:webHidden/>
                  </w:rPr>
                  <w:instrText xml:space="preserve"> PAGEREF _Toc420919515 \h </w:instrText>
                </w:r>
                <w:r>
                  <w:rPr>
                    <w:webHidden/>
                  </w:rPr>
                </w:r>
                <w:r>
                  <w:rPr>
                    <w:webHidden/>
                  </w:rPr>
                  <w:fldChar w:fldCharType="separate"/>
                </w:r>
                <w:r>
                  <w:rPr>
                    <w:webHidden/>
                  </w:rPr>
                  <w:t>54</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516" w:history="1">
                <w:r w:rsidRPr="00543BD1">
                  <w:rPr>
                    <w:rStyle w:val="Hyperlink"/>
                  </w:rPr>
                  <w:t>16</w:t>
                </w:r>
                <w:r>
                  <w:rPr>
                    <w:rFonts w:asciiTheme="minorHAnsi" w:eastAsiaTheme="minorEastAsia" w:hAnsiTheme="minorHAnsi" w:cstheme="minorBidi"/>
                    <w:b w:val="0"/>
                    <w:caps w:val="0"/>
                    <w:color w:val="auto"/>
                    <w:sz w:val="22"/>
                    <w:szCs w:val="22"/>
                    <w:lang w:eastAsia="en-GB"/>
                  </w:rPr>
                  <w:tab/>
                </w:r>
                <w:r w:rsidRPr="00543BD1">
                  <w:rPr>
                    <w:rStyle w:val="Hyperlink"/>
                  </w:rPr>
                  <w:t>Handling views</w:t>
                </w:r>
                <w:r>
                  <w:rPr>
                    <w:webHidden/>
                  </w:rPr>
                  <w:tab/>
                </w:r>
                <w:r>
                  <w:rPr>
                    <w:webHidden/>
                  </w:rPr>
                  <w:fldChar w:fldCharType="begin"/>
                </w:r>
                <w:r>
                  <w:rPr>
                    <w:webHidden/>
                  </w:rPr>
                  <w:instrText xml:space="preserve"> PAGEREF _Toc420919516 \h </w:instrText>
                </w:r>
                <w:r>
                  <w:rPr>
                    <w:webHidden/>
                  </w:rPr>
                </w:r>
                <w:r>
                  <w:rPr>
                    <w:webHidden/>
                  </w:rPr>
                  <w:fldChar w:fldCharType="separate"/>
                </w:r>
                <w:r>
                  <w:rPr>
                    <w:webHidden/>
                  </w:rPr>
                  <w:t>55</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17" w:history="1">
                <w:r w:rsidRPr="00543BD1">
                  <w:rPr>
                    <w:rStyle w:val="Hyperlink"/>
                  </w:rPr>
                  <w:t>16.1</w:t>
                </w:r>
                <w:r>
                  <w:rPr>
                    <w:rFonts w:asciiTheme="minorHAnsi" w:eastAsiaTheme="minorEastAsia" w:hAnsiTheme="minorHAnsi" w:cstheme="minorBidi"/>
                    <w:color w:val="auto"/>
                    <w:sz w:val="22"/>
                    <w:szCs w:val="22"/>
                    <w:lang w:eastAsia="en-GB"/>
                  </w:rPr>
                  <w:tab/>
                </w:r>
                <w:r w:rsidRPr="00543BD1">
                  <w:rPr>
                    <w:rStyle w:val="Hyperlink"/>
                  </w:rPr>
                  <w:t>Show columns</w:t>
                </w:r>
                <w:r>
                  <w:rPr>
                    <w:webHidden/>
                  </w:rPr>
                  <w:tab/>
                </w:r>
                <w:r>
                  <w:rPr>
                    <w:webHidden/>
                  </w:rPr>
                  <w:fldChar w:fldCharType="begin"/>
                </w:r>
                <w:r>
                  <w:rPr>
                    <w:webHidden/>
                  </w:rPr>
                  <w:instrText xml:space="preserve"> PAGEREF _Toc420919517 \h </w:instrText>
                </w:r>
                <w:r>
                  <w:rPr>
                    <w:webHidden/>
                  </w:rPr>
                </w:r>
                <w:r>
                  <w:rPr>
                    <w:webHidden/>
                  </w:rPr>
                  <w:fldChar w:fldCharType="separate"/>
                </w:r>
                <w:r>
                  <w:rPr>
                    <w:webHidden/>
                  </w:rPr>
                  <w:t>55</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18" w:history="1">
                <w:r w:rsidRPr="00543BD1">
                  <w:rPr>
                    <w:rStyle w:val="Hyperlink"/>
                  </w:rPr>
                  <w:t>16.2</w:t>
                </w:r>
                <w:r>
                  <w:rPr>
                    <w:rFonts w:asciiTheme="minorHAnsi" w:eastAsiaTheme="minorEastAsia" w:hAnsiTheme="minorHAnsi" w:cstheme="minorBidi"/>
                    <w:color w:val="auto"/>
                    <w:sz w:val="22"/>
                    <w:szCs w:val="22"/>
                    <w:lang w:eastAsia="en-GB"/>
                  </w:rPr>
                  <w:tab/>
                </w:r>
                <w:r w:rsidRPr="00543BD1">
                  <w:rPr>
                    <w:rStyle w:val="Hyperlink"/>
                  </w:rPr>
                  <w:t>Show a set of Columns</w:t>
                </w:r>
                <w:r>
                  <w:rPr>
                    <w:webHidden/>
                  </w:rPr>
                  <w:tab/>
                </w:r>
                <w:r>
                  <w:rPr>
                    <w:webHidden/>
                  </w:rPr>
                  <w:fldChar w:fldCharType="begin"/>
                </w:r>
                <w:r>
                  <w:rPr>
                    <w:webHidden/>
                  </w:rPr>
                  <w:instrText xml:space="preserve"> PAGEREF _Toc420919518 \h </w:instrText>
                </w:r>
                <w:r>
                  <w:rPr>
                    <w:webHidden/>
                  </w:rPr>
                </w:r>
                <w:r>
                  <w:rPr>
                    <w:webHidden/>
                  </w:rPr>
                  <w:fldChar w:fldCharType="separate"/>
                </w:r>
                <w:r>
                  <w:rPr>
                    <w:webHidden/>
                  </w:rPr>
                  <w:t>55</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19" w:history="1">
                <w:r w:rsidRPr="00543BD1">
                  <w:rPr>
                    <w:rStyle w:val="Hyperlink"/>
                  </w:rPr>
                  <w:t>16.3</w:t>
                </w:r>
                <w:r>
                  <w:rPr>
                    <w:rFonts w:asciiTheme="minorHAnsi" w:eastAsiaTheme="minorEastAsia" w:hAnsiTheme="minorHAnsi" w:cstheme="minorBidi"/>
                    <w:color w:val="auto"/>
                    <w:sz w:val="22"/>
                    <w:szCs w:val="22"/>
                    <w:lang w:eastAsia="en-GB"/>
                  </w:rPr>
                  <w:tab/>
                </w:r>
                <w:r w:rsidRPr="00543BD1">
                  <w:rPr>
                    <w:rStyle w:val="Hyperlink"/>
                  </w:rPr>
                  <w:t>Creating personal views</w:t>
                </w:r>
                <w:r>
                  <w:rPr>
                    <w:webHidden/>
                  </w:rPr>
                  <w:tab/>
                </w:r>
                <w:r>
                  <w:rPr>
                    <w:webHidden/>
                  </w:rPr>
                  <w:fldChar w:fldCharType="begin"/>
                </w:r>
                <w:r>
                  <w:rPr>
                    <w:webHidden/>
                  </w:rPr>
                  <w:instrText xml:space="preserve"> PAGEREF _Toc420919519 \h </w:instrText>
                </w:r>
                <w:r>
                  <w:rPr>
                    <w:webHidden/>
                  </w:rPr>
                </w:r>
                <w:r>
                  <w:rPr>
                    <w:webHidden/>
                  </w:rPr>
                  <w:fldChar w:fldCharType="separate"/>
                </w:r>
                <w:r>
                  <w:rPr>
                    <w:webHidden/>
                  </w:rPr>
                  <w:t>56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20" w:history="1">
                <w:r w:rsidRPr="00543BD1">
                  <w:rPr>
                    <w:rStyle w:val="Hyperlink"/>
                  </w:rPr>
                  <w:t>16.4</w:t>
                </w:r>
                <w:r>
                  <w:rPr>
                    <w:rFonts w:asciiTheme="minorHAnsi" w:eastAsiaTheme="minorEastAsia" w:hAnsiTheme="minorHAnsi" w:cstheme="minorBidi"/>
                    <w:color w:val="auto"/>
                    <w:sz w:val="22"/>
                    <w:szCs w:val="22"/>
                    <w:lang w:eastAsia="en-GB"/>
                  </w:rPr>
                  <w:tab/>
                </w:r>
                <w:r w:rsidRPr="00543BD1">
                  <w:rPr>
                    <w:rStyle w:val="Hyperlink"/>
                  </w:rPr>
                  <w:t>Sort on columns</w:t>
                </w:r>
                <w:r>
                  <w:rPr>
                    <w:webHidden/>
                  </w:rPr>
                  <w:tab/>
                </w:r>
                <w:r>
                  <w:rPr>
                    <w:webHidden/>
                  </w:rPr>
                  <w:fldChar w:fldCharType="begin"/>
                </w:r>
                <w:r>
                  <w:rPr>
                    <w:webHidden/>
                  </w:rPr>
                  <w:instrText xml:space="preserve"> PAGEREF _Toc420919520 \h </w:instrText>
                </w:r>
                <w:r>
                  <w:rPr>
                    <w:webHidden/>
                  </w:rPr>
                </w:r>
                <w:r>
                  <w:rPr>
                    <w:webHidden/>
                  </w:rPr>
                  <w:fldChar w:fldCharType="separate"/>
                </w:r>
                <w:r>
                  <w:rPr>
                    <w:webHidden/>
                  </w:rPr>
                  <w:t>56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21" w:history="1">
                <w:r w:rsidRPr="00543BD1">
                  <w:rPr>
                    <w:rStyle w:val="Hyperlink"/>
                  </w:rPr>
                  <w:t>16.5</w:t>
                </w:r>
                <w:r>
                  <w:rPr>
                    <w:rFonts w:asciiTheme="minorHAnsi" w:eastAsiaTheme="minorEastAsia" w:hAnsiTheme="minorHAnsi" w:cstheme="minorBidi"/>
                    <w:color w:val="auto"/>
                    <w:sz w:val="22"/>
                    <w:szCs w:val="22"/>
                    <w:lang w:eastAsia="en-GB"/>
                  </w:rPr>
                  <w:tab/>
                </w:r>
                <w:r w:rsidRPr="00543BD1">
                  <w:rPr>
                    <w:rStyle w:val="Hyperlink"/>
                  </w:rPr>
                  <w:t>Zoom</w:t>
                </w:r>
                <w:r>
                  <w:rPr>
                    <w:webHidden/>
                  </w:rPr>
                  <w:tab/>
                </w:r>
                <w:r>
                  <w:rPr>
                    <w:webHidden/>
                  </w:rPr>
                  <w:fldChar w:fldCharType="begin"/>
                </w:r>
                <w:r>
                  <w:rPr>
                    <w:webHidden/>
                  </w:rPr>
                  <w:instrText xml:space="preserve"> PAGEREF _Toc420919521 \h </w:instrText>
                </w:r>
                <w:r>
                  <w:rPr>
                    <w:webHidden/>
                  </w:rPr>
                </w:r>
                <w:r>
                  <w:rPr>
                    <w:webHidden/>
                  </w:rPr>
                  <w:fldChar w:fldCharType="separate"/>
                </w:r>
                <w:r>
                  <w:rPr>
                    <w:webHidden/>
                  </w:rPr>
                  <w:t>56</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22" w:history="1">
                <w:r w:rsidRPr="00543BD1">
                  <w:rPr>
                    <w:rStyle w:val="Hyperlink"/>
                  </w:rPr>
                  <w:t>16.6</w:t>
                </w:r>
                <w:r>
                  <w:rPr>
                    <w:rFonts w:asciiTheme="minorHAnsi" w:eastAsiaTheme="minorEastAsia" w:hAnsiTheme="minorHAnsi" w:cstheme="minorBidi"/>
                    <w:color w:val="auto"/>
                    <w:sz w:val="22"/>
                    <w:szCs w:val="22"/>
                    <w:lang w:eastAsia="en-GB"/>
                  </w:rPr>
                  <w:tab/>
                </w:r>
                <w:r w:rsidRPr="00543BD1">
                  <w:rPr>
                    <w:rStyle w:val="Hyperlink"/>
                  </w:rPr>
                  <w:t>Virtual views</w:t>
                </w:r>
                <w:r>
                  <w:rPr>
                    <w:webHidden/>
                  </w:rPr>
                  <w:tab/>
                </w:r>
                <w:r>
                  <w:rPr>
                    <w:webHidden/>
                  </w:rPr>
                  <w:fldChar w:fldCharType="begin"/>
                </w:r>
                <w:r>
                  <w:rPr>
                    <w:webHidden/>
                  </w:rPr>
                  <w:instrText xml:space="preserve"> PAGEREF _Toc420919522 \h </w:instrText>
                </w:r>
                <w:r>
                  <w:rPr>
                    <w:webHidden/>
                  </w:rPr>
                </w:r>
                <w:r>
                  <w:rPr>
                    <w:webHidden/>
                  </w:rPr>
                  <w:fldChar w:fldCharType="separate"/>
                </w:r>
                <w:r>
                  <w:rPr>
                    <w:webHidden/>
                  </w:rPr>
                  <w:t>58</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523" w:history="1">
                <w:r w:rsidRPr="00543BD1">
                  <w:rPr>
                    <w:rStyle w:val="Hyperlink"/>
                  </w:rPr>
                  <w:t>17</w:t>
                </w:r>
                <w:r>
                  <w:rPr>
                    <w:rFonts w:asciiTheme="minorHAnsi" w:eastAsiaTheme="minorEastAsia" w:hAnsiTheme="minorHAnsi" w:cstheme="minorBidi"/>
                    <w:b w:val="0"/>
                    <w:caps w:val="0"/>
                    <w:color w:val="auto"/>
                    <w:sz w:val="22"/>
                    <w:szCs w:val="22"/>
                    <w:lang w:eastAsia="en-GB"/>
                  </w:rPr>
                  <w:tab/>
                </w:r>
                <w:r w:rsidRPr="00543BD1">
                  <w:rPr>
                    <w:rStyle w:val="Hyperlink"/>
                  </w:rPr>
                  <w:t>Searching</w:t>
                </w:r>
                <w:r>
                  <w:rPr>
                    <w:webHidden/>
                  </w:rPr>
                  <w:tab/>
                </w:r>
                <w:r>
                  <w:rPr>
                    <w:webHidden/>
                  </w:rPr>
                  <w:fldChar w:fldCharType="begin"/>
                </w:r>
                <w:r>
                  <w:rPr>
                    <w:webHidden/>
                  </w:rPr>
                  <w:instrText xml:space="preserve"> PAGEREF _Toc420919523 \h </w:instrText>
                </w:r>
                <w:r>
                  <w:rPr>
                    <w:webHidden/>
                  </w:rPr>
                </w:r>
                <w:r>
                  <w:rPr>
                    <w:webHidden/>
                  </w:rPr>
                  <w:fldChar w:fldCharType="separate"/>
                </w:r>
                <w:r>
                  <w:rPr>
                    <w:webHidden/>
                  </w:rPr>
                  <w:t>59</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24" w:history="1">
                <w:r w:rsidRPr="00543BD1">
                  <w:rPr>
                    <w:rStyle w:val="Hyperlink"/>
                  </w:rPr>
                  <w:t>17.1</w:t>
                </w:r>
                <w:r>
                  <w:rPr>
                    <w:rFonts w:asciiTheme="minorHAnsi" w:eastAsiaTheme="minorEastAsia" w:hAnsiTheme="minorHAnsi" w:cstheme="minorBidi"/>
                    <w:color w:val="auto"/>
                    <w:sz w:val="22"/>
                    <w:szCs w:val="22"/>
                    <w:lang w:eastAsia="en-GB"/>
                  </w:rPr>
                  <w:tab/>
                </w:r>
                <w:r w:rsidRPr="00543BD1">
                  <w:rPr>
                    <w:rStyle w:val="Hyperlink"/>
                  </w:rPr>
                  <w:t>Simple search</w:t>
                </w:r>
                <w:r>
                  <w:rPr>
                    <w:webHidden/>
                  </w:rPr>
                  <w:tab/>
                </w:r>
                <w:r>
                  <w:rPr>
                    <w:webHidden/>
                  </w:rPr>
                  <w:fldChar w:fldCharType="begin"/>
                </w:r>
                <w:r>
                  <w:rPr>
                    <w:webHidden/>
                  </w:rPr>
                  <w:instrText xml:space="preserve"> PAGEREF _Toc420919524 \h </w:instrText>
                </w:r>
                <w:r>
                  <w:rPr>
                    <w:webHidden/>
                  </w:rPr>
                </w:r>
                <w:r>
                  <w:rPr>
                    <w:webHidden/>
                  </w:rPr>
                  <w:fldChar w:fldCharType="separate"/>
                </w:r>
                <w:r>
                  <w:rPr>
                    <w:webHidden/>
                  </w:rPr>
                  <w:t>59</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25" w:history="1">
                <w:r w:rsidRPr="00543BD1">
                  <w:rPr>
                    <w:rStyle w:val="Hyperlink"/>
                  </w:rPr>
                  <w:t>17.2</w:t>
                </w:r>
                <w:r>
                  <w:rPr>
                    <w:rFonts w:asciiTheme="minorHAnsi" w:eastAsiaTheme="minorEastAsia" w:hAnsiTheme="minorHAnsi" w:cstheme="minorBidi"/>
                    <w:color w:val="auto"/>
                    <w:sz w:val="22"/>
                    <w:szCs w:val="22"/>
                    <w:lang w:eastAsia="en-GB"/>
                  </w:rPr>
                  <w:tab/>
                </w:r>
                <w:r w:rsidRPr="00543BD1">
                  <w:rPr>
                    <w:rStyle w:val="Hyperlink"/>
                  </w:rPr>
                  <w:t>Dropping an Alfresco Link or Fred link in the Search field</w:t>
                </w:r>
                <w:r>
                  <w:rPr>
                    <w:webHidden/>
                  </w:rPr>
                  <w:tab/>
                </w:r>
                <w:r>
                  <w:rPr>
                    <w:webHidden/>
                  </w:rPr>
                  <w:fldChar w:fldCharType="begin"/>
                </w:r>
                <w:r>
                  <w:rPr>
                    <w:webHidden/>
                  </w:rPr>
                  <w:instrText xml:space="preserve"> PAGEREF _Toc420919525 \h </w:instrText>
                </w:r>
                <w:r>
                  <w:rPr>
                    <w:webHidden/>
                  </w:rPr>
                </w:r>
                <w:r>
                  <w:rPr>
                    <w:webHidden/>
                  </w:rPr>
                  <w:fldChar w:fldCharType="separate"/>
                </w:r>
                <w:r>
                  <w:rPr>
                    <w:webHidden/>
                  </w:rPr>
                  <w:t>60</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26" w:history="1">
                <w:r w:rsidRPr="00543BD1">
                  <w:rPr>
                    <w:rStyle w:val="Hyperlink"/>
                  </w:rPr>
                  <w:t>17.3</w:t>
                </w:r>
                <w:r>
                  <w:rPr>
                    <w:rFonts w:asciiTheme="minorHAnsi" w:eastAsiaTheme="minorEastAsia" w:hAnsiTheme="minorHAnsi" w:cstheme="minorBidi"/>
                    <w:color w:val="auto"/>
                    <w:sz w:val="22"/>
                    <w:szCs w:val="22"/>
                    <w:lang w:eastAsia="en-GB"/>
                  </w:rPr>
                  <w:tab/>
                </w:r>
                <w:r w:rsidRPr="00543BD1">
                  <w:rPr>
                    <w:rStyle w:val="Hyperlink"/>
                  </w:rPr>
                  <w:t>Advanced search</w:t>
                </w:r>
                <w:r>
                  <w:rPr>
                    <w:webHidden/>
                  </w:rPr>
                  <w:tab/>
                </w:r>
                <w:r>
                  <w:rPr>
                    <w:webHidden/>
                  </w:rPr>
                  <w:fldChar w:fldCharType="begin"/>
                </w:r>
                <w:r>
                  <w:rPr>
                    <w:webHidden/>
                  </w:rPr>
                  <w:instrText xml:space="preserve"> PAGEREF _Toc420919526 \h </w:instrText>
                </w:r>
                <w:r>
                  <w:rPr>
                    <w:webHidden/>
                  </w:rPr>
                </w:r>
                <w:r>
                  <w:rPr>
                    <w:webHidden/>
                  </w:rPr>
                  <w:fldChar w:fldCharType="separate"/>
                </w:r>
                <w:r>
                  <w:rPr>
                    <w:webHidden/>
                  </w:rPr>
                  <w:t>60</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27" w:history="1">
                <w:r w:rsidRPr="00543BD1">
                  <w:rPr>
                    <w:rStyle w:val="Hyperlink"/>
                  </w:rPr>
                  <w:t>17.4</w:t>
                </w:r>
                <w:r>
                  <w:rPr>
                    <w:rFonts w:asciiTheme="minorHAnsi" w:eastAsiaTheme="minorEastAsia" w:hAnsiTheme="minorHAnsi" w:cstheme="minorBidi"/>
                    <w:color w:val="auto"/>
                    <w:sz w:val="22"/>
                    <w:szCs w:val="22"/>
                    <w:lang w:eastAsia="en-GB"/>
                  </w:rPr>
                  <w:tab/>
                </w:r>
                <w:r w:rsidRPr="00543BD1">
                  <w:rPr>
                    <w:rStyle w:val="Hyperlink"/>
                  </w:rPr>
                  <w:t>Facetted search</w:t>
                </w:r>
                <w:r>
                  <w:rPr>
                    <w:webHidden/>
                  </w:rPr>
                  <w:tab/>
                </w:r>
                <w:r>
                  <w:rPr>
                    <w:webHidden/>
                  </w:rPr>
                  <w:fldChar w:fldCharType="begin"/>
                </w:r>
                <w:r>
                  <w:rPr>
                    <w:webHidden/>
                  </w:rPr>
                  <w:instrText xml:space="preserve"> PAGEREF _Toc420919527 \h </w:instrText>
                </w:r>
                <w:r>
                  <w:rPr>
                    <w:webHidden/>
                  </w:rPr>
                </w:r>
                <w:r>
                  <w:rPr>
                    <w:webHidden/>
                  </w:rPr>
                  <w:fldChar w:fldCharType="separate"/>
                </w:r>
                <w:r>
                  <w:rPr>
                    <w:webHidden/>
                  </w:rPr>
                  <w:t>61</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28" w:history="1">
                <w:r w:rsidRPr="00543BD1">
                  <w:rPr>
                    <w:rStyle w:val="Hyperlink"/>
                  </w:rPr>
                  <w:t>17.5</w:t>
                </w:r>
                <w:r>
                  <w:rPr>
                    <w:rFonts w:asciiTheme="minorHAnsi" w:eastAsiaTheme="minorEastAsia" w:hAnsiTheme="minorHAnsi" w:cstheme="minorBidi"/>
                    <w:color w:val="auto"/>
                    <w:sz w:val="22"/>
                    <w:szCs w:val="22"/>
                    <w:lang w:eastAsia="en-GB"/>
                  </w:rPr>
                  <w:tab/>
                </w:r>
                <w:r w:rsidRPr="00543BD1">
                  <w:rPr>
                    <w:rStyle w:val="Hyperlink"/>
                  </w:rPr>
                  <w:t>AND, OR and () operators in text fields</w:t>
                </w:r>
                <w:r>
                  <w:rPr>
                    <w:webHidden/>
                  </w:rPr>
                  <w:tab/>
                </w:r>
                <w:r>
                  <w:rPr>
                    <w:webHidden/>
                  </w:rPr>
                  <w:fldChar w:fldCharType="begin"/>
                </w:r>
                <w:r>
                  <w:rPr>
                    <w:webHidden/>
                  </w:rPr>
                  <w:instrText xml:space="preserve"> PAGEREF _Toc420919528 \h </w:instrText>
                </w:r>
                <w:r>
                  <w:rPr>
                    <w:webHidden/>
                  </w:rPr>
                </w:r>
                <w:r>
                  <w:rPr>
                    <w:webHidden/>
                  </w:rPr>
                  <w:fldChar w:fldCharType="separate"/>
                </w:r>
                <w:r>
                  <w:rPr>
                    <w:webHidden/>
                  </w:rPr>
                  <w:t>62</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29" w:history="1">
                <w:r w:rsidRPr="00543BD1">
                  <w:rPr>
                    <w:rStyle w:val="Hyperlink"/>
                  </w:rPr>
                  <w:t>17.6</w:t>
                </w:r>
                <w:r>
                  <w:rPr>
                    <w:rFonts w:asciiTheme="minorHAnsi" w:eastAsiaTheme="minorEastAsia" w:hAnsiTheme="minorHAnsi" w:cstheme="minorBidi"/>
                    <w:color w:val="auto"/>
                    <w:sz w:val="22"/>
                    <w:szCs w:val="22"/>
                    <w:lang w:eastAsia="en-GB"/>
                  </w:rPr>
                  <w:tab/>
                </w:r>
                <w:r w:rsidRPr="00543BD1">
                  <w:rPr>
                    <w:rStyle w:val="Hyperlink"/>
                  </w:rPr>
                  <w:t>Messages in search result (Enhanced)</w:t>
                </w:r>
                <w:r>
                  <w:rPr>
                    <w:webHidden/>
                  </w:rPr>
                  <w:tab/>
                </w:r>
                <w:r>
                  <w:rPr>
                    <w:webHidden/>
                  </w:rPr>
                  <w:fldChar w:fldCharType="begin"/>
                </w:r>
                <w:r>
                  <w:rPr>
                    <w:webHidden/>
                  </w:rPr>
                  <w:instrText xml:space="preserve"> PAGEREF _Toc420919529 \h </w:instrText>
                </w:r>
                <w:r>
                  <w:rPr>
                    <w:webHidden/>
                  </w:rPr>
                </w:r>
                <w:r>
                  <w:rPr>
                    <w:webHidden/>
                  </w:rPr>
                  <w:fldChar w:fldCharType="separate"/>
                </w:r>
                <w:r>
                  <w:rPr>
                    <w:webHidden/>
                  </w:rPr>
                  <w:t>63</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30" w:history="1">
                <w:r w:rsidRPr="00543BD1">
                  <w:rPr>
                    <w:rStyle w:val="Hyperlink"/>
                  </w:rPr>
                  <w:t>17.7</w:t>
                </w:r>
                <w:r>
                  <w:rPr>
                    <w:rFonts w:asciiTheme="minorHAnsi" w:eastAsiaTheme="minorEastAsia" w:hAnsiTheme="minorHAnsi" w:cstheme="minorBidi"/>
                    <w:color w:val="auto"/>
                    <w:sz w:val="22"/>
                    <w:szCs w:val="22"/>
                    <w:lang w:eastAsia="en-GB"/>
                  </w:rPr>
                  <w:tab/>
                </w:r>
                <w:r w:rsidRPr="00543BD1">
                  <w:rPr>
                    <w:rStyle w:val="Hyperlink"/>
                  </w:rPr>
                  <w:t>Search in a part of the tree structure (Enhanced)</w:t>
                </w:r>
                <w:r>
                  <w:rPr>
                    <w:webHidden/>
                  </w:rPr>
                  <w:tab/>
                </w:r>
                <w:r>
                  <w:rPr>
                    <w:webHidden/>
                  </w:rPr>
                  <w:fldChar w:fldCharType="begin"/>
                </w:r>
                <w:r>
                  <w:rPr>
                    <w:webHidden/>
                  </w:rPr>
                  <w:instrText xml:space="preserve"> PAGEREF _Toc420919530 \h </w:instrText>
                </w:r>
                <w:r>
                  <w:rPr>
                    <w:webHidden/>
                  </w:rPr>
                </w:r>
                <w:r>
                  <w:rPr>
                    <w:webHidden/>
                  </w:rPr>
                  <w:fldChar w:fldCharType="separate"/>
                </w:r>
                <w:r>
                  <w:rPr>
                    <w:webHidden/>
                  </w:rPr>
                  <w:t>64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31" w:history="1">
                <w:r w:rsidRPr="00543BD1">
                  <w:rPr>
                    <w:rStyle w:val="Hyperlink"/>
                  </w:rPr>
                  <w:t>17.8</w:t>
                </w:r>
                <w:r>
                  <w:rPr>
                    <w:rFonts w:asciiTheme="minorHAnsi" w:eastAsiaTheme="minorEastAsia" w:hAnsiTheme="minorHAnsi" w:cstheme="minorBidi"/>
                    <w:color w:val="auto"/>
                    <w:sz w:val="22"/>
                    <w:szCs w:val="22"/>
                    <w:lang w:eastAsia="en-GB"/>
                  </w:rPr>
                  <w:tab/>
                </w:r>
                <w:r w:rsidRPr="00543BD1">
                  <w:rPr>
                    <w:rStyle w:val="Hyperlink"/>
                  </w:rPr>
                  <w:t>Saved Search (Enhanced)</w:t>
                </w:r>
                <w:r>
                  <w:rPr>
                    <w:webHidden/>
                  </w:rPr>
                  <w:tab/>
                </w:r>
                <w:r>
                  <w:rPr>
                    <w:webHidden/>
                  </w:rPr>
                  <w:fldChar w:fldCharType="begin"/>
                </w:r>
                <w:r>
                  <w:rPr>
                    <w:webHidden/>
                  </w:rPr>
                  <w:instrText xml:space="preserve"> PAGEREF _Toc420919531 \h </w:instrText>
                </w:r>
                <w:r>
                  <w:rPr>
                    <w:webHidden/>
                  </w:rPr>
                </w:r>
                <w:r>
                  <w:rPr>
                    <w:webHidden/>
                  </w:rPr>
                  <w:fldChar w:fldCharType="separate"/>
                </w:r>
                <w:r>
                  <w:rPr>
                    <w:webHidden/>
                  </w:rPr>
                  <w:t>64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32" w:history="1">
                <w:r w:rsidRPr="00543BD1">
                  <w:rPr>
                    <w:rStyle w:val="Hyperlink"/>
                    <w:lang w:eastAsia="nl-BE"/>
                  </w:rPr>
                  <w:t>17.9</w:t>
                </w:r>
                <w:r>
                  <w:rPr>
                    <w:rFonts w:asciiTheme="minorHAnsi" w:eastAsiaTheme="minorEastAsia" w:hAnsiTheme="minorHAnsi" w:cstheme="minorBidi"/>
                    <w:color w:val="auto"/>
                    <w:sz w:val="22"/>
                    <w:szCs w:val="22"/>
                    <w:lang w:eastAsia="en-GB"/>
                  </w:rPr>
                  <w:tab/>
                </w:r>
                <w:r w:rsidRPr="00543BD1">
                  <w:rPr>
                    <w:rStyle w:val="Hyperlink"/>
                    <w:lang w:eastAsia="nl-BE"/>
                  </w:rPr>
                  <w:t>Preview your search</w:t>
                </w:r>
                <w:r>
                  <w:rPr>
                    <w:webHidden/>
                  </w:rPr>
                  <w:tab/>
                </w:r>
                <w:r>
                  <w:rPr>
                    <w:webHidden/>
                  </w:rPr>
                  <w:fldChar w:fldCharType="begin"/>
                </w:r>
                <w:r>
                  <w:rPr>
                    <w:webHidden/>
                  </w:rPr>
                  <w:instrText xml:space="preserve"> PAGEREF _Toc420919532 \h </w:instrText>
                </w:r>
                <w:r>
                  <w:rPr>
                    <w:webHidden/>
                  </w:rPr>
                </w:r>
                <w:r>
                  <w:rPr>
                    <w:webHidden/>
                  </w:rPr>
                  <w:fldChar w:fldCharType="separate"/>
                </w:r>
                <w:r>
                  <w:rPr>
                    <w:webHidden/>
                  </w:rPr>
                  <w:t>65</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533" w:history="1">
                <w:r w:rsidRPr="00543BD1">
                  <w:rPr>
                    <w:rStyle w:val="Hyperlink"/>
                  </w:rPr>
                  <w:t>17.10</w:t>
                </w:r>
                <w:r>
                  <w:rPr>
                    <w:rFonts w:asciiTheme="minorHAnsi" w:eastAsiaTheme="minorEastAsia" w:hAnsiTheme="minorHAnsi" w:cstheme="minorBidi"/>
                    <w:color w:val="auto"/>
                    <w:sz w:val="22"/>
                    <w:szCs w:val="22"/>
                    <w:lang w:eastAsia="en-GB"/>
                  </w:rPr>
                  <w:tab/>
                </w:r>
                <w:r w:rsidRPr="00543BD1">
                  <w:rPr>
                    <w:rStyle w:val="Hyperlink"/>
                  </w:rPr>
                  <w:t>Filter on columns</w:t>
                </w:r>
                <w:r>
                  <w:rPr>
                    <w:webHidden/>
                  </w:rPr>
                  <w:tab/>
                </w:r>
                <w:r>
                  <w:rPr>
                    <w:webHidden/>
                  </w:rPr>
                  <w:fldChar w:fldCharType="begin"/>
                </w:r>
                <w:r>
                  <w:rPr>
                    <w:webHidden/>
                  </w:rPr>
                  <w:instrText xml:space="preserve"> PAGEREF _Toc420919533 \h </w:instrText>
                </w:r>
                <w:r>
                  <w:rPr>
                    <w:webHidden/>
                  </w:rPr>
                </w:r>
                <w:r>
                  <w:rPr>
                    <w:webHidden/>
                  </w:rPr>
                  <w:fldChar w:fldCharType="separate"/>
                </w:r>
                <w:r>
                  <w:rPr>
                    <w:webHidden/>
                  </w:rPr>
                  <w:t>65</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534" w:history="1">
                <w:r w:rsidRPr="00543BD1">
                  <w:rPr>
                    <w:rStyle w:val="Hyperlink"/>
                  </w:rPr>
                  <w:t>17.11</w:t>
                </w:r>
                <w:r>
                  <w:rPr>
                    <w:rFonts w:asciiTheme="minorHAnsi" w:eastAsiaTheme="minorEastAsia" w:hAnsiTheme="minorHAnsi" w:cstheme="minorBidi"/>
                    <w:color w:val="auto"/>
                    <w:sz w:val="22"/>
                    <w:szCs w:val="22"/>
                    <w:lang w:eastAsia="en-GB"/>
                  </w:rPr>
                  <w:tab/>
                </w:r>
                <w:r w:rsidRPr="00543BD1">
                  <w:rPr>
                    <w:rStyle w:val="Hyperlink"/>
                  </w:rPr>
                  <w:t>Grouping on metadata values</w:t>
                </w:r>
                <w:r>
                  <w:rPr>
                    <w:webHidden/>
                  </w:rPr>
                  <w:tab/>
                </w:r>
                <w:r>
                  <w:rPr>
                    <w:webHidden/>
                  </w:rPr>
                  <w:fldChar w:fldCharType="begin"/>
                </w:r>
                <w:r>
                  <w:rPr>
                    <w:webHidden/>
                  </w:rPr>
                  <w:instrText xml:space="preserve"> PAGEREF _Toc420919534 \h </w:instrText>
                </w:r>
                <w:r>
                  <w:rPr>
                    <w:webHidden/>
                  </w:rPr>
                </w:r>
                <w:r>
                  <w:rPr>
                    <w:webHidden/>
                  </w:rPr>
                  <w:fldChar w:fldCharType="separate"/>
                </w:r>
                <w:r>
                  <w:rPr>
                    <w:webHidden/>
                  </w:rPr>
                  <w:t>66</w:t>
                </w:r>
                <w:r>
                  <w:rPr>
                    <w:webHidden/>
                  </w:rPr>
                  <w:fldChar w:fldCharType="end"/>
                </w:r>
              </w:hyperlink>
            </w:p>
            <w:p w:rsidR="00AF48B6" w:rsidRDefault="00AF48B6">
              <w:pPr>
                <w:pStyle w:val="TOC2"/>
                <w:tabs>
                  <w:tab w:val="left" w:pos="1008"/>
                </w:tabs>
                <w:rPr>
                  <w:rFonts w:asciiTheme="minorHAnsi" w:eastAsiaTheme="minorEastAsia" w:hAnsiTheme="minorHAnsi" w:cstheme="minorBidi"/>
                  <w:color w:val="auto"/>
                  <w:sz w:val="22"/>
                  <w:szCs w:val="22"/>
                  <w:lang w:eastAsia="en-GB"/>
                </w:rPr>
              </w:pPr>
              <w:hyperlink w:anchor="_Toc420919535" w:history="1">
                <w:r w:rsidRPr="00543BD1">
                  <w:rPr>
                    <w:rStyle w:val="Hyperlink"/>
                  </w:rPr>
                  <w:t>17.12</w:t>
                </w:r>
                <w:r>
                  <w:rPr>
                    <w:rFonts w:asciiTheme="minorHAnsi" w:eastAsiaTheme="minorEastAsia" w:hAnsiTheme="minorHAnsi" w:cstheme="minorBidi"/>
                    <w:color w:val="auto"/>
                    <w:sz w:val="22"/>
                    <w:szCs w:val="22"/>
                    <w:lang w:eastAsia="en-GB"/>
                  </w:rPr>
                  <w:tab/>
                </w:r>
                <w:r w:rsidRPr="00543BD1">
                  <w:rPr>
                    <w:rStyle w:val="Hyperlink"/>
                  </w:rPr>
                  <w:t>Open file location</w:t>
                </w:r>
                <w:r>
                  <w:rPr>
                    <w:webHidden/>
                  </w:rPr>
                  <w:tab/>
                </w:r>
                <w:r>
                  <w:rPr>
                    <w:webHidden/>
                  </w:rPr>
                  <w:fldChar w:fldCharType="begin"/>
                </w:r>
                <w:r>
                  <w:rPr>
                    <w:webHidden/>
                  </w:rPr>
                  <w:instrText xml:space="preserve"> PAGEREF _Toc420919535 \h </w:instrText>
                </w:r>
                <w:r>
                  <w:rPr>
                    <w:webHidden/>
                  </w:rPr>
                </w:r>
                <w:r>
                  <w:rPr>
                    <w:webHidden/>
                  </w:rPr>
                  <w:fldChar w:fldCharType="separate"/>
                </w:r>
                <w:r>
                  <w:rPr>
                    <w:webHidden/>
                  </w:rPr>
                  <w:t>66</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536" w:history="1">
                <w:r w:rsidRPr="00543BD1">
                  <w:rPr>
                    <w:rStyle w:val="Hyperlink"/>
                  </w:rPr>
                  <w:t>18</w:t>
                </w:r>
                <w:r>
                  <w:rPr>
                    <w:rFonts w:asciiTheme="minorHAnsi" w:eastAsiaTheme="minorEastAsia" w:hAnsiTheme="minorHAnsi" w:cstheme="minorBidi"/>
                    <w:b w:val="0"/>
                    <w:caps w:val="0"/>
                    <w:color w:val="auto"/>
                    <w:sz w:val="22"/>
                    <w:szCs w:val="22"/>
                    <w:lang w:eastAsia="en-GB"/>
                  </w:rPr>
                  <w:tab/>
                </w:r>
                <w:r w:rsidRPr="00543BD1">
                  <w:rPr>
                    <w:rStyle w:val="Hyperlink"/>
                  </w:rPr>
                  <w:t>Workflow</w:t>
                </w:r>
                <w:r>
                  <w:rPr>
                    <w:webHidden/>
                  </w:rPr>
                  <w:tab/>
                </w:r>
                <w:r>
                  <w:rPr>
                    <w:webHidden/>
                  </w:rPr>
                  <w:fldChar w:fldCharType="begin"/>
                </w:r>
                <w:r>
                  <w:rPr>
                    <w:webHidden/>
                  </w:rPr>
                  <w:instrText xml:space="preserve"> PAGEREF _Toc420919536 \h </w:instrText>
                </w:r>
                <w:r>
                  <w:rPr>
                    <w:webHidden/>
                  </w:rPr>
                </w:r>
                <w:r>
                  <w:rPr>
                    <w:webHidden/>
                  </w:rPr>
                  <w:fldChar w:fldCharType="separate"/>
                </w:r>
                <w:r>
                  <w:rPr>
                    <w:webHidden/>
                  </w:rPr>
                  <w:t>68</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37" w:history="1">
                <w:r w:rsidRPr="00543BD1">
                  <w:rPr>
                    <w:rStyle w:val="Hyperlink"/>
                  </w:rPr>
                  <w:t>18.1</w:t>
                </w:r>
                <w:r>
                  <w:rPr>
                    <w:rFonts w:asciiTheme="minorHAnsi" w:eastAsiaTheme="minorEastAsia" w:hAnsiTheme="minorHAnsi" w:cstheme="minorBidi"/>
                    <w:color w:val="auto"/>
                    <w:sz w:val="22"/>
                    <w:szCs w:val="22"/>
                    <w:lang w:eastAsia="en-GB"/>
                  </w:rPr>
                  <w:tab/>
                </w:r>
                <w:r w:rsidRPr="00543BD1">
                  <w:rPr>
                    <w:rStyle w:val="Hyperlink"/>
                  </w:rPr>
                  <w:t>Starting a workflow</w:t>
                </w:r>
                <w:r>
                  <w:rPr>
                    <w:webHidden/>
                  </w:rPr>
                  <w:tab/>
                </w:r>
                <w:r>
                  <w:rPr>
                    <w:webHidden/>
                  </w:rPr>
                  <w:fldChar w:fldCharType="begin"/>
                </w:r>
                <w:r>
                  <w:rPr>
                    <w:webHidden/>
                  </w:rPr>
                  <w:instrText xml:space="preserve"> PAGEREF _Toc420919537 \h </w:instrText>
                </w:r>
                <w:r>
                  <w:rPr>
                    <w:webHidden/>
                  </w:rPr>
                </w:r>
                <w:r>
                  <w:rPr>
                    <w:webHidden/>
                  </w:rPr>
                  <w:fldChar w:fldCharType="separate"/>
                </w:r>
                <w:r>
                  <w:rPr>
                    <w:webHidden/>
                  </w:rPr>
                  <w:t>68</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38" w:history="1">
                <w:r w:rsidRPr="00543BD1">
                  <w:rPr>
                    <w:rStyle w:val="Hyperlink"/>
                  </w:rPr>
                  <w:t>18.2</w:t>
                </w:r>
                <w:r>
                  <w:rPr>
                    <w:rFonts w:asciiTheme="minorHAnsi" w:eastAsiaTheme="minorEastAsia" w:hAnsiTheme="minorHAnsi" w:cstheme="minorBidi"/>
                    <w:color w:val="auto"/>
                    <w:sz w:val="22"/>
                    <w:szCs w:val="22"/>
                    <w:lang w:eastAsia="en-GB"/>
                  </w:rPr>
                  <w:tab/>
                </w:r>
                <w:r w:rsidRPr="00543BD1">
                  <w:rPr>
                    <w:rStyle w:val="Hyperlink"/>
                  </w:rPr>
                  <w:t>Workflow overview</w:t>
                </w:r>
                <w:r>
                  <w:rPr>
                    <w:webHidden/>
                  </w:rPr>
                  <w:tab/>
                </w:r>
                <w:r>
                  <w:rPr>
                    <w:webHidden/>
                  </w:rPr>
                  <w:fldChar w:fldCharType="begin"/>
                </w:r>
                <w:r>
                  <w:rPr>
                    <w:webHidden/>
                  </w:rPr>
                  <w:instrText xml:space="preserve"> PAGEREF _Toc420919538 \h </w:instrText>
                </w:r>
                <w:r>
                  <w:rPr>
                    <w:webHidden/>
                  </w:rPr>
                </w:r>
                <w:r>
                  <w:rPr>
                    <w:webHidden/>
                  </w:rPr>
                  <w:fldChar w:fldCharType="separate"/>
                </w:r>
                <w:r>
                  <w:rPr>
                    <w:webHidden/>
                  </w:rPr>
                  <w:t>70</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39" w:history="1">
                <w:r w:rsidRPr="00543BD1">
                  <w:rPr>
                    <w:rStyle w:val="Hyperlink"/>
                  </w:rPr>
                  <w:t>18.3</w:t>
                </w:r>
                <w:r>
                  <w:rPr>
                    <w:rFonts w:asciiTheme="minorHAnsi" w:eastAsiaTheme="minorEastAsia" w:hAnsiTheme="minorHAnsi" w:cstheme="minorBidi"/>
                    <w:color w:val="auto"/>
                    <w:sz w:val="22"/>
                    <w:szCs w:val="22"/>
                    <w:lang w:eastAsia="en-GB"/>
                  </w:rPr>
                  <w:tab/>
                </w:r>
                <w:r w:rsidRPr="00543BD1">
                  <w:rPr>
                    <w:rStyle w:val="Hyperlink"/>
                  </w:rPr>
                  <w:t>My Tasks</w:t>
                </w:r>
                <w:r>
                  <w:rPr>
                    <w:webHidden/>
                  </w:rPr>
                  <w:tab/>
                </w:r>
                <w:r>
                  <w:rPr>
                    <w:webHidden/>
                  </w:rPr>
                  <w:fldChar w:fldCharType="begin"/>
                </w:r>
                <w:r>
                  <w:rPr>
                    <w:webHidden/>
                  </w:rPr>
                  <w:instrText xml:space="preserve"> PAGEREF _Toc420919539 \h </w:instrText>
                </w:r>
                <w:r>
                  <w:rPr>
                    <w:webHidden/>
                  </w:rPr>
                </w:r>
                <w:r>
                  <w:rPr>
                    <w:webHidden/>
                  </w:rPr>
                  <w:fldChar w:fldCharType="separate"/>
                </w:r>
                <w:r>
                  <w:rPr>
                    <w:webHidden/>
                  </w:rPr>
                  <w:t>71</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40" w:history="1">
                <w:r w:rsidRPr="00543BD1">
                  <w:rPr>
                    <w:rStyle w:val="Hyperlink"/>
                  </w:rPr>
                  <w:t>18.4</w:t>
                </w:r>
                <w:r>
                  <w:rPr>
                    <w:rFonts w:asciiTheme="minorHAnsi" w:eastAsiaTheme="minorEastAsia" w:hAnsiTheme="minorHAnsi" w:cstheme="minorBidi"/>
                    <w:color w:val="auto"/>
                    <w:sz w:val="22"/>
                    <w:szCs w:val="22"/>
                    <w:lang w:eastAsia="en-GB"/>
                  </w:rPr>
                  <w:tab/>
                </w:r>
                <w:r w:rsidRPr="00543BD1">
                  <w:rPr>
                    <w:rStyle w:val="Hyperlink"/>
                  </w:rPr>
                  <w:t>Editing a task</w:t>
                </w:r>
                <w:r>
                  <w:rPr>
                    <w:webHidden/>
                  </w:rPr>
                  <w:tab/>
                </w:r>
                <w:r>
                  <w:rPr>
                    <w:webHidden/>
                  </w:rPr>
                  <w:fldChar w:fldCharType="begin"/>
                </w:r>
                <w:r>
                  <w:rPr>
                    <w:webHidden/>
                  </w:rPr>
                  <w:instrText xml:space="preserve"> PAGEREF _Toc420919540 \h </w:instrText>
                </w:r>
                <w:r>
                  <w:rPr>
                    <w:webHidden/>
                  </w:rPr>
                </w:r>
                <w:r>
                  <w:rPr>
                    <w:webHidden/>
                  </w:rPr>
                  <w:fldChar w:fldCharType="separate"/>
                </w:r>
                <w:r>
                  <w:rPr>
                    <w:webHidden/>
                  </w:rPr>
                  <w:t>72</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41" w:history="1">
                <w:r w:rsidRPr="00543BD1">
                  <w:rPr>
                    <w:rStyle w:val="Hyperlink"/>
                  </w:rPr>
                  <w:t>18.5</w:t>
                </w:r>
                <w:r>
                  <w:rPr>
                    <w:rFonts w:asciiTheme="minorHAnsi" w:eastAsiaTheme="minorEastAsia" w:hAnsiTheme="minorHAnsi" w:cstheme="minorBidi"/>
                    <w:color w:val="auto"/>
                    <w:sz w:val="22"/>
                    <w:szCs w:val="22"/>
                    <w:lang w:eastAsia="en-GB"/>
                  </w:rPr>
                  <w:tab/>
                </w:r>
                <w:r w:rsidRPr="00543BD1">
                  <w:rPr>
                    <w:rStyle w:val="Hyperlink"/>
                  </w:rPr>
                  <w:t>Overview of the documents</w:t>
                </w:r>
                <w:r>
                  <w:rPr>
                    <w:webHidden/>
                  </w:rPr>
                  <w:tab/>
                </w:r>
                <w:r>
                  <w:rPr>
                    <w:webHidden/>
                  </w:rPr>
                  <w:fldChar w:fldCharType="begin"/>
                </w:r>
                <w:r>
                  <w:rPr>
                    <w:webHidden/>
                  </w:rPr>
                  <w:instrText xml:space="preserve"> PAGEREF _Toc420919541 \h </w:instrText>
                </w:r>
                <w:r>
                  <w:rPr>
                    <w:webHidden/>
                  </w:rPr>
                </w:r>
                <w:r>
                  <w:rPr>
                    <w:webHidden/>
                  </w:rPr>
                  <w:fldChar w:fldCharType="separate"/>
                </w:r>
                <w:r>
                  <w:rPr>
                    <w:webHidden/>
                  </w:rPr>
                  <w:t>73</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42" w:history="1">
                <w:r w:rsidRPr="00543BD1">
                  <w:rPr>
                    <w:rStyle w:val="Hyperlink"/>
                  </w:rPr>
                  <w:t>18.6</w:t>
                </w:r>
                <w:r>
                  <w:rPr>
                    <w:rFonts w:asciiTheme="minorHAnsi" w:eastAsiaTheme="minorEastAsia" w:hAnsiTheme="minorHAnsi" w:cstheme="minorBidi"/>
                    <w:color w:val="auto"/>
                    <w:sz w:val="22"/>
                    <w:szCs w:val="22"/>
                    <w:lang w:eastAsia="en-GB"/>
                  </w:rPr>
                  <w:tab/>
                </w:r>
                <w:r w:rsidRPr="00543BD1">
                  <w:rPr>
                    <w:rStyle w:val="Hyperlink"/>
                  </w:rPr>
                  <w:t>workflows I’ve started</w:t>
                </w:r>
                <w:r>
                  <w:rPr>
                    <w:webHidden/>
                  </w:rPr>
                  <w:tab/>
                </w:r>
                <w:r>
                  <w:rPr>
                    <w:webHidden/>
                  </w:rPr>
                  <w:fldChar w:fldCharType="begin"/>
                </w:r>
                <w:r>
                  <w:rPr>
                    <w:webHidden/>
                  </w:rPr>
                  <w:instrText xml:space="preserve"> PAGEREF _Toc420919542 \h </w:instrText>
                </w:r>
                <w:r>
                  <w:rPr>
                    <w:webHidden/>
                  </w:rPr>
                </w:r>
                <w:r>
                  <w:rPr>
                    <w:webHidden/>
                  </w:rPr>
                  <w:fldChar w:fldCharType="separate"/>
                </w:r>
                <w:r>
                  <w:rPr>
                    <w:webHidden/>
                  </w:rPr>
                  <w:t>74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43" w:history="1">
                <w:r w:rsidRPr="00543BD1">
                  <w:rPr>
                    <w:rStyle w:val="Hyperlink"/>
                  </w:rPr>
                  <w:t>18.7</w:t>
                </w:r>
                <w:r>
                  <w:rPr>
                    <w:rFonts w:asciiTheme="minorHAnsi" w:eastAsiaTheme="minorEastAsia" w:hAnsiTheme="minorHAnsi" w:cstheme="minorBidi"/>
                    <w:color w:val="auto"/>
                    <w:sz w:val="22"/>
                    <w:szCs w:val="22"/>
                    <w:lang w:eastAsia="en-GB"/>
                  </w:rPr>
                  <w:tab/>
                </w:r>
                <w:r w:rsidRPr="00543BD1">
                  <w:rPr>
                    <w:rStyle w:val="Hyperlink"/>
                  </w:rPr>
                  <w:t>Cancelling a workflow</w:t>
                </w:r>
                <w:r>
                  <w:rPr>
                    <w:webHidden/>
                  </w:rPr>
                  <w:tab/>
                </w:r>
                <w:r>
                  <w:rPr>
                    <w:webHidden/>
                  </w:rPr>
                  <w:fldChar w:fldCharType="begin"/>
                </w:r>
                <w:r>
                  <w:rPr>
                    <w:webHidden/>
                  </w:rPr>
                  <w:instrText xml:space="preserve"> PAGEREF _Toc420919543 \h </w:instrText>
                </w:r>
                <w:r>
                  <w:rPr>
                    <w:webHidden/>
                  </w:rPr>
                </w:r>
                <w:r>
                  <w:rPr>
                    <w:webHidden/>
                  </w:rPr>
                  <w:fldChar w:fldCharType="separate"/>
                </w:r>
                <w:r>
                  <w:rPr>
                    <w:webHidden/>
                  </w:rPr>
                  <w:t>76</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544" w:history="1">
                <w:r w:rsidRPr="00543BD1">
                  <w:rPr>
                    <w:rStyle w:val="Hyperlink"/>
                  </w:rPr>
                  <w:t>19</w:t>
                </w:r>
                <w:r>
                  <w:rPr>
                    <w:rFonts w:asciiTheme="minorHAnsi" w:eastAsiaTheme="minorEastAsia" w:hAnsiTheme="minorHAnsi" w:cstheme="minorBidi"/>
                    <w:b w:val="0"/>
                    <w:caps w:val="0"/>
                    <w:color w:val="auto"/>
                    <w:sz w:val="22"/>
                    <w:szCs w:val="22"/>
                    <w:lang w:eastAsia="en-GB"/>
                  </w:rPr>
                  <w:tab/>
                </w:r>
                <w:r w:rsidRPr="00543BD1">
                  <w:rPr>
                    <w:rStyle w:val="Hyperlink"/>
                  </w:rPr>
                  <w:t>Additional user functions</w:t>
                </w:r>
                <w:r>
                  <w:rPr>
                    <w:webHidden/>
                  </w:rPr>
                  <w:tab/>
                </w:r>
                <w:r>
                  <w:rPr>
                    <w:webHidden/>
                  </w:rPr>
                  <w:fldChar w:fldCharType="begin"/>
                </w:r>
                <w:r>
                  <w:rPr>
                    <w:webHidden/>
                  </w:rPr>
                  <w:instrText xml:space="preserve"> PAGEREF _Toc420919544 \h </w:instrText>
                </w:r>
                <w:r>
                  <w:rPr>
                    <w:webHidden/>
                  </w:rPr>
                </w:r>
                <w:r>
                  <w:rPr>
                    <w:webHidden/>
                  </w:rPr>
                  <w:fldChar w:fldCharType="separate"/>
                </w:r>
                <w:r>
                  <w:rPr>
                    <w:webHidden/>
                  </w:rPr>
                  <w:t>77</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45" w:history="1">
                <w:r w:rsidRPr="00543BD1">
                  <w:rPr>
                    <w:rStyle w:val="Hyperlink"/>
                  </w:rPr>
                  <w:t>19.1</w:t>
                </w:r>
                <w:r>
                  <w:rPr>
                    <w:rFonts w:asciiTheme="minorHAnsi" w:eastAsiaTheme="minorEastAsia" w:hAnsiTheme="minorHAnsi" w:cstheme="minorBidi"/>
                    <w:color w:val="auto"/>
                    <w:sz w:val="22"/>
                    <w:szCs w:val="22"/>
                    <w:lang w:eastAsia="en-GB"/>
                  </w:rPr>
                  <w:tab/>
                </w:r>
                <w:r w:rsidRPr="00543BD1">
                  <w:rPr>
                    <w:rStyle w:val="Hyperlink"/>
                  </w:rPr>
                  <w:t>New Browse Tab</w:t>
                </w:r>
                <w:r>
                  <w:rPr>
                    <w:webHidden/>
                  </w:rPr>
                  <w:tab/>
                </w:r>
                <w:r>
                  <w:rPr>
                    <w:webHidden/>
                  </w:rPr>
                  <w:fldChar w:fldCharType="begin"/>
                </w:r>
                <w:r>
                  <w:rPr>
                    <w:webHidden/>
                  </w:rPr>
                  <w:instrText xml:space="preserve"> PAGEREF _Toc420919545 \h </w:instrText>
                </w:r>
                <w:r>
                  <w:rPr>
                    <w:webHidden/>
                  </w:rPr>
                </w:r>
                <w:r>
                  <w:rPr>
                    <w:webHidden/>
                  </w:rPr>
                  <w:fldChar w:fldCharType="separate"/>
                </w:r>
                <w:r>
                  <w:rPr>
                    <w:webHidden/>
                  </w:rPr>
                  <w:t>77</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46" w:history="1">
                <w:r w:rsidRPr="00543BD1">
                  <w:rPr>
                    <w:rStyle w:val="Hyperlink"/>
                  </w:rPr>
                  <w:t>19.2</w:t>
                </w:r>
                <w:r>
                  <w:rPr>
                    <w:rFonts w:asciiTheme="minorHAnsi" w:eastAsiaTheme="minorEastAsia" w:hAnsiTheme="minorHAnsi" w:cstheme="minorBidi"/>
                    <w:color w:val="auto"/>
                    <w:sz w:val="22"/>
                    <w:szCs w:val="22"/>
                    <w:lang w:eastAsia="en-GB"/>
                  </w:rPr>
                  <w:tab/>
                </w:r>
                <w:r w:rsidRPr="00543BD1">
                  <w:rPr>
                    <w:rStyle w:val="Hyperlink"/>
                  </w:rPr>
                  <w:t>Recycle bin</w:t>
                </w:r>
                <w:r>
                  <w:rPr>
                    <w:webHidden/>
                  </w:rPr>
                  <w:tab/>
                </w:r>
                <w:r>
                  <w:rPr>
                    <w:webHidden/>
                  </w:rPr>
                  <w:fldChar w:fldCharType="begin"/>
                </w:r>
                <w:r>
                  <w:rPr>
                    <w:webHidden/>
                  </w:rPr>
                  <w:instrText xml:space="preserve"> PAGEREF _Toc420919546 \h </w:instrText>
                </w:r>
                <w:r>
                  <w:rPr>
                    <w:webHidden/>
                  </w:rPr>
                </w:r>
                <w:r>
                  <w:rPr>
                    <w:webHidden/>
                  </w:rPr>
                  <w:fldChar w:fldCharType="separate"/>
                </w:r>
                <w:r>
                  <w:rPr>
                    <w:webHidden/>
                  </w:rPr>
                  <w:t>77</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47" w:history="1">
                <w:r w:rsidRPr="00543BD1">
                  <w:rPr>
                    <w:rStyle w:val="Hyperlink"/>
                  </w:rPr>
                  <w:t>19.3</w:t>
                </w:r>
                <w:r>
                  <w:rPr>
                    <w:rFonts w:asciiTheme="minorHAnsi" w:eastAsiaTheme="minorEastAsia" w:hAnsiTheme="minorHAnsi" w:cstheme="minorBidi"/>
                    <w:color w:val="auto"/>
                    <w:sz w:val="22"/>
                    <w:szCs w:val="22"/>
                    <w:lang w:eastAsia="en-GB"/>
                  </w:rPr>
                  <w:tab/>
                </w:r>
                <w:r w:rsidRPr="00543BD1">
                  <w:rPr>
                    <w:rStyle w:val="Hyperlink"/>
                  </w:rPr>
                  <w:t>Browse as user</w:t>
                </w:r>
                <w:r>
                  <w:rPr>
                    <w:webHidden/>
                  </w:rPr>
                  <w:tab/>
                </w:r>
                <w:r>
                  <w:rPr>
                    <w:webHidden/>
                  </w:rPr>
                  <w:fldChar w:fldCharType="begin"/>
                </w:r>
                <w:r>
                  <w:rPr>
                    <w:webHidden/>
                  </w:rPr>
                  <w:instrText xml:space="preserve"> PAGEREF _Toc420919547 \h </w:instrText>
                </w:r>
                <w:r>
                  <w:rPr>
                    <w:webHidden/>
                  </w:rPr>
                </w:r>
                <w:r>
                  <w:rPr>
                    <w:webHidden/>
                  </w:rPr>
                  <w:fldChar w:fldCharType="separate"/>
                </w:r>
                <w:r>
                  <w:rPr>
                    <w:webHidden/>
                  </w:rPr>
                  <w:t>78</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548" w:history="1">
                <w:r w:rsidRPr="00543BD1">
                  <w:rPr>
                    <w:rStyle w:val="Hyperlink"/>
                  </w:rPr>
                  <w:t>20</w:t>
                </w:r>
                <w:r>
                  <w:rPr>
                    <w:rFonts w:asciiTheme="minorHAnsi" w:eastAsiaTheme="minorEastAsia" w:hAnsiTheme="minorHAnsi" w:cstheme="minorBidi"/>
                    <w:b w:val="0"/>
                    <w:caps w:val="0"/>
                    <w:color w:val="auto"/>
                    <w:sz w:val="22"/>
                    <w:szCs w:val="22"/>
                    <w:lang w:eastAsia="en-GB"/>
                  </w:rPr>
                  <w:tab/>
                </w:r>
                <w:r w:rsidRPr="00543BD1">
                  <w:rPr>
                    <w:rStyle w:val="Hyperlink"/>
                  </w:rPr>
                  <w:t>Fred User Settings</w:t>
                </w:r>
                <w:r>
                  <w:rPr>
                    <w:webHidden/>
                  </w:rPr>
                  <w:tab/>
                </w:r>
                <w:r>
                  <w:rPr>
                    <w:webHidden/>
                  </w:rPr>
                  <w:fldChar w:fldCharType="begin"/>
                </w:r>
                <w:r>
                  <w:rPr>
                    <w:webHidden/>
                  </w:rPr>
                  <w:instrText xml:space="preserve"> PAGEREF _Toc420919548 \h </w:instrText>
                </w:r>
                <w:r>
                  <w:rPr>
                    <w:webHidden/>
                  </w:rPr>
                </w:r>
                <w:r>
                  <w:rPr>
                    <w:webHidden/>
                  </w:rPr>
                  <w:fldChar w:fldCharType="separate"/>
                </w:r>
                <w:r>
                  <w:rPr>
                    <w:webHidden/>
                  </w:rPr>
                  <w:t>79</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49" w:history="1">
                <w:r w:rsidRPr="00543BD1">
                  <w:rPr>
                    <w:rStyle w:val="Hyperlink"/>
                  </w:rPr>
                  <w:t>20.1</w:t>
                </w:r>
                <w:r>
                  <w:rPr>
                    <w:rFonts w:asciiTheme="minorHAnsi" w:eastAsiaTheme="minorEastAsia" w:hAnsiTheme="minorHAnsi" w:cstheme="minorBidi"/>
                    <w:color w:val="auto"/>
                    <w:sz w:val="22"/>
                    <w:szCs w:val="22"/>
                    <w:lang w:eastAsia="en-GB"/>
                  </w:rPr>
                  <w:tab/>
                </w:r>
                <w:r w:rsidRPr="00543BD1">
                  <w:rPr>
                    <w:rStyle w:val="Hyperlink"/>
                  </w:rPr>
                  <w:t>General</w:t>
                </w:r>
                <w:r>
                  <w:rPr>
                    <w:webHidden/>
                  </w:rPr>
                  <w:tab/>
                </w:r>
                <w:r>
                  <w:rPr>
                    <w:webHidden/>
                  </w:rPr>
                  <w:fldChar w:fldCharType="begin"/>
                </w:r>
                <w:r>
                  <w:rPr>
                    <w:webHidden/>
                  </w:rPr>
                  <w:instrText xml:space="preserve"> PAGEREF _Toc420919549 \h </w:instrText>
                </w:r>
                <w:r>
                  <w:rPr>
                    <w:webHidden/>
                  </w:rPr>
                </w:r>
                <w:r>
                  <w:rPr>
                    <w:webHidden/>
                  </w:rPr>
                  <w:fldChar w:fldCharType="separate"/>
                </w:r>
                <w:r>
                  <w:rPr>
                    <w:webHidden/>
                  </w:rPr>
                  <w:t>79</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50" w:history="1">
                <w:r w:rsidRPr="00543BD1">
                  <w:rPr>
                    <w:rStyle w:val="Hyperlink"/>
                  </w:rPr>
                  <w:t>20.2</w:t>
                </w:r>
                <w:r>
                  <w:rPr>
                    <w:rFonts w:asciiTheme="minorHAnsi" w:eastAsiaTheme="minorEastAsia" w:hAnsiTheme="minorHAnsi" w:cstheme="minorBidi"/>
                    <w:color w:val="auto"/>
                    <w:sz w:val="22"/>
                    <w:szCs w:val="22"/>
                    <w:lang w:eastAsia="en-GB"/>
                  </w:rPr>
                  <w:tab/>
                </w:r>
                <w:r w:rsidRPr="00543BD1">
                  <w:rPr>
                    <w:rStyle w:val="Hyperlink"/>
                  </w:rPr>
                  <w:t>Connection</w:t>
                </w:r>
                <w:r>
                  <w:rPr>
                    <w:webHidden/>
                  </w:rPr>
                  <w:tab/>
                </w:r>
                <w:r>
                  <w:rPr>
                    <w:webHidden/>
                  </w:rPr>
                  <w:fldChar w:fldCharType="begin"/>
                </w:r>
                <w:r>
                  <w:rPr>
                    <w:webHidden/>
                  </w:rPr>
                  <w:instrText xml:space="preserve"> PAGEREF _Toc420919550 \h </w:instrText>
                </w:r>
                <w:r>
                  <w:rPr>
                    <w:webHidden/>
                  </w:rPr>
                </w:r>
                <w:r>
                  <w:rPr>
                    <w:webHidden/>
                  </w:rPr>
                  <w:fldChar w:fldCharType="separate"/>
                </w:r>
                <w:r>
                  <w:rPr>
                    <w:webHidden/>
                  </w:rPr>
                  <w:t>80</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51" w:history="1">
                <w:r w:rsidRPr="00543BD1">
                  <w:rPr>
                    <w:rStyle w:val="Hyperlink"/>
                  </w:rPr>
                  <w:t>20.3</w:t>
                </w:r>
                <w:r>
                  <w:rPr>
                    <w:rFonts w:asciiTheme="minorHAnsi" w:eastAsiaTheme="minorEastAsia" w:hAnsiTheme="minorHAnsi" w:cstheme="minorBidi"/>
                    <w:color w:val="auto"/>
                    <w:sz w:val="22"/>
                    <w:szCs w:val="22"/>
                    <w:lang w:eastAsia="en-GB"/>
                  </w:rPr>
                  <w:tab/>
                </w:r>
                <w:r w:rsidRPr="00543BD1">
                  <w:rPr>
                    <w:rStyle w:val="Hyperlink"/>
                  </w:rPr>
                  <w:t>Advanced</w:t>
                </w:r>
                <w:r>
                  <w:rPr>
                    <w:webHidden/>
                  </w:rPr>
                  <w:tab/>
                </w:r>
                <w:r>
                  <w:rPr>
                    <w:webHidden/>
                  </w:rPr>
                  <w:fldChar w:fldCharType="begin"/>
                </w:r>
                <w:r>
                  <w:rPr>
                    <w:webHidden/>
                  </w:rPr>
                  <w:instrText xml:space="preserve"> PAGEREF _Toc420919551 \h </w:instrText>
                </w:r>
                <w:r>
                  <w:rPr>
                    <w:webHidden/>
                  </w:rPr>
                </w:r>
                <w:r>
                  <w:rPr>
                    <w:webHidden/>
                  </w:rPr>
                  <w:fldChar w:fldCharType="separate"/>
                </w:r>
                <w:r>
                  <w:rPr>
                    <w:webHidden/>
                  </w:rPr>
                  <w:t>80</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552" w:history="1">
                <w:r w:rsidRPr="00543BD1">
                  <w:rPr>
                    <w:rStyle w:val="Hyperlink"/>
                  </w:rPr>
                  <w:t>21</w:t>
                </w:r>
                <w:r>
                  <w:rPr>
                    <w:rFonts w:asciiTheme="minorHAnsi" w:eastAsiaTheme="minorEastAsia" w:hAnsiTheme="minorHAnsi" w:cstheme="minorBidi"/>
                    <w:b w:val="0"/>
                    <w:caps w:val="0"/>
                    <w:color w:val="auto"/>
                    <w:sz w:val="22"/>
                    <w:szCs w:val="22"/>
                    <w:lang w:eastAsia="en-GB"/>
                  </w:rPr>
                  <w:tab/>
                </w:r>
                <w:r w:rsidRPr="00543BD1">
                  <w:rPr>
                    <w:rStyle w:val="Hyperlink"/>
                  </w:rPr>
                  <w:t>Enterprise configuration capabilities</w:t>
                </w:r>
                <w:r>
                  <w:rPr>
                    <w:webHidden/>
                  </w:rPr>
                  <w:tab/>
                </w:r>
                <w:r>
                  <w:rPr>
                    <w:webHidden/>
                  </w:rPr>
                  <w:fldChar w:fldCharType="begin"/>
                </w:r>
                <w:r>
                  <w:rPr>
                    <w:webHidden/>
                  </w:rPr>
                  <w:instrText xml:space="preserve"> PAGEREF _Toc420919552 \h </w:instrText>
                </w:r>
                <w:r>
                  <w:rPr>
                    <w:webHidden/>
                  </w:rPr>
                </w:r>
                <w:r>
                  <w:rPr>
                    <w:webHidden/>
                  </w:rPr>
                  <w:fldChar w:fldCharType="separate"/>
                </w:r>
                <w:r>
                  <w:rPr>
                    <w:webHidden/>
                  </w:rPr>
                  <w:t>82</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53" w:history="1">
                <w:r w:rsidRPr="00543BD1">
                  <w:rPr>
                    <w:rStyle w:val="Hyperlink"/>
                  </w:rPr>
                  <w:t>21.1</w:t>
                </w:r>
                <w:r>
                  <w:rPr>
                    <w:rFonts w:asciiTheme="minorHAnsi" w:eastAsiaTheme="minorEastAsia" w:hAnsiTheme="minorHAnsi" w:cstheme="minorBidi"/>
                    <w:color w:val="auto"/>
                    <w:sz w:val="22"/>
                    <w:szCs w:val="22"/>
                    <w:lang w:eastAsia="en-GB"/>
                  </w:rPr>
                  <w:tab/>
                </w:r>
                <w:r w:rsidRPr="00543BD1">
                  <w:rPr>
                    <w:rStyle w:val="Hyperlink"/>
                  </w:rPr>
                  <w:t>Configuration of metadata pannel</w:t>
                </w:r>
                <w:r>
                  <w:rPr>
                    <w:webHidden/>
                  </w:rPr>
                  <w:tab/>
                </w:r>
                <w:r>
                  <w:rPr>
                    <w:webHidden/>
                  </w:rPr>
                  <w:fldChar w:fldCharType="begin"/>
                </w:r>
                <w:r>
                  <w:rPr>
                    <w:webHidden/>
                  </w:rPr>
                  <w:instrText xml:space="preserve"> PAGEREF _Toc420919553 \h </w:instrText>
                </w:r>
                <w:r>
                  <w:rPr>
                    <w:webHidden/>
                  </w:rPr>
                </w:r>
                <w:r>
                  <w:rPr>
                    <w:webHidden/>
                  </w:rPr>
                  <w:fldChar w:fldCharType="separate"/>
                </w:r>
                <w:r>
                  <w:rPr>
                    <w:webHidden/>
                  </w:rPr>
                  <w:t>82</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54" w:history="1">
                <w:r w:rsidRPr="00543BD1">
                  <w:rPr>
                    <w:rStyle w:val="Hyperlink"/>
                  </w:rPr>
                  <w:t>21.2</w:t>
                </w:r>
                <w:r>
                  <w:rPr>
                    <w:rFonts w:asciiTheme="minorHAnsi" w:eastAsiaTheme="minorEastAsia" w:hAnsiTheme="minorHAnsi" w:cstheme="minorBidi"/>
                    <w:color w:val="auto"/>
                    <w:sz w:val="22"/>
                    <w:szCs w:val="22"/>
                    <w:lang w:eastAsia="en-GB"/>
                  </w:rPr>
                  <w:tab/>
                </w:r>
                <w:r w:rsidRPr="00543BD1">
                  <w:rPr>
                    <w:rStyle w:val="Hyperlink"/>
                  </w:rPr>
                  <w:t>ConfigurAtion of context menus</w:t>
                </w:r>
                <w:r>
                  <w:rPr>
                    <w:webHidden/>
                  </w:rPr>
                  <w:tab/>
                </w:r>
                <w:r>
                  <w:rPr>
                    <w:webHidden/>
                  </w:rPr>
                  <w:fldChar w:fldCharType="begin"/>
                </w:r>
                <w:r>
                  <w:rPr>
                    <w:webHidden/>
                  </w:rPr>
                  <w:instrText xml:space="preserve"> PAGEREF _Toc420919554 \h </w:instrText>
                </w:r>
                <w:r>
                  <w:rPr>
                    <w:webHidden/>
                  </w:rPr>
                </w:r>
                <w:r>
                  <w:rPr>
                    <w:webHidden/>
                  </w:rPr>
                  <w:fldChar w:fldCharType="separate"/>
                </w:r>
                <w:r>
                  <w:rPr>
                    <w:webHidden/>
                  </w:rPr>
                  <w:t>82</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55" w:history="1">
                <w:r w:rsidRPr="00543BD1">
                  <w:rPr>
                    <w:rStyle w:val="Hyperlink"/>
                  </w:rPr>
                  <w:t>21.3</w:t>
                </w:r>
                <w:r>
                  <w:rPr>
                    <w:rFonts w:asciiTheme="minorHAnsi" w:eastAsiaTheme="minorEastAsia" w:hAnsiTheme="minorHAnsi" w:cstheme="minorBidi"/>
                    <w:color w:val="auto"/>
                    <w:sz w:val="22"/>
                    <w:szCs w:val="22"/>
                    <w:lang w:eastAsia="en-GB"/>
                  </w:rPr>
                  <w:tab/>
                </w:r>
                <w:r w:rsidRPr="00543BD1">
                  <w:rPr>
                    <w:rStyle w:val="Hyperlink"/>
                  </w:rPr>
                  <w:t>Configuration of searchable properties</w:t>
                </w:r>
                <w:r>
                  <w:rPr>
                    <w:webHidden/>
                  </w:rPr>
                  <w:tab/>
                </w:r>
                <w:r>
                  <w:rPr>
                    <w:webHidden/>
                  </w:rPr>
                  <w:fldChar w:fldCharType="begin"/>
                </w:r>
                <w:r>
                  <w:rPr>
                    <w:webHidden/>
                  </w:rPr>
                  <w:instrText xml:space="preserve"> PAGEREF _Toc420919555 \h </w:instrText>
                </w:r>
                <w:r>
                  <w:rPr>
                    <w:webHidden/>
                  </w:rPr>
                </w:r>
                <w:r>
                  <w:rPr>
                    <w:webHidden/>
                  </w:rPr>
                  <w:fldChar w:fldCharType="separate"/>
                </w:r>
                <w:r>
                  <w:rPr>
                    <w:webHidden/>
                  </w:rPr>
                  <w:t>82</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56" w:history="1">
                <w:r w:rsidRPr="00543BD1">
                  <w:rPr>
                    <w:rStyle w:val="Hyperlink"/>
                  </w:rPr>
                  <w:t>21.4</w:t>
                </w:r>
                <w:r>
                  <w:rPr>
                    <w:rFonts w:asciiTheme="minorHAnsi" w:eastAsiaTheme="minorEastAsia" w:hAnsiTheme="minorHAnsi" w:cstheme="minorBidi"/>
                    <w:color w:val="auto"/>
                    <w:sz w:val="22"/>
                    <w:szCs w:val="22"/>
                    <w:lang w:eastAsia="en-GB"/>
                  </w:rPr>
                  <w:tab/>
                </w:r>
                <w:r w:rsidRPr="00543BD1">
                  <w:rPr>
                    <w:rStyle w:val="Hyperlink"/>
                  </w:rPr>
                  <w:t>Configuration of metadata behaviour at creation of documents</w:t>
                </w:r>
                <w:r>
                  <w:rPr>
                    <w:webHidden/>
                  </w:rPr>
                  <w:tab/>
                </w:r>
                <w:r>
                  <w:rPr>
                    <w:webHidden/>
                  </w:rPr>
                  <w:fldChar w:fldCharType="begin"/>
                </w:r>
                <w:r>
                  <w:rPr>
                    <w:webHidden/>
                  </w:rPr>
                  <w:instrText xml:space="preserve"> PAGEREF _Toc420919556 \h </w:instrText>
                </w:r>
                <w:r>
                  <w:rPr>
                    <w:webHidden/>
                  </w:rPr>
                </w:r>
                <w:r>
                  <w:rPr>
                    <w:webHidden/>
                  </w:rPr>
                  <w:fldChar w:fldCharType="separate"/>
                </w:r>
                <w:r>
                  <w:rPr>
                    <w:webHidden/>
                  </w:rPr>
                  <w:t>83</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557" w:history="1">
                <w:r w:rsidRPr="00543BD1">
                  <w:rPr>
                    <w:rStyle w:val="Hyperlink"/>
                  </w:rPr>
                  <w:t>22</w:t>
                </w:r>
                <w:r>
                  <w:rPr>
                    <w:rFonts w:asciiTheme="minorHAnsi" w:eastAsiaTheme="minorEastAsia" w:hAnsiTheme="minorHAnsi" w:cstheme="minorBidi"/>
                    <w:b w:val="0"/>
                    <w:caps w:val="0"/>
                    <w:color w:val="auto"/>
                    <w:sz w:val="22"/>
                    <w:szCs w:val="22"/>
                    <w:lang w:eastAsia="en-GB"/>
                  </w:rPr>
                  <w:tab/>
                </w:r>
                <w:r w:rsidRPr="00543BD1">
                  <w:rPr>
                    <w:rStyle w:val="Hyperlink"/>
                  </w:rPr>
                  <w:t>General</w:t>
                </w:r>
                <w:r>
                  <w:rPr>
                    <w:webHidden/>
                  </w:rPr>
                  <w:tab/>
                </w:r>
                <w:r>
                  <w:rPr>
                    <w:webHidden/>
                  </w:rPr>
                  <w:fldChar w:fldCharType="begin"/>
                </w:r>
                <w:r>
                  <w:rPr>
                    <w:webHidden/>
                  </w:rPr>
                  <w:instrText xml:space="preserve"> PAGEREF _Toc420919557 \h </w:instrText>
                </w:r>
                <w:r>
                  <w:rPr>
                    <w:webHidden/>
                  </w:rPr>
                </w:r>
                <w:r>
                  <w:rPr>
                    <w:webHidden/>
                  </w:rPr>
                  <w:fldChar w:fldCharType="separate"/>
                </w:r>
                <w:r>
                  <w:rPr>
                    <w:webHidden/>
                  </w:rPr>
                  <w:t>84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58" w:history="1">
                <w:r w:rsidRPr="00543BD1">
                  <w:rPr>
                    <w:rStyle w:val="Hyperlink"/>
                  </w:rPr>
                  <w:t>22.1</w:t>
                </w:r>
                <w:r>
                  <w:rPr>
                    <w:rFonts w:asciiTheme="minorHAnsi" w:eastAsiaTheme="minorEastAsia" w:hAnsiTheme="minorHAnsi" w:cstheme="minorBidi"/>
                    <w:color w:val="auto"/>
                    <w:sz w:val="22"/>
                    <w:szCs w:val="22"/>
                    <w:lang w:eastAsia="en-GB"/>
                  </w:rPr>
                  <w:tab/>
                </w:r>
                <w:r w:rsidRPr="00543BD1">
                  <w:rPr>
                    <w:rStyle w:val="Hyperlink"/>
                  </w:rPr>
                  <w:t>Integration with 3</w:t>
                </w:r>
                <w:r w:rsidRPr="00543BD1">
                  <w:rPr>
                    <w:rStyle w:val="Hyperlink"/>
                    <w:vertAlign w:val="superscript"/>
                  </w:rPr>
                  <w:t>rd</w:t>
                </w:r>
                <w:r w:rsidRPr="00543BD1">
                  <w:rPr>
                    <w:rStyle w:val="Hyperlink"/>
                  </w:rPr>
                  <w:t xml:space="preserve"> party applications:</w:t>
                </w:r>
                <w:r>
                  <w:rPr>
                    <w:webHidden/>
                  </w:rPr>
                  <w:tab/>
                </w:r>
                <w:r>
                  <w:rPr>
                    <w:webHidden/>
                  </w:rPr>
                  <w:fldChar w:fldCharType="begin"/>
                </w:r>
                <w:r>
                  <w:rPr>
                    <w:webHidden/>
                  </w:rPr>
                  <w:instrText xml:space="preserve"> PAGEREF _Toc420919558 \h </w:instrText>
                </w:r>
                <w:r>
                  <w:rPr>
                    <w:webHidden/>
                  </w:rPr>
                </w:r>
                <w:r>
                  <w:rPr>
                    <w:webHidden/>
                  </w:rPr>
                  <w:fldChar w:fldCharType="separate"/>
                </w:r>
                <w:r>
                  <w:rPr>
                    <w:webHidden/>
                  </w:rPr>
                  <w:t>84</w:t>
                </w:r>
                <w:r>
                  <w:rPr>
                    <w:webHidden/>
                  </w:rPr>
                  <w:fldChar w:fldCharType="end"/>
                </w:r>
              </w:hyperlink>
            </w:p>
            <w:p w:rsidR="00AF48B6" w:rsidRDefault="00AF48B6">
              <w:pPr>
                <w:pStyle w:val="TOC2"/>
                <w:tabs>
                  <w:tab w:val="left" w:pos="864"/>
                </w:tabs>
                <w:rPr>
                  <w:rFonts w:asciiTheme="minorHAnsi" w:eastAsiaTheme="minorEastAsia" w:hAnsiTheme="minorHAnsi" w:cstheme="minorBidi"/>
                  <w:color w:val="auto"/>
                  <w:sz w:val="22"/>
                  <w:szCs w:val="22"/>
                  <w:lang w:eastAsia="en-GB"/>
                </w:rPr>
              </w:pPr>
              <w:hyperlink w:anchor="_Toc420919559" w:history="1">
                <w:r w:rsidRPr="00543BD1">
                  <w:rPr>
                    <w:rStyle w:val="Hyperlink"/>
                  </w:rPr>
                  <w:t>22.2</w:t>
                </w:r>
                <w:r>
                  <w:rPr>
                    <w:rFonts w:asciiTheme="minorHAnsi" w:eastAsiaTheme="minorEastAsia" w:hAnsiTheme="minorHAnsi" w:cstheme="minorBidi"/>
                    <w:color w:val="auto"/>
                    <w:sz w:val="22"/>
                    <w:szCs w:val="22"/>
                    <w:lang w:eastAsia="en-GB"/>
                  </w:rPr>
                  <w:tab/>
                </w:r>
                <w:r w:rsidRPr="00543BD1">
                  <w:rPr>
                    <w:rStyle w:val="Hyperlink"/>
                  </w:rPr>
                  <w:t>local persistent caching</w:t>
                </w:r>
                <w:r>
                  <w:rPr>
                    <w:webHidden/>
                  </w:rPr>
                  <w:tab/>
                </w:r>
                <w:r>
                  <w:rPr>
                    <w:webHidden/>
                  </w:rPr>
                  <w:fldChar w:fldCharType="begin"/>
                </w:r>
                <w:r>
                  <w:rPr>
                    <w:webHidden/>
                  </w:rPr>
                  <w:instrText xml:space="preserve"> PAGEREF _Toc420919559 \h </w:instrText>
                </w:r>
                <w:r>
                  <w:rPr>
                    <w:webHidden/>
                  </w:rPr>
                </w:r>
                <w:r>
                  <w:rPr>
                    <w:webHidden/>
                  </w:rPr>
                  <w:fldChar w:fldCharType="separate"/>
                </w:r>
                <w:r>
                  <w:rPr>
                    <w:webHidden/>
                  </w:rPr>
                  <w:t>85</w:t>
                </w:r>
                <w:r>
                  <w:rPr>
                    <w:webHidden/>
                  </w:rPr>
                  <w:fldChar w:fldCharType="end"/>
                </w:r>
              </w:hyperlink>
            </w:p>
            <w:p w:rsidR="00AF48B6" w:rsidRDefault="00AF48B6">
              <w:pPr>
                <w:pStyle w:val="TOC1"/>
                <w:rPr>
                  <w:rFonts w:asciiTheme="minorHAnsi" w:eastAsiaTheme="minorEastAsia" w:hAnsiTheme="minorHAnsi" w:cstheme="minorBidi"/>
                  <w:b w:val="0"/>
                  <w:caps w:val="0"/>
                  <w:color w:val="auto"/>
                  <w:sz w:val="22"/>
                  <w:szCs w:val="22"/>
                  <w:lang w:eastAsia="en-GB"/>
                </w:rPr>
              </w:pPr>
              <w:hyperlink w:anchor="_Toc420919560" w:history="1">
                <w:r w:rsidRPr="00543BD1">
                  <w:rPr>
                    <w:rStyle w:val="Hyperlink"/>
                  </w:rPr>
                  <w:t>23</w:t>
                </w:r>
                <w:r>
                  <w:rPr>
                    <w:rFonts w:asciiTheme="minorHAnsi" w:eastAsiaTheme="minorEastAsia" w:hAnsiTheme="minorHAnsi" w:cstheme="minorBidi"/>
                    <w:b w:val="0"/>
                    <w:caps w:val="0"/>
                    <w:color w:val="auto"/>
                    <w:sz w:val="22"/>
                    <w:szCs w:val="22"/>
                    <w:lang w:eastAsia="en-GB"/>
                  </w:rPr>
                  <w:tab/>
                </w:r>
                <w:r w:rsidRPr="00543BD1">
                  <w:rPr>
                    <w:rStyle w:val="Hyperlink"/>
                  </w:rPr>
                  <w:t>Reporting a problem</w:t>
                </w:r>
                <w:r>
                  <w:rPr>
                    <w:webHidden/>
                  </w:rPr>
                  <w:tab/>
                </w:r>
                <w:r>
                  <w:rPr>
                    <w:webHidden/>
                  </w:rPr>
                  <w:fldChar w:fldCharType="begin"/>
                </w:r>
                <w:r>
                  <w:rPr>
                    <w:webHidden/>
                  </w:rPr>
                  <w:instrText xml:space="preserve"> PAGEREF _Toc420919560 \h </w:instrText>
                </w:r>
                <w:r>
                  <w:rPr>
                    <w:webHidden/>
                  </w:rPr>
                </w:r>
                <w:r>
                  <w:rPr>
                    <w:webHidden/>
                  </w:rPr>
                  <w:fldChar w:fldCharType="separate"/>
                </w:r>
                <w:r>
                  <w:rPr>
                    <w:webHidden/>
                  </w:rPr>
                  <w:t>86</w:t>
                </w:r>
                <w:r>
                  <w:rPr>
                    <w:webHidden/>
                  </w:rPr>
                  <w:fldChar w:fldCharType="end"/>
                </w:r>
              </w:hyperlink>
            </w:p>
            <w:p w:rsidR="003C2044" w:rsidRPr="007F2156" w:rsidRDefault="007A1949">
              <w:pPr>
                <w:rPr>
                  <w:sz w:val="16"/>
                  <w:szCs w:val="16"/>
                </w:rPr>
              </w:pPr>
              <w:r w:rsidRPr="007F2156">
                <w:rPr>
                  <w:sz w:val="16"/>
                  <w:szCs w:val="16"/>
                </w:rPr>
                <w:fldChar w:fldCharType="end"/>
              </w:r>
            </w:p>
          </w:sdtContent>
        </w:sdt>
        <w:p w:rsidR="008164D4" w:rsidRPr="007F2156" w:rsidRDefault="008164D4">
          <w:pPr>
            <w:rPr>
              <w:sz w:val="16"/>
              <w:szCs w:val="16"/>
            </w:rPr>
          </w:pPr>
        </w:p>
        <w:p w:rsidR="00372A2A" w:rsidRPr="007F2156" w:rsidRDefault="00372A2A" w:rsidP="00ED4463">
          <w:pPr>
            <w:pStyle w:val="TableofFigures"/>
            <w:tabs>
              <w:tab w:val="left" w:pos="1340"/>
              <w:tab w:val="right" w:leader="dot" w:pos="9743"/>
            </w:tabs>
            <w:rPr>
              <w:sz w:val="16"/>
              <w:szCs w:val="16"/>
            </w:rPr>
            <w:sectPr w:rsidR="00372A2A" w:rsidRPr="007F2156" w:rsidSect="002C70F2">
              <w:headerReference w:type="default" r:id="rId18"/>
              <w:footerReference w:type="default" r:id="rId19"/>
              <w:headerReference w:type="first" r:id="rId20"/>
              <w:pgSz w:w="11907" w:h="16839" w:code="9"/>
              <w:pgMar w:top="1077" w:right="1077" w:bottom="1077" w:left="1077" w:header="720" w:footer="720" w:gutter="0"/>
              <w:pgNumType w:fmt="lowerRoman" w:start="1"/>
              <w:cols w:space="720"/>
              <w:docGrid w:linePitch="360"/>
            </w:sectPr>
          </w:pPr>
        </w:p>
        <w:p w:rsidR="00A854C3" w:rsidRPr="007F2156" w:rsidRDefault="00776125">
          <w:pPr>
            <w:spacing w:after="200" w:line="276" w:lineRule="auto"/>
            <w:rPr>
              <w:color w:val="EBDDC3" w:themeColor="background2"/>
              <w:sz w:val="16"/>
              <w:szCs w:val="16"/>
            </w:rPr>
          </w:pPr>
        </w:p>
      </w:sdtContent>
    </w:sdt>
    <w:sdt>
      <w:sdtPr>
        <w:id w:val="219697527"/>
        <w:text/>
      </w:sdtPr>
      <w:sdtEndPr/>
      <w:sdtContent>
        <w:p w:rsidR="00A854C3" w:rsidRPr="007F2156" w:rsidRDefault="00481DDC">
          <w:pPr>
            <w:pStyle w:val="Subtitle"/>
          </w:pPr>
          <w:r w:rsidRPr="007F2156">
            <w:t>Fred User guide</w:t>
          </w:r>
        </w:p>
      </w:sdtContent>
    </w:sdt>
    <w:p w:rsidR="00223844" w:rsidRPr="007F2156" w:rsidRDefault="00223844" w:rsidP="006624BF">
      <w:pPr>
        <w:pStyle w:val="Heading1"/>
        <w:pageBreakBefore w:val="0"/>
      </w:pPr>
      <w:bookmarkStart w:id="0" w:name="_Toc420919437"/>
      <w:r w:rsidRPr="007F2156">
        <w:t>About Fred</w:t>
      </w:r>
      <w:bookmarkEnd w:id="0"/>
    </w:p>
    <w:p w:rsidR="001E4BF0" w:rsidRPr="007F2156" w:rsidRDefault="001E4BF0" w:rsidP="00223844">
      <w:r w:rsidRPr="007F2156">
        <w:t xml:space="preserve">Fred is a desktop window to Alfresco. Fred is complementary to the </w:t>
      </w:r>
      <w:proofErr w:type="gramStart"/>
      <w:r w:rsidRPr="007F2156">
        <w:t>Alfresco</w:t>
      </w:r>
      <w:proofErr w:type="gramEnd"/>
      <w:r w:rsidRPr="007F2156">
        <w:t xml:space="preserve"> web interfaces and brings the central document repository closer to your desktop working environment. </w:t>
      </w:r>
    </w:p>
    <w:p w:rsidR="00223844" w:rsidRPr="007F2156" w:rsidRDefault="00223844" w:rsidP="00223844">
      <w:r w:rsidRPr="007F2156">
        <w:t>Fred looks like explorer</w:t>
      </w:r>
      <w:r w:rsidR="001E4BF0" w:rsidRPr="007F2156">
        <w:t xml:space="preserve"> and acts like Alfresco. Making </w:t>
      </w:r>
      <w:r w:rsidR="006A3CE6" w:rsidRPr="007F2156">
        <w:t xml:space="preserve">ECM </w:t>
      </w:r>
      <w:r w:rsidR="001E4BF0" w:rsidRPr="007F2156">
        <w:t xml:space="preserve">intuitively and </w:t>
      </w:r>
      <w:r w:rsidR="006A3CE6" w:rsidRPr="007F2156">
        <w:t xml:space="preserve">fast </w:t>
      </w:r>
      <w:r w:rsidR="001E4BF0" w:rsidRPr="007F2156">
        <w:t>is the credo of Fred.</w:t>
      </w:r>
      <w:r w:rsidR="006A3CE6" w:rsidRPr="007F2156">
        <w:t xml:space="preserve"> The most commonly used document actions are now available in </w:t>
      </w:r>
      <w:r w:rsidR="006B2FFF" w:rsidRPr="007F2156">
        <w:t>a</w:t>
      </w:r>
      <w:r w:rsidR="006A3CE6" w:rsidRPr="007F2156">
        <w:t xml:space="preserve"> working environment common to </w:t>
      </w:r>
      <w:r w:rsidR="006B2FFF" w:rsidRPr="007F2156">
        <w:t>most of the users</w:t>
      </w:r>
      <w:r w:rsidR="006A3CE6" w:rsidRPr="007F2156">
        <w:t>.</w:t>
      </w:r>
    </w:p>
    <w:p w:rsidR="00223844" w:rsidRPr="007F2156" w:rsidRDefault="001E4BF0" w:rsidP="00223844">
      <w:r w:rsidRPr="007F2156">
        <w:t xml:space="preserve">Through Fred you will be able to </w:t>
      </w:r>
      <w:r w:rsidR="004A4790" w:rsidRPr="007F2156">
        <w:t xml:space="preserve">easily </w:t>
      </w:r>
      <w:r w:rsidRPr="007F2156">
        <w:t>enter multiple documents into Alfresco or find back and open document</w:t>
      </w:r>
      <w:r w:rsidR="007941DD" w:rsidRPr="007F2156">
        <w:t>s</w:t>
      </w:r>
      <w:r w:rsidRPr="007F2156">
        <w:t xml:space="preserve"> from Alfresco.</w:t>
      </w:r>
      <w:r w:rsidR="00B87620" w:rsidRPr="007F2156">
        <w:t xml:space="preserve"> As long as you have an internet connection, you will be able to use Fred and work the same way independently </w:t>
      </w:r>
      <w:r w:rsidR="004A4790" w:rsidRPr="007F2156">
        <w:t xml:space="preserve">from </w:t>
      </w:r>
      <w:r w:rsidR="00B87620" w:rsidRPr="007F2156">
        <w:t>your location.</w:t>
      </w:r>
    </w:p>
    <w:p w:rsidR="001E01FC" w:rsidRPr="007F2156" w:rsidRDefault="001E01FC" w:rsidP="00223844">
      <w:r w:rsidRPr="007F2156">
        <w:rPr>
          <w:noProof/>
          <w:lang w:eastAsia="en-GB"/>
        </w:rPr>
        <w:drawing>
          <wp:inline distT="0" distB="0" distL="0" distR="0">
            <wp:extent cx="6187440" cy="2735188"/>
            <wp:effectExtent l="19050" t="19050" r="2286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Morel\Documents\AA XENIT\Products\Fred\Documentation\Fred Overview1.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187440" cy="2735188"/>
                    </a:xfrm>
                    <a:prstGeom prst="rect">
                      <a:avLst/>
                    </a:prstGeom>
                    <a:noFill/>
                    <a:ln w="6350">
                      <a:solidFill>
                        <a:schemeClr val="tx1">
                          <a:lumMod val="75000"/>
                          <a:lumOff val="25000"/>
                        </a:schemeClr>
                      </a:solidFill>
                    </a:ln>
                  </pic:spPr>
                </pic:pic>
              </a:graphicData>
            </a:graphic>
          </wp:inline>
        </w:drawing>
      </w:r>
    </w:p>
    <w:p w:rsidR="007E0EC9" w:rsidRPr="007F2156" w:rsidRDefault="007E0EC9" w:rsidP="007E0EC9">
      <w:pPr>
        <w:jc w:val="center"/>
      </w:pPr>
    </w:p>
    <w:p w:rsidR="004566E7" w:rsidRPr="007F2156" w:rsidRDefault="004566E7" w:rsidP="00710C34">
      <w:pPr>
        <w:pStyle w:val="Heading1"/>
      </w:pPr>
      <w:bookmarkStart w:id="1" w:name="_Toc420919438"/>
      <w:r w:rsidRPr="007F2156">
        <w:lastRenderedPageBreak/>
        <w:t xml:space="preserve">What is new in Fred </w:t>
      </w:r>
      <w:r w:rsidR="001B5294" w:rsidRPr="007F2156">
        <w:t>3.</w:t>
      </w:r>
      <w:r w:rsidR="0039475D">
        <w:t>2</w:t>
      </w:r>
      <w:bookmarkEnd w:id="1"/>
    </w:p>
    <w:p w:rsidR="004566E7" w:rsidRPr="007F2156" w:rsidRDefault="004566E7" w:rsidP="004566E7">
      <w:r w:rsidRPr="007F2156">
        <w:t>Following functionalities have been added</w:t>
      </w:r>
      <w:r w:rsidR="007E6325" w:rsidRPr="007F2156">
        <w:t xml:space="preserve"> or modified</w:t>
      </w:r>
      <w:r w:rsidR="006548CC" w:rsidRPr="007F2156">
        <w:t xml:space="preserve"> in this release:</w:t>
      </w:r>
    </w:p>
    <w:p w:rsidR="003C52E7" w:rsidRPr="007F2156" w:rsidRDefault="00DA634E" w:rsidP="003C52E7">
      <w:pPr>
        <w:spacing w:before="100" w:beforeAutospacing="1" w:after="100" w:afterAutospacing="1" w:line="240" w:lineRule="auto"/>
      </w:pPr>
      <w:r>
        <w:t>Navigation</w:t>
      </w:r>
    </w:p>
    <w:p w:rsidR="004E7BD7" w:rsidRPr="007F2156" w:rsidRDefault="00DA634E" w:rsidP="00022C22">
      <w:pPr>
        <w:pStyle w:val="ListParagraph"/>
        <w:numPr>
          <w:ilvl w:val="0"/>
          <w:numId w:val="32"/>
        </w:numPr>
        <w:spacing w:before="100" w:beforeAutospacing="1" w:after="100" w:afterAutospacing="1" w:line="240" w:lineRule="auto"/>
      </w:pPr>
      <w:r>
        <w:t>Hiding folders like Data Dictionary, IMAP Attachments, … in the navigation pane</w:t>
      </w:r>
    </w:p>
    <w:p w:rsidR="00B47C8F" w:rsidRPr="007F2156" w:rsidRDefault="00FB609C" w:rsidP="00B47C8F">
      <w:pPr>
        <w:spacing w:before="100" w:beforeAutospacing="1" w:after="100" w:afterAutospacing="1" w:line="240" w:lineRule="auto"/>
      </w:pPr>
      <w:r>
        <w:t>Workflow</w:t>
      </w:r>
    </w:p>
    <w:p w:rsidR="00FB609C" w:rsidRDefault="00DA634E" w:rsidP="00DA634E">
      <w:pPr>
        <w:pStyle w:val="ListParagraph"/>
        <w:numPr>
          <w:ilvl w:val="0"/>
          <w:numId w:val="32"/>
        </w:numPr>
        <w:spacing w:before="100" w:beforeAutospacing="1" w:after="100" w:afterAutospacing="1" w:line="240" w:lineRule="auto"/>
      </w:pPr>
      <w:r>
        <w:t>Bulk Metadata Editing: editing the common metadata fields of a selection of documents.</w:t>
      </w:r>
    </w:p>
    <w:p w:rsidR="003940F9" w:rsidRPr="007F2156" w:rsidRDefault="00724E08" w:rsidP="00710C34">
      <w:pPr>
        <w:pStyle w:val="Heading1"/>
      </w:pPr>
      <w:bookmarkStart w:id="2" w:name="_Toc420919439"/>
      <w:r w:rsidRPr="007F2156">
        <w:lastRenderedPageBreak/>
        <w:t>Installation requirements</w:t>
      </w:r>
      <w:bookmarkEnd w:id="2"/>
    </w:p>
    <w:p w:rsidR="00471FC5" w:rsidRPr="00606E0C" w:rsidRDefault="00724E08" w:rsidP="00471FC5">
      <w:r w:rsidRPr="00606E0C">
        <w:t>Minimum requirement for installing Fred are:</w:t>
      </w:r>
    </w:p>
    <w:p w:rsidR="00EC1C59" w:rsidRPr="00606E0C" w:rsidRDefault="00606E0C" w:rsidP="00103573">
      <w:pPr>
        <w:pStyle w:val="ListParagraph"/>
        <w:numPr>
          <w:ilvl w:val="0"/>
          <w:numId w:val="18"/>
        </w:numPr>
      </w:pPr>
      <w:r>
        <w:t>OS: Vista SP2</w:t>
      </w:r>
      <w:r w:rsidR="00724E08" w:rsidRPr="00606E0C">
        <w:t>, Win 7 SP1</w:t>
      </w:r>
      <w:r w:rsidRPr="00606E0C">
        <w:t xml:space="preserve"> or higher</w:t>
      </w:r>
    </w:p>
    <w:p w:rsidR="00EC1C59" w:rsidRPr="00606E0C" w:rsidRDefault="00724E08" w:rsidP="00103573">
      <w:pPr>
        <w:pStyle w:val="ListParagraph"/>
        <w:numPr>
          <w:ilvl w:val="0"/>
          <w:numId w:val="18"/>
        </w:numPr>
      </w:pPr>
      <w:r w:rsidRPr="00606E0C">
        <w:t>.N</w:t>
      </w:r>
      <w:r w:rsidR="003F378A" w:rsidRPr="00606E0C">
        <w:t>ET</w:t>
      </w:r>
      <w:r w:rsidRPr="00606E0C">
        <w:t xml:space="preserve"> </w:t>
      </w:r>
      <w:r w:rsidR="003F378A" w:rsidRPr="00606E0C">
        <w:t>F</w:t>
      </w:r>
      <w:r w:rsidR="004E7BD7" w:rsidRPr="00606E0C">
        <w:t xml:space="preserve">ramework </w:t>
      </w:r>
      <w:r w:rsidR="00BA5609" w:rsidRPr="00606E0C">
        <w:t>4</w:t>
      </w:r>
      <w:r w:rsidRPr="00606E0C">
        <w:t>.5</w:t>
      </w:r>
    </w:p>
    <w:p w:rsidR="00C40998" w:rsidRPr="00606E0C" w:rsidRDefault="00323484" w:rsidP="00103573">
      <w:pPr>
        <w:pStyle w:val="ListParagraph"/>
        <w:numPr>
          <w:ilvl w:val="0"/>
          <w:numId w:val="18"/>
        </w:numPr>
      </w:pPr>
      <w:r w:rsidRPr="00606E0C">
        <w:t>9</w:t>
      </w:r>
      <w:r w:rsidR="00724E08" w:rsidRPr="00606E0C">
        <w:t>0 Mb of available disk space</w:t>
      </w:r>
      <w:r w:rsidR="00B47C8F" w:rsidRPr="00606E0C">
        <w:t>: initial installation and first server</w:t>
      </w:r>
    </w:p>
    <w:p w:rsidR="00C40998" w:rsidRPr="00606E0C" w:rsidRDefault="00724E08" w:rsidP="00C40998">
      <w:pPr>
        <w:spacing w:before="100" w:beforeAutospacing="1" w:after="100" w:afterAutospacing="1" w:line="240" w:lineRule="auto"/>
        <w:rPr>
          <w:lang w:eastAsia="en-US"/>
        </w:rPr>
      </w:pPr>
      <w:r w:rsidRPr="00606E0C">
        <w:rPr>
          <w:lang w:eastAsia="en-US"/>
        </w:rPr>
        <w:t>For Outlook 2003:</w:t>
      </w:r>
    </w:p>
    <w:p w:rsidR="00C40998" w:rsidRPr="00606E0C" w:rsidRDefault="00724E08" w:rsidP="00103573">
      <w:pPr>
        <w:numPr>
          <w:ilvl w:val="0"/>
          <w:numId w:val="18"/>
        </w:numPr>
        <w:spacing w:before="100" w:beforeAutospacing="1" w:after="100" w:afterAutospacing="1" w:line="240" w:lineRule="auto"/>
        <w:rPr>
          <w:lang w:eastAsia="en-US"/>
        </w:rPr>
      </w:pPr>
      <w:r w:rsidRPr="00606E0C">
        <w:rPr>
          <w:lang w:eastAsia="en-US"/>
        </w:rPr>
        <w:t>PIA 2003 - Primary Interop Assemblies</w:t>
      </w:r>
    </w:p>
    <w:p w:rsidR="004D7A02" w:rsidRPr="00606E0C" w:rsidRDefault="004D7A02" w:rsidP="004D7A02">
      <w:pPr>
        <w:spacing w:before="100" w:beforeAutospacing="1" w:after="100" w:afterAutospacing="1" w:line="240" w:lineRule="auto"/>
        <w:rPr>
          <w:lang w:eastAsia="en-US"/>
        </w:rPr>
      </w:pPr>
      <w:r w:rsidRPr="00606E0C">
        <w:rPr>
          <w:lang w:eastAsia="en-US"/>
        </w:rPr>
        <w:t>Convert To PDF: supported for MS Office 2007 or higher</w:t>
      </w:r>
    </w:p>
    <w:p w:rsidR="009A324B" w:rsidRPr="00606E0C" w:rsidRDefault="009A324B" w:rsidP="004D7A02">
      <w:pPr>
        <w:spacing w:before="100" w:beforeAutospacing="1" w:after="100" w:afterAutospacing="1" w:line="240" w:lineRule="auto"/>
        <w:rPr>
          <w:lang w:eastAsia="en-US"/>
        </w:rPr>
      </w:pPr>
      <w:r w:rsidRPr="00606E0C">
        <w:rPr>
          <w:lang w:eastAsia="en-US"/>
        </w:rPr>
        <w:t xml:space="preserve">Compare documents: supported for </w:t>
      </w:r>
      <w:r w:rsidR="008C520E" w:rsidRPr="00606E0C">
        <w:rPr>
          <w:lang w:eastAsia="en-US"/>
        </w:rPr>
        <w:t>MS WORD 2007 or</w:t>
      </w:r>
      <w:r w:rsidRPr="00606E0C">
        <w:rPr>
          <w:lang w:eastAsia="en-US"/>
        </w:rPr>
        <w:t xml:space="preserve"> higher</w:t>
      </w:r>
    </w:p>
    <w:p w:rsidR="004E7BD7" w:rsidRPr="00606E0C" w:rsidRDefault="004E7BD7" w:rsidP="004D7A02">
      <w:pPr>
        <w:spacing w:before="100" w:beforeAutospacing="1" w:after="100" w:afterAutospacing="1" w:line="240" w:lineRule="auto"/>
        <w:rPr>
          <w:lang w:eastAsia="en-US"/>
        </w:rPr>
      </w:pPr>
      <w:r w:rsidRPr="00606E0C">
        <w:rPr>
          <w:lang w:eastAsia="en-US"/>
        </w:rPr>
        <w:t>Metadata auto completion: requires SOLR</w:t>
      </w:r>
      <w:r w:rsidR="00606E0C" w:rsidRPr="00606E0C">
        <w:rPr>
          <w:lang w:eastAsia="en-US"/>
        </w:rPr>
        <w:t>-based search</w:t>
      </w:r>
      <w:r w:rsidRPr="00606E0C">
        <w:rPr>
          <w:lang w:eastAsia="en-US"/>
        </w:rPr>
        <w:t xml:space="preserve"> on the </w:t>
      </w:r>
      <w:proofErr w:type="gramStart"/>
      <w:r w:rsidRPr="00606E0C">
        <w:rPr>
          <w:lang w:eastAsia="en-US"/>
        </w:rPr>
        <w:t>Alfresco</w:t>
      </w:r>
      <w:proofErr w:type="gramEnd"/>
      <w:r w:rsidRPr="00606E0C">
        <w:rPr>
          <w:lang w:eastAsia="en-US"/>
        </w:rPr>
        <w:t xml:space="preserve"> server</w:t>
      </w:r>
    </w:p>
    <w:p w:rsidR="009A324B" w:rsidRPr="007F2156" w:rsidRDefault="009A324B" w:rsidP="004D7A02">
      <w:pPr>
        <w:spacing w:before="100" w:beforeAutospacing="1" w:after="100" w:afterAutospacing="1" w:line="240" w:lineRule="auto"/>
        <w:rPr>
          <w:lang w:eastAsia="en-US"/>
        </w:rPr>
      </w:pPr>
      <w:r w:rsidRPr="00606E0C">
        <w:rPr>
          <w:lang w:eastAsia="en-US"/>
        </w:rPr>
        <w:t>Facetted search: requires SOLR</w:t>
      </w:r>
      <w:r w:rsidR="00606E0C" w:rsidRPr="00606E0C">
        <w:rPr>
          <w:lang w:eastAsia="en-US"/>
        </w:rPr>
        <w:t>-based search</w:t>
      </w:r>
      <w:r w:rsidRPr="00606E0C">
        <w:rPr>
          <w:lang w:eastAsia="en-US"/>
        </w:rPr>
        <w:t xml:space="preserve"> on the </w:t>
      </w:r>
      <w:proofErr w:type="gramStart"/>
      <w:r w:rsidRPr="00606E0C">
        <w:rPr>
          <w:lang w:eastAsia="en-US"/>
        </w:rPr>
        <w:t>Alfresco</w:t>
      </w:r>
      <w:proofErr w:type="gramEnd"/>
      <w:r w:rsidRPr="00606E0C">
        <w:rPr>
          <w:lang w:eastAsia="en-US"/>
        </w:rPr>
        <w:t xml:space="preserve"> server</w:t>
      </w:r>
    </w:p>
    <w:p w:rsidR="00A854C3" w:rsidRPr="007F2156" w:rsidRDefault="00724E08" w:rsidP="00710C34">
      <w:pPr>
        <w:pStyle w:val="Heading1"/>
      </w:pPr>
      <w:bookmarkStart w:id="3" w:name="_Toc420919440"/>
      <w:r w:rsidRPr="007F2156">
        <w:lastRenderedPageBreak/>
        <w:t>Installation instructions</w:t>
      </w:r>
      <w:bookmarkEnd w:id="3"/>
    </w:p>
    <w:p w:rsidR="00471FC5" w:rsidRPr="007F2156" w:rsidRDefault="00724E08" w:rsidP="00042771">
      <w:r w:rsidRPr="007F2156">
        <w:t>Contact your system administrator for more information about where you can download the Fred Set-up file.</w:t>
      </w:r>
    </w:p>
    <w:p w:rsidR="00471FC5" w:rsidRPr="007F2156" w:rsidRDefault="00724E08" w:rsidP="00103573">
      <w:pPr>
        <w:pStyle w:val="ListParagraph"/>
        <w:numPr>
          <w:ilvl w:val="0"/>
          <w:numId w:val="10"/>
        </w:numPr>
      </w:pPr>
      <w:r w:rsidRPr="007F2156">
        <w:t>Download the set-up file to your local disk.</w:t>
      </w:r>
    </w:p>
    <w:p w:rsidR="00471FC5" w:rsidRPr="007F2156" w:rsidRDefault="00724E08" w:rsidP="00103573">
      <w:pPr>
        <w:pStyle w:val="ListParagraph"/>
        <w:numPr>
          <w:ilvl w:val="0"/>
          <w:numId w:val="10"/>
        </w:numPr>
      </w:pPr>
      <w:r w:rsidRPr="007F2156">
        <w:t>Open the folder where you downloaded the fred-trial-setup.exe file and double click it.</w:t>
      </w:r>
    </w:p>
    <w:p w:rsidR="00AE3B66" w:rsidRPr="007F2156" w:rsidRDefault="00000B70" w:rsidP="007D337E">
      <w:pPr>
        <w:ind w:left="360"/>
        <w:jc w:val="center"/>
      </w:pPr>
      <w:r w:rsidRPr="007F2156">
        <w:rPr>
          <w:noProof/>
          <w:lang w:eastAsia="en-GB"/>
        </w:rPr>
        <w:drawing>
          <wp:inline distT="0" distB="0" distL="0" distR="0">
            <wp:extent cx="3911143" cy="3042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Fred Setup I.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11143" cy="3042000"/>
                    </a:xfrm>
                    <a:prstGeom prst="rect">
                      <a:avLst/>
                    </a:prstGeom>
                    <a:noFill/>
                    <a:ln>
                      <a:noFill/>
                    </a:ln>
                  </pic:spPr>
                </pic:pic>
              </a:graphicData>
            </a:graphic>
          </wp:inline>
        </w:drawing>
      </w:r>
    </w:p>
    <w:p w:rsidR="0044499E" w:rsidRPr="007F2156" w:rsidRDefault="00724E08" w:rsidP="00103573">
      <w:pPr>
        <w:pStyle w:val="ListParagraph"/>
        <w:numPr>
          <w:ilvl w:val="0"/>
          <w:numId w:val="10"/>
        </w:numPr>
      </w:pPr>
      <w:r w:rsidRPr="007F2156">
        <w:t>Click on next.</w:t>
      </w:r>
    </w:p>
    <w:p w:rsidR="0044499E" w:rsidRPr="007F2156" w:rsidRDefault="00000B70" w:rsidP="007E6FE3">
      <w:pPr>
        <w:ind w:left="360"/>
        <w:jc w:val="center"/>
      </w:pPr>
      <w:r w:rsidRPr="007F2156">
        <w:rPr>
          <w:noProof/>
          <w:lang w:eastAsia="en-GB"/>
        </w:rPr>
        <w:drawing>
          <wp:inline distT="0" distB="0" distL="0" distR="0">
            <wp:extent cx="3906514" cy="30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Morel\Documents\AA XENIT\Products\Fred\Documentation\Fred 2.2\Fred Setup II.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906514" cy="3038400"/>
                    </a:xfrm>
                    <a:prstGeom prst="rect">
                      <a:avLst/>
                    </a:prstGeom>
                    <a:noFill/>
                    <a:ln>
                      <a:noFill/>
                    </a:ln>
                  </pic:spPr>
                </pic:pic>
              </a:graphicData>
            </a:graphic>
          </wp:inline>
        </w:drawing>
      </w:r>
    </w:p>
    <w:p w:rsidR="00042771" w:rsidRPr="007F2156" w:rsidRDefault="00724E08" w:rsidP="00103573">
      <w:pPr>
        <w:pStyle w:val="ListParagraph"/>
        <w:numPr>
          <w:ilvl w:val="0"/>
          <w:numId w:val="10"/>
        </w:numPr>
      </w:pPr>
      <w:r w:rsidRPr="007F2156">
        <w:t xml:space="preserve">In case you do not want to use the standard setting, browse to the folder in which you want to install </w:t>
      </w:r>
      <w:r w:rsidR="00DD4A67" w:rsidRPr="007F2156">
        <w:t>the Fred application. Click on “I</w:t>
      </w:r>
      <w:r w:rsidRPr="007F2156">
        <w:t>nstall</w:t>
      </w:r>
      <w:r w:rsidR="00DD4A67" w:rsidRPr="007F2156">
        <w:t>”</w:t>
      </w:r>
      <w:r w:rsidRPr="007F2156">
        <w:t>.</w:t>
      </w:r>
    </w:p>
    <w:p w:rsidR="0044499E" w:rsidRPr="007F2156" w:rsidRDefault="00724E08" w:rsidP="00103573">
      <w:pPr>
        <w:pStyle w:val="ListParagraph"/>
        <w:numPr>
          <w:ilvl w:val="0"/>
          <w:numId w:val="10"/>
        </w:numPr>
      </w:pPr>
      <w:r w:rsidRPr="007F2156">
        <w:t xml:space="preserve">The application is now </w:t>
      </w:r>
      <w:r w:rsidR="00915B86" w:rsidRPr="007F2156">
        <w:t xml:space="preserve">being </w:t>
      </w:r>
      <w:r w:rsidRPr="007F2156">
        <w:t>installed.</w:t>
      </w:r>
    </w:p>
    <w:p w:rsidR="0044499E" w:rsidRPr="007F2156" w:rsidRDefault="00000B70" w:rsidP="007E6FE3">
      <w:pPr>
        <w:ind w:left="360"/>
        <w:jc w:val="center"/>
      </w:pPr>
      <w:r w:rsidRPr="007F2156">
        <w:rPr>
          <w:noProof/>
          <w:lang w:eastAsia="en-GB"/>
        </w:rPr>
        <w:lastRenderedPageBreak/>
        <w:drawing>
          <wp:inline distT="0" distB="0" distL="0" distR="0">
            <wp:extent cx="3911143" cy="3042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Morel\Documents\AA XENIT\Products\Fred\Documentation\Fred 2.2\Fred Setup III.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911143" cy="3042000"/>
                    </a:xfrm>
                    <a:prstGeom prst="rect">
                      <a:avLst/>
                    </a:prstGeom>
                    <a:noFill/>
                    <a:ln>
                      <a:noFill/>
                    </a:ln>
                  </pic:spPr>
                </pic:pic>
              </a:graphicData>
            </a:graphic>
          </wp:inline>
        </w:drawing>
      </w:r>
    </w:p>
    <w:p w:rsidR="00042771" w:rsidRPr="007F2156" w:rsidRDefault="00042771" w:rsidP="0044499E">
      <w:pPr>
        <w:jc w:val="center"/>
      </w:pPr>
    </w:p>
    <w:p w:rsidR="00B87ABF" w:rsidRPr="007F2156" w:rsidRDefault="00724E08" w:rsidP="00103573">
      <w:pPr>
        <w:pStyle w:val="ListParagraph"/>
        <w:numPr>
          <w:ilvl w:val="0"/>
          <w:numId w:val="10"/>
        </w:numPr>
      </w:pPr>
      <w:r w:rsidRPr="007F2156">
        <w:t xml:space="preserve">Click on </w:t>
      </w:r>
      <w:r w:rsidR="00DD4A67" w:rsidRPr="007F2156">
        <w:t>“</w:t>
      </w:r>
      <w:r w:rsidRPr="007F2156">
        <w:t>Next</w:t>
      </w:r>
      <w:r w:rsidR="00DD4A67" w:rsidRPr="007F2156">
        <w:t>”</w:t>
      </w:r>
    </w:p>
    <w:p w:rsidR="0044499E" w:rsidRPr="007F2156" w:rsidRDefault="00000B70" w:rsidP="007E6FE3">
      <w:pPr>
        <w:ind w:left="360"/>
        <w:jc w:val="center"/>
      </w:pPr>
      <w:r w:rsidRPr="007F2156">
        <w:rPr>
          <w:noProof/>
          <w:lang w:eastAsia="en-GB"/>
        </w:rPr>
        <w:drawing>
          <wp:inline distT="0" distB="0" distL="0" distR="0">
            <wp:extent cx="3911143" cy="3042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 XENIT\Products\Fred\Documentation\Fred 2.2\Fred Setup IV.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911143" cy="3042000"/>
                    </a:xfrm>
                    <a:prstGeom prst="rect">
                      <a:avLst/>
                    </a:prstGeom>
                    <a:noFill/>
                    <a:ln>
                      <a:noFill/>
                    </a:ln>
                  </pic:spPr>
                </pic:pic>
              </a:graphicData>
            </a:graphic>
          </wp:inline>
        </w:drawing>
      </w:r>
    </w:p>
    <w:p w:rsidR="00042771" w:rsidRPr="007F2156" w:rsidRDefault="00042771" w:rsidP="0044499E">
      <w:pPr>
        <w:jc w:val="center"/>
      </w:pPr>
    </w:p>
    <w:p w:rsidR="007E6FE3" w:rsidRPr="007F2156" w:rsidRDefault="00724E08" w:rsidP="00103573">
      <w:pPr>
        <w:pStyle w:val="ListParagraph"/>
        <w:numPr>
          <w:ilvl w:val="0"/>
          <w:numId w:val="10"/>
        </w:numPr>
      </w:pPr>
      <w:r w:rsidRPr="007F2156">
        <w:t>Fre</w:t>
      </w:r>
      <w:r w:rsidR="00DD4A67" w:rsidRPr="007F2156">
        <w:t>d has been installed. Click on “F</w:t>
      </w:r>
      <w:r w:rsidRPr="007F2156">
        <w:t>inish</w:t>
      </w:r>
      <w:r w:rsidR="00DD4A67" w:rsidRPr="007F2156">
        <w:t>”</w:t>
      </w:r>
      <w:r w:rsidRPr="007F2156">
        <w:t xml:space="preserve"> to complete the installation process.</w:t>
      </w:r>
    </w:p>
    <w:p w:rsidR="00B87ABF" w:rsidRPr="007F2156" w:rsidRDefault="00724E08" w:rsidP="00B87ABF">
      <w:r w:rsidRPr="007F2156">
        <w:t>In the program menu tree, new commands are now available under the XeniT solutions folder:</w:t>
      </w:r>
    </w:p>
    <w:p w:rsidR="003F378A" w:rsidRPr="007F2156" w:rsidRDefault="003F378A" w:rsidP="00103573">
      <w:pPr>
        <w:pStyle w:val="ListParagraph"/>
        <w:numPr>
          <w:ilvl w:val="0"/>
          <w:numId w:val="19"/>
        </w:numPr>
      </w:pPr>
      <w:r w:rsidRPr="007F2156">
        <w:t>Fred: start the application</w:t>
      </w:r>
    </w:p>
    <w:p w:rsidR="00EC1C59" w:rsidRPr="007F2156" w:rsidRDefault="003F378A" w:rsidP="00103573">
      <w:pPr>
        <w:pStyle w:val="ListParagraph"/>
        <w:numPr>
          <w:ilvl w:val="0"/>
          <w:numId w:val="19"/>
        </w:numPr>
      </w:pPr>
      <w:r w:rsidRPr="007F2156">
        <w:t xml:space="preserve"> </w:t>
      </w:r>
      <w:r w:rsidR="00724E08" w:rsidRPr="007F2156">
        <w:t>U</w:t>
      </w:r>
      <w:r w:rsidRPr="007F2156">
        <w:t>ninstall Fred: remove the application from your computer</w:t>
      </w:r>
    </w:p>
    <w:p w:rsidR="00C124B4" w:rsidRPr="007F2156" w:rsidRDefault="009F66B2" w:rsidP="00C124B4">
      <w:pPr>
        <w:jc w:val="center"/>
      </w:pPr>
      <w:r w:rsidRPr="007F2156">
        <w:rPr>
          <w:noProof/>
          <w:lang w:eastAsia="en-GB"/>
        </w:rPr>
        <w:lastRenderedPageBreak/>
        <w:drawing>
          <wp:inline distT="0" distB="0" distL="0" distR="0" wp14:anchorId="3AF0A01D" wp14:editId="3C3B4410">
            <wp:extent cx="1987200" cy="2302243"/>
            <wp:effectExtent l="0" t="0" r="0" b="31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A XeniT\Products\Fred\Documentation\Images\Fred Windows Start Menu.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987200" cy="2302243"/>
                    </a:xfrm>
                    <a:prstGeom prst="rect">
                      <a:avLst/>
                    </a:prstGeom>
                    <a:noFill/>
                    <a:ln w="9525">
                      <a:noFill/>
                      <a:miter lim="800000"/>
                      <a:headEnd/>
                      <a:tailEnd/>
                    </a:ln>
                  </pic:spPr>
                </pic:pic>
              </a:graphicData>
            </a:graphic>
          </wp:inline>
        </w:drawing>
      </w:r>
    </w:p>
    <w:p w:rsidR="003940F9" w:rsidRPr="007F2156" w:rsidRDefault="003940F9" w:rsidP="00710C34">
      <w:pPr>
        <w:pStyle w:val="Heading1"/>
      </w:pPr>
      <w:bookmarkStart w:id="4" w:name="_Toc420919441"/>
      <w:r w:rsidRPr="007F2156">
        <w:lastRenderedPageBreak/>
        <w:t>How to upgrade</w:t>
      </w:r>
      <w:bookmarkEnd w:id="4"/>
    </w:p>
    <w:p w:rsidR="00C13C08" w:rsidRPr="007F2156" w:rsidRDefault="004A4790" w:rsidP="00B87ABF">
      <w:r w:rsidRPr="007F2156">
        <w:t>New versions of Fred are released on a regular basis</w:t>
      </w:r>
      <w:r w:rsidR="00724E08" w:rsidRPr="007F2156">
        <w:t xml:space="preserve">. </w:t>
      </w:r>
      <w:r w:rsidR="00347F59" w:rsidRPr="007F2156">
        <w:t>Visit our website</w:t>
      </w:r>
      <w:r w:rsidRPr="007F2156">
        <w:t xml:space="preserve"> regularly</w:t>
      </w:r>
      <w:r w:rsidR="00347F59" w:rsidRPr="007F2156">
        <w:t xml:space="preserve"> to see if new versions </w:t>
      </w:r>
      <w:r w:rsidR="00AE40F9" w:rsidRPr="007F2156">
        <w:t>are available</w:t>
      </w:r>
      <w:r w:rsidR="00347F59" w:rsidRPr="007F2156">
        <w:t xml:space="preserve">. Download the new version from the Fred </w:t>
      </w:r>
      <w:r w:rsidR="00AE40F9" w:rsidRPr="007F2156">
        <w:t xml:space="preserve">demo </w:t>
      </w:r>
      <w:r w:rsidR="00347F59" w:rsidRPr="007F2156">
        <w:t xml:space="preserve">site. </w:t>
      </w:r>
    </w:p>
    <w:p w:rsidR="00AE40F9" w:rsidRPr="007F2156" w:rsidRDefault="00AE40F9" w:rsidP="00B87ABF">
      <w:r w:rsidRPr="007F2156">
        <w:t xml:space="preserve">Fred compares the compatibility of the front-end and </w:t>
      </w:r>
      <w:r w:rsidR="009F66B2" w:rsidRPr="007F2156">
        <w:t>back-end</w:t>
      </w:r>
      <w:r w:rsidRPr="007F2156">
        <w:t xml:space="preserve"> side and provides a message to the user in case of no</w:t>
      </w:r>
      <w:r w:rsidR="006454C0" w:rsidRPr="007F2156">
        <w:t>ne</w:t>
      </w:r>
      <w:r w:rsidRPr="007F2156">
        <w:t xml:space="preserve"> compatibility.</w:t>
      </w:r>
    </w:p>
    <w:p w:rsidR="00BD1030" w:rsidRPr="007F2156" w:rsidRDefault="00724E08" w:rsidP="00B87ABF">
      <w:r w:rsidRPr="007F2156">
        <w:t>Important remark: before starting the upgrade process, make sure you have closed the Fred program by using the Exit command on the Fred icon (right mouse click) menu</w:t>
      </w:r>
      <w:r w:rsidR="00347F59" w:rsidRPr="007F2156">
        <w:t xml:space="preserve"> or clicking </w:t>
      </w:r>
      <w:r w:rsidR="00DD4A67" w:rsidRPr="007F2156">
        <w:t>the</w:t>
      </w:r>
      <w:r w:rsidR="00347F59" w:rsidRPr="007F2156">
        <w:rPr>
          <w:noProof/>
          <w:lang w:eastAsia="en-GB"/>
        </w:rPr>
        <w:drawing>
          <wp:inline distT="0" distB="0" distL="0" distR="0" wp14:anchorId="5E6DE2E0" wp14:editId="38A5A49C">
            <wp:extent cx="459740" cy="17907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59740" cy="179070"/>
                    </a:xfrm>
                    <a:prstGeom prst="rect">
                      <a:avLst/>
                    </a:prstGeom>
                    <a:noFill/>
                    <a:ln w="9525">
                      <a:noFill/>
                      <a:miter lim="800000"/>
                      <a:headEnd/>
                      <a:tailEnd/>
                    </a:ln>
                  </pic:spPr>
                </pic:pic>
              </a:graphicData>
            </a:graphic>
          </wp:inline>
        </w:drawing>
      </w:r>
      <w:r w:rsidRPr="007F2156">
        <w:t>.</w:t>
      </w:r>
    </w:p>
    <w:p w:rsidR="000F2616" w:rsidRPr="007F2156" w:rsidRDefault="00724E08" w:rsidP="00710C34">
      <w:pPr>
        <w:pStyle w:val="Heading1"/>
      </w:pPr>
      <w:bookmarkStart w:id="5" w:name="_Toc420919442"/>
      <w:r w:rsidRPr="007F2156">
        <w:lastRenderedPageBreak/>
        <w:t>About document models and metadata</w:t>
      </w:r>
      <w:bookmarkEnd w:id="5"/>
    </w:p>
    <w:p w:rsidR="00C13C08" w:rsidRPr="007F2156" w:rsidRDefault="00724E08" w:rsidP="00C13C08">
      <w:r w:rsidRPr="007F2156">
        <w:t>In a modern Enterprise Content Management platform</w:t>
      </w:r>
      <w:r w:rsidR="004A4790" w:rsidRPr="007F2156">
        <w:t>,</w:t>
      </w:r>
      <w:r w:rsidRPr="007F2156">
        <w:t xml:space="preserve"> files are enriched with metadata making it much easier to search</w:t>
      </w:r>
      <w:r w:rsidR="00306D86" w:rsidRPr="007F2156">
        <w:t>, guide</w:t>
      </w:r>
      <w:r w:rsidRPr="007F2156">
        <w:t xml:space="preserve"> and retrieve information from the ECM platform. Metadata can be any kind of information (text, </w:t>
      </w:r>
      <w:r w:rsidR="00306D86" w:rsidRPr="007F2156">
        <w:t xml:space="preserve">date, </w:t>
      </w:r>
      <w:r w:rsidRPr="007F2156">
        <w:t>numeric</w:t>
      </w:r>
      <w:r w:rsidR="00306D86" w:rsidRPr="007F2156">
        <w:t xml:space="preserve">, </w:t>
      </w:r>
      <w:r w:rsidR="004879AB" w:rsidRPr="007F2156">
        <w:t>lists …)</w:t>
      </w:r>
      <w:r w:rsidRPr="007F2156">
        <w:t xml:space="preserve"> that specifies the content </w:t>
      </w:r>
      <w:r w:rsidR="00306D86" w:rsidRPr="007F2156">
        <w:t xml:space="preserve">or the status </w:t>
      </w:r>
      <w:r w:rsidRPr="007F2156">
        <w:t>of the file. In Alfresco</w:t>
      </w:r>
      <w:r w:rsidR="004A4790" w:rsidRPr="007F2156">
        <w:t>,</w:t>
      </w:r>
      <w:r w:rsidRPr="007F2156">
        <w:t xml:space="preserve"> metadata is organized in the following way:</w:t>
      </w:r>
    </w:p>
    <w:p w:rsidR="0006315F" w:rsidRPr="007F2156" w:rsidRDefault="00724E08" w:rsidP="00103573">
      <w:pPr>
        <w:pStyle w:val="ListParagraph"/>
        <w:numPr>
          <w:ilvl w:val="0"/>
          <w:numId w:val="20"/>
        </w:numPr>
      </w:pPr>
      <w:r w:rsidRPr="007F2156">
        <w:t>A number of document types, each having a particular combination of specific metadata fields, are defined. For example: offer, order, invoice, marketing document, contract …</w:t>
      </w:r>
    </w:p>
    <w:p w:rsidR="0006315F" w:rsidRPr="007F2156" w:rsidRDefault="00724E08" w:rsidP="00103573">
      <w:pPr>
        <w:pStyle w:val="ListParagraph"/>
        <w:numPr>
          <w:ilvl w:val="0"/>
          <w:numId w:val="20"/>
        </w:numPr>
      </w:pPr>
      <w:r w:rsidRPr="007F2156">
        <w:t>Some metadata fields can appear in multiple document type</w:t>
      </w:r>
      <w:r w:rsidR="003F378A" w:rsidRPr="007F2156">
        <w:t>s, for example</w:t>
      </w:r>
      <w:r w:rsidRPr="007F2156">
        <w:t>: customer name</w:t>
      </w:r>
    </w:p>
    <w:p w:rsidR="0006315F" w:rsidRPr="007F2156" w:rsidRDefault="00724E08" w:rsidP="00103573">
      <w:pPr>
        <w:pStyle w:val="ListParagraph"/>
        <w:numPr>
          <w:ilvl w:val="0"/>
          <w:numId w:val="20"/>
        </w:numPr>
      </w:pPr>
      <w:r w:rsidRPr="007F2156">
        <w:t>Metadata can be mandatory or optional, single value or multi value …</w:t>
      </w:r>
    </w:p>
    <w:p w:rsidR="0006315F" w:rsidRPr="007F2156" w:rsidRDefault="00724E08" w:rsidP="00103573">
      <w:pPr>
        <w:pStyle w:val="ListParagraph"/>
        <w:numPr>
          <w:ilvl w:val="0"/>
          <w:numId w:val="20"/>
        </w:numPr>
      </w:pPr>
      <w:r w:rsidRPr="007F2156">
        <w:t>Drop down list can be used to provide predefined values for the metadata field</w:t>
      </w:r>
    </w:p>
    <w:p w:rsidR="00306D86" w:rsidRPr="007F2156" w:rsidRDefault="00306D86" w:rsidP="00103573">
      <w:pPr>
        <w:pStyle w:val="ListParagraph"/>
        <w:numPr>
          <w:ilvl w:val="0"/>
          <w:numId w:val="20"/>
        </w:numPr>
      </w:pPr>
      <w:r w:rsidRPr="007F2156">
        <w:t>Constraints can be defined on the format of the field values</w:t>
      </w:r>
    </w:p>
    <w:p w:rsidR="00210595" w:rsidRPr="007F2156" w:rsidRDefault="003F378A" w:rsidP="00933295">
      <w:r w:rsidRPr="007F2156">
        <w:t>The Fred T</w:t>
      </w:r>
      <w:r w:rsidR="00724E08" w:rsidRPr="007F2156">
        <w:t xml:space="preserve">rial environment provides a sample document model with a </w:t>
      </w:r>
      <w:r w:rsidR="00306D86" w:rsidRPr="007F2156">
        <w:t>variation</w:t>
      </w:r>
      <w:r w:rsidR="00724E08" w:rsidRPr="007F2156">
        <w:t xml:space="preserve"> of document types</w:t>
      </w:r>
      <w:r w:rsidR="00306D86" w:rsidRPr="007F2156">
        <w:t xml:space="preserve"> and metadata field types and constraints</w:t>
      </w:r>
      <w:r w:rsidR="00724E08" w:rsidRPr="007F2156">
        <w:t>. This trial document model will evolve over time</w:t>
      </w:r>
      <w:r w:rsidR="00306D86" w:rsidRPr="007F2156">
        <w:t xml:space="preserve"> to allow you to experience the capabilities</w:t>
      </w:r>
      <w:r w:rsidRPr="007F2156">
        <w:t xml:space="preserve"> </w:t>
      </w:r>
      <w:r w:rsidR="00306D86" w:rsidRPr="007F2156">
        <w:t>of Fred</w:t>
      </w:r>
      <w:r w:rsidR="00724E08" w:rsidRPr="007F2156">
        <w:t>.</w:t>
      </w:r>
    </w:p>
    <w:p w:rsidR="007E0EC9" w:rsidRPr="007F2156" w:rsidRDefault="007E0EC9" w:rsidP="007E0EC9">
      <w:pPr>
        <w:jc w:val="center"/>
      </w:pPr>
      <w:r w:rsidRPr="007F2156">
        <w:rPr>
          <w:noProof/>
          <w:lang w:eastAsia="en-GB"/>
        </w:rPr>
        <w:drawing>
          <wp:inline distT="0" distB="0" distL="0" distR="0" wp14:anchorId="776C103E" wp14:editId="07B812A3">
            <wp:extent cx="1453718" cy="2460651"/>
            <wp:effectExtent l="19050" t="0" r="0" b="0"/>
            <wp:docPr id="10" name="Picture 4"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453718" cy="2460651"/>
                    </a:xfrm>
                    <a:prstGeom prst="rect">
                      <a:avLst/>
                    </a:prstGeom>
                    <a:noFill/>
                    <a:ln w="9525">
                      <a:noFill/>
                      <a:miter lim="800000"/>
                      <a:headEnd/>
                      <a:tailEnd/>
                    </a:ln>
                  </pic:spPr>
                </pic:pic>
              </a:graphicData>
            </a:graphic>
          </wp:inline>
        </w:drawing>
      </w:r>
    </w:p>
    <w:p w:rsidR="003940F9" w:rsidRPr="007F2156" w:rsidRDefault="00724E08" w:rsidP="00710C34">
      <w:pPr>
        <w:pStyle w:val="Heading1"/>
      </w:pPr>
      <w:bookmarkStart w:id="6" w:name="_Toc420919443"/>
      <w:r w:rsidRPr="007F2156">
        <w:lastRenderedPageBreak/>
        <w:t>Getting started</w:t>
      </w:r>
      <w:bookmarkEnd w:id="6"/>
    </w:p>
    <w:p w:rsidR="00A66223" w:rsidRPr="007F2156" w:rsidRDefault="00724E08" w:rsidP="00103573">
      <w:pPr>
        <w:pStyle w:val="ListParagraph"/>
        <w:numPr>
          <w:ilvl w:val="0"/>
          <w:numId w:val="11"/>
        </w:numPr>
      </w:pPr>
      <w:r w:rsidRPr="007F2156">
        <w:t xml:space="preserve">Click on the XeniT Solutions/Fred command to start up Fred. </w:t>
      </w:r>
    </w:p>
    <w:p w:rsidR="002909D0" w:rsidRPr="007F2156" w:rsidRDefault="00724E08" w:rsidP="00084CEE">
      <w:pPr>
        <w:pStyle w:val="ListParagraph"/>
        <w:numPr>
          <w:ilvl w:val="0"/>
          <w:numId w:val="11"/>
        </w:numPr>
      </w:pPr>
      <w:r w:rsidRPr="007F2156">
        <w:t>The Fred icon</w:t>
      </w:r>
      <w:r w:rsidR="00084CEE" w:rsidRPr="007F2156">
        <w:t xml:space="preserve"> </w:t>
      </w:r>
      <w:r w:rsidR="00915B86" w:rsidRPr="007F2156">
        <w:rPr>
          <w:noProof/>
          <w:lang w:eastAsia="en-GB"/>
        </w:rPr>
        <w:drawing>
          <wp:inline distT="0" distB="0" distL="0" distR="0" wp14:anchorId="04B0EE97" wp14:editId="12BDD3DA">
            <wp:extent cx="161575" cy="16157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61575" cy="161575"/>
                    </a:xfrm>
                    <a:prstGeom prst="rect">
                      <a:avLst/>
                    </a:prstGeom>
                    <a:noFill/>
                    <a:ln w="9525">
                      <a:noFill/>
                      <a:miter lim="800000"/>
                      <a:headEnd/>
                      <a:tailEnd/>
                    </a:ln>
                  </pic:spPr>
                </pic:pic>
              </a:graphicData>
            </a:graphic>
          </wp:inline>
        </w:drawing>
      </w:r>
      <w:r w:rsidRPr="007F2156">
        <w:t xml:space="preserve"> appears in the task bar and the Fred window is opened.</w:t>
      </w:r>
    </w:p>
    <w:p w:rsidR="008A7194" w:rsidRPr="007F2156" w:rsidRDefault="00724E08" w:rsidP="00103573">
      <w:pPr>
        <w:pStyle w:val="ListParagraph"/>
        <w:numPr>
          <w:ilvl w:val="0"/>
          <w:numId w:val="11"/>
        </w:numPr>
      </w:pPr>
      <w:r w:rsidRPr="007F2156">
        <w:t>Clicking on the Fred icon will open and close the Fred Window.</w:t>
      </w:r>
    </w:p>
    <w:p w:rsidR="0041698C" w:rsidRPr="007F2156" w:rsidRDefault="0041698C" w:rsidP="00D856A7">
      <w:pPr>
        <w:jc w:val="center"/>
      </w:pPr>
      <w:r w:rsidRPr="007F2156">
        <w:rPr>
          <w:noProof/>
          <w:lang w:eastAsia="en-GB"/>
        </w:rPr>
        <w:drawing>
          <wp:inline distT="0" distB="0" distL="0" distR="0" wp14:anchorId="1D2AC2B0" wp14:editId="0C7B980F">
            <wp:extent cx="2162175" cy="1655182"/>
            <wp:effectExtent l="0" t="0" r="0" b="254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essica\My Documents\My Pictures\pictures user guide Fred 1.3\getting started.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169857" cy="1661062"/>
                    </a:xfrm>
                    <a:prstGeom prst="rect">
                      <a:avLst/>
                    </a:prstGeom>
                    <a:noFill/>
                    <a:ln w="9525">
                      <a:noFill/>
                      <a:miter lim="800000"/>
                      <a:headEnd/>
                      <a:tailEnd/>
                    </a:ln>
                  </pic:spPr>
                </pic:pic>
              </a:graphicData>
            </a:graphic>
          </wp:inline>
        </w:drawing>
      </w:r>
    </w:p>
    <w:p w:rsidR="00D856A7" w:rsidRPr="007F2156" w:rsidRDefault="00724E08" w:rsidP="00103573">
      <w:pPr>
        <w:pStyle w:val="ListParagraph"/>
        <w:numPr>
          <w:ilvl w:val="0"/>
          <w:numId w:val="11"/>
        </w:numPr>
      </w:pPr>
      <w:r w:rsidRPr="007F2156">
        <w:t>A right mouse click on the Fred icon pops-up a menu where you can configure the appearance of the Fred application:</w:t>
      </w:r>
    </w:p>
    <w:p w:rsidR="00D856A7" w:rsidRPr="007F2156" w:rsidRDefault="00724E08" w:rsidP="00103573">
      <w:pPr>
        <w:pStyle w:val="ListParagraph"/>
        <w:numPr>
          <w:ilvl w:val="0"/>
          <w:numId w:val="21"/>
        </w:numPr>
      </w:pPr>
      <w:r w:rsidRPr="007F2156">
        <w:t>Show Fred in taskbar: presents a Fred tab in the Windows taskbar</w:t>
      </w:r>
    </w:p>
    <w:p w:rsidR="00D856A7" w:rsidRPr="007F2156" w:rsidRDefault="00724E08" w:rsidP="00103573">
      <w:pPr>
        <w:pStyle w:val="ListParagraph"/>
        <w:numPr>
          <w:ilvl w:val="0"/>
          <w:numId w:val="21"/>
        </w:numPr>
      </w:pPr>
      <w:r w:rsidRPr="007F2156">
        <w:t>Keep Fred on top: this will make the Fred window appear always on top of any application window you make active</w:t>
      </w:r>
    </w:p>
    <w:p w:rsidR="00AC5B30" w:rsidRPr="007F2156" w:rsidRDefault="00724E08" w:rsidP="00103573">
      <w:pPr>
        <w:pStyle w:val="ListParagraph"/>
        <w:numPr>
          <w:ilvl w:val="0"/>
          <w:numId w:val="21"/>
        </w:numPr>
      </w:pPr>
      <w:r w:rsidRPr="007F2156">
        <w:t>Restore location: sets the Fred pane back in the bottom right corner</w:t>
      </w:r>
    </w:p>
    <w:p w:rsidR="003F31C2" w:rsidRPr="007F2156" w:rsidRDefault="00724E08" w:rsidP="00103573">
      <w:pPr>
        <w:pStyle w:val="ListParagraph"/>
        <w:numPr>
          <w:ilvl w:val="0"/>
          <w:numId w:val="21"/>
        </w:numPr>
      </w:pPr>
      <w:r w:rsidRPr="007F2156">
        <w:t>Exit: close the application</w:t>
      </w:r>
    </w:p>
    <w:p w:rsidR="003F31C2" w:rsidRPr="007F2156" w:rsidRDefault="00724E08" w:rsidP="003F31C2">
      <w:r w:rsidRPr="007F2156">
        <w:t xml:space="preserve">The Fred window can be </w:t>
      </w:r>
      <w:r w:rsidR="003F378A" w:rsidRPr="007F2156">
        <w:t>resized,</w:t>
      </w:r>
      <w:r w:rsidRPr="007F2156">
        <w:t xml:space="preserve"> moved, minimized, maximized and closed. Closing the Fred application can be done with the Exit command on the Fred icon menu</w:t>
      </w:r>
      <w:r w:rsidR="00DF699A" w:rsidRPr="007F2156">
        <w:t>, the exit command in File/Quit</w:t>
      </w:r>
      <w:r w:rsidR="00935128" w:rsidRPr="007F2156">
        <w:t xml:space="preserve"> and the </w:t>
      </w:r>
      <w:r w:rsidR="00935128" w:rsidRPr="007F2156">
        <w:rPr>
          <w:noProof/>
          <w:lang w:eastAsia="en-GB"/>
        </w:rPr>
        <w:drawing>
          <wp:inline distT="0" distB="0" distL="0" distR="0" wp14:anchorId="3A5D0DBE" wp14:editId="1EE5148E">
            <wp:extent cx="459740" cy="17907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59740" cy="179070"/>
                    </a:xfrm>
                    <a:prstGeom prst="rect">
                      <a:avLst/>
                    </a:prstGeom>
                    <a:noFill/>
                    <a:ln w="9525">
                      <a:noFill/>
                      <a:miter lim="800000"/>
                      <a:headEnd/>
                      <a:tailEnd/>
                    </a:ln>
                  </pic:spPr>
                </pic:pic>
              </a:graphicData>
            </a:graphic>
          </wp:inline>
        </w:drawing>
      </w:r>
      <w:r w:rsidR="00935128" w:rsidRPr="007F2156">
        <w:t xml:space="preserve"> button</w:t>
      </w:r>
      <w:r w:rsidRPr="007F2156">
        <w:t>.</w:t>
      </w:r>
    </w:p>
    <w:p w:rsidR="004E2A6A" w:rsidRPr="007F2156" w:rsidRDefault="00724E08" w:rsidP="00710C34">
      <w:pPr>
        <w:pStyle w:val="Heading1"/>
      </w:pPr>
      <w:bookmarkStart w:id="7" w:name="_Ref323742063"/>
      <w:bookmarkStart w:id="8" w:name="_Ref323742080"/>
      <w:bookmarkStart w:id="9" w:name="_Toc420919444"/>
      <w:r w:rsidRPr="007F2156">
        <w:lastRenderedPageBreak/>
        <w:t>Connecting to Alfresco</w:t>
      </w:r>
      <w:bookmarkEnd w:id="7"/>
      <w:bookmarkEnd w:id="8"/>
      <w:bookmarkEnd w:id="9"/>
    </w:p>
    <w:p w:rsidR="0020746E" w:rsidRPr="007F2156" w:rsidRDefault="00724E08" w:rsidP="0020746E">
      <w:r w:rsidRPr="007F2156">
        <w:t xml:space="preserve">The Fred Trial Version has a default server configuration. This Fred Trial version cannot be configured for another </w:t>
      </w:r>
      <w:proofErr w:type="gramStart"/>
      <w:r w:rsidRPr="007F2156">
        <w:t>Alfresco</w:t>
      </w:r>
      <w:proofErr w:type="gramEnd"/>
      <w:r w:rsidRPr="007F2156">
        <w:t xml:space="preserve"> server. The user will have to set the username and password as provided by XeniT.</w:t>
      </w:r>
    </w:p>
    <w:p w:rsidR="0020746E" w:rsidRPr="007F2156" w:rsidRDefault="00724E08" w:rsidP="004E2A6A">
      <w:pPr>
        <w:rPr>
          <w:u w:val="single"/>
          <w:lang w:eastAsia="en-US"/>
        </w:rPr>
      </w:pPr>
      <w:r w:rsidRPr="007F2156">
        <w:rPr>
          <w:u w:val="single"/>
          <w:lang w:eastAsia="en-US"/>
        </w:rPr>
        <w:t>For the completeness of the documentation we are providing you the functional description hereafter.</w:t>
      </w:r>
    </w:p>
    <w:p w:rsidR="004E2A6A" w:rsidRPr="007F2156" w:rsidRDefault="00724E08" w:rsidP="004E2A6A">
      <w:pPr>
        <w:rPr>
          <w:lang w:eastAsia="en-US"/>
        </w:rPr>
      </w:pPr>
      <w:r w:rsidRPr="007F2156">
        <w:rPr>
          <w:lang w:eastAsia="en-US"/>
        </w:rPr>
        <w:t xml:space="preserve">Fred is a desktop window to </w:t>
      </w:r>
      <w:proofErr w:type="gramStart"/>
      <w:r w:rsidRPr="007F2156">
        <w:rPr>
          <w:lang w:eastAsia="en-US"/>
        </w:rPr>
        <w:t>a</w:t>
      </w:r>
      <w:proofErr w:type="gramEnd"/>
      <w:r w:rsidRPr="007F2156">
        <w:rPr>
          <w:lang w:eastAsia="en-US"/>
        </w:rPr>
        <w:t xml:space="preserve"> Alfresco Server. Fred presents the content of the </w:t>
      </w:r>
      <w:proofErr w:type="gramStart"/>
      <w:r w:rsidR="00290825" w:rsidRPr="007F2156">
        <w:rPr>
          <w:lang w:eastAsia="en-US"/>
        </w:rPr>
        <w:t>Alfresco</w:t>
      </w:r>
      <w:proofErr w:type="gramEnd"/>
      <w:r w:rsidR="00290825" w:rsidRPr="007F2156">
        <w:rPr>
          <w:lang w:eastAsia="en-US"/>
        </w:rPr>
        <w:t xml:space="preserve"> </w:t>
      </w:r>
      <w:r w:rsidRPr="007F2156">
        <w:rPr>
          <w:lang w:eastAsia="en-US"/>
        </w:rPr>
        <w:t>server. To be able to access the server, the user needs to configure the Alfresco repository to which the user wishes to connect.</w:t>
      </w:r>
    </w:p>
    <w:p w:rsidR="00105A02" w:rsidRPr="007F2156" w:rsidRDefault="00724E08" w:rsidP="004E2A6A">
      <w:r w:rsidRPr="007F2156">
        <w:t xml:space="preserve">The Fred start-up window contains a list of repositories which you have configured. </w:t>
      </w:r>
    </w:p>
    <w:p w:rsidR="00105A02" w:rsidRPr="007F2156" w:rsidRDefault="00724E08" w:rsidP="00103573">
      <w:pPr>
        <w:pStyle w:val="ListParagraph"/>
        <w:numPr>
          <w:ilvl w:val="0"/>
          <w:numId w:val="11"/>
        </w:numPr>
      </w:pPr>
      <w:r w:rsidRPr="007F2156">
        <w:t>To add a repository click on</w:t>
      </w:r>
      <w:r w:rsidR="00915B86" w:rsidRPr="007F2156">
        <w:rPr>
          <w:noProof/>
          <w:lang w:eastAsia="en-GB"/>
        </w:rPr>
        <w:drawing>
          <wp:inline distT="0" distB="0" distL="0" distR="0" wp14:anchorId="1AAAC30D" wp14:editId="24098392">
            <wp:extent cx="144911" cy="133742"/>
            <wp:effectExtent l="19050" t="0" r="7489"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145986" cy="134734"/>
                    </a:xfrm>
                    <a:prstGeom prst="rect">
                      <a:avLst/>
                    </a:prstGeom>
                    <a:noFill/>
                    <a:ln w="9525">
                      <a:noFill/>
                      <a:miter lim="800000"/>
                      <a:headEnd/>
                      <a:tailEnd/>
                    </a:ln>
                  </pic:spPr>
                </pic:pic>
              </a:graphicData>
            </a:graphic>
          </wp:inline>
        </w:drawing>
      </w:r>
      <w:r w:rsidR="008E62BE" w:rsidRPr="007F2156">
        <w:t xml:space="preserve"> at the bottom of the list</w:t>
      </w:r>
      <w:r w:rsidRPr="007F2156">
        <w:t xml:space="preserve">. </w:t>
      </w:r>
    </w:p>
    <w:p w:rsidR="004E2A6A" w:rsidRPr="007F2156" w:rsidRDefault="00724E08" w:rsidP="00103573">
      <w:pPr>
        <w:pStyle w:val="ListParagraph"/>
        <w:numPr>
          <w:ilvl w:val="0"/>
          <w:numId w:val="11"/>
        </w:numPr>
      </w:pPr>
      <w:r w:rsidRPr="007F2156">
        <w:t>Fill in the fields of the repository you want to configure:</w:t>
      </w:r>
    </w:p>
    <w:p w:rsidR="008740FB" w:rsidRPr="007F2156" w:rsidRDefault="00724E08" w:rsidP="00103573">
      <w:pPr>
        <w:pStyle w:val="ListParagraph"/>
        <w:numPr>
          <w:ilvl w:val="0"/>
          <w:numId w:val="12"/>
        </w:numPr>
      </w:pPr>
      <w:r w:rsidRPr="007F2156">
        <w:t>Repository name: any information to describe the repository.</w:t>
      </w:r>
    </w:p>
    <w:p w:rsidR="008740FB" w:rsidRPr="007F2156" w:rsidRDefault="00724E08" w:rsidP="00103573">
      <w:pPr>
        <w:pStyle w:val="ListParagraph"/>
        <w:numPr>
          <w:ilvl w:val="0"/>
          <w:numId w:val="12"/>
        </w:numPr>
      </w:pPr>
      <w:r w:rsidRPr="007F2156">
        <w:t xml:space="preserve">Repository URL: the link to the </w:t>
      </w:r>
      <w:proofErr w:type="gramStart"/>
      <w:r w:rsidR="00D45C50" w:rsidRPr="007F2156">
        <w:t>A</w:t>
      </w:r>
      <w:r w:rsidRPr="007F2156">
        <w:t>lfresco</w:t>
      </w:r>
      <w:proofErr w:type="gramEnd"/>
      <w:r w:rsidRPr="007F2156">
        <w:t xml:space="preserve"> repository you want to connect. Contact your administrator to receive the link to your Alfresco repository</w:t>
      </w:r>
    </w:p>
    <w:p w:rsidR="008740FB" w:rsidRPr="007F2156" w:rsidRDefault="00724E08" w:rsidP="00103573">
      <w:pPr>
        <w:pStyle w:val="ListParagraph"/>
        <w:numPr>
          <w:ilvl w:val="0"/>
          <w:numId w:val="12"/>
        </w:numPr>
      </w:pPr>
      <w:r w:rsidRPr="007F2156">
        <w:t>NTLM authentication: use Single Sign-on authentication in a corporate network</w:t>
      </w:r>
    </w:p>
    <w:p w:rsidR="008740FB" w:rsidRPr="007F2156" w:rsidRDefault="00724E08" w:rsidP="00103573">
      <w:pPr>
        <w:pStyle w:val="ListParagraph"/>
        <w:numPr>
          <w:ilvl w:val="0"/>
          <w:numId w:val="12"/>
        </w:numPr>
      </w:pPr>
      <w:r w:rsidRPr="007F2156">
        <w:t>Username and password: in case there is no Single Sign-on available you need to fill in the username and password to authenticate you</w:t>
      </w:r>
      <w:r w:rsidR="00D45C50" w:rsidRPr="007F2156">
        <w:t>rself</w:t>
      </w:r>
      <w:r w:rsidRPr="007F2156">
        <w:t xml:space="preserve"> against the Alfresco server</w:t>
      </w:r>
    </w:p>
    <w:p w:rsidR="002F244E" w:rsidRPr="007F2156" w:rsidRDefault="00724E08" w:rsidP="00DA0FA4">
      <w:pPr>
        <w:pStyle w:val="ListParagraph"/>
        <w:numPr>
          <w:ilvl w:val="0"/>
          <w:numId w:val="9"/>
        </w:numPr>
      </w:pPr>
      <w:r w:rsidRPr="007F2156">
        <w:t>Click save.</w:t>
      </w:r>
    </w:p>
    <w:p w:rsidR="00DA0FA4" w:rsidRPr="007F2156" w:rsidRDefault="008E62BE" w:rsidP="00DA0FA4">
      <w:pPr>
        <w:jc w:val="center"/>
      </w:pPr>
      <w:r w:rsidRPr="007F2156">
        <w:rPr>
          <w:noProof/>
          <w:lang w:eastAsia="en-GB"/>
        </w:rPr>
        <w:drawing>
          <wp:inline distT="0" distB="0" distL="0" distR="0">
            <wp:extent cx="4775200" cy="356837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Repository Bookmark Edit.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789523" cy="3579080"/>
                    </a:xfrm>
                    <a:prstGeom prst="rect">
                      <a:avLst/>
                    </a:prstGeom>
                    <a:noFill/>
                    <a:ln>
                      <a:noFill/>
                    </a:ln>
                  </pic:spPr>
                </pic:pic>
              </a:graphicData>
            </a:graphic>
          </wp:inline>
        </w:drawing>
      </w:r>
    </w:p>
    <w:p w:rsidR="00785330" w:rsidRPr="007F2156" w:rsidRDefault="00724E08" w:rsidP="008740FB">
      <w:r w:rsidRPr="007F2156">
        <w:t xml:space="preserve">Now this repository is presented in a list of all the repositories you have configured. You can connect to multiple repositories, using multiple account names. </w:t>
      </w:r>
    </w:p>
    <w:p w:rsidR="001F432D" w:rsidRPr="007F2156" w:rsidRDefault="00724E08" w:rsidP="008740FB">
      <w:r w:rsidRPr="007F2156">
        <w:t>The list of repositories you have configured is sorted alphabetically based on the repository name you have provided.</w:t>
      </w:r>
    </w:p>
    <w:p w:rsidR="00D13BC0" w:rsidRPr="007F2156" w:rsidRDefault="00724E08" w:rsidP="00DA0FA4">
      <w:r w:rsidRPr="007F2156">
        <w:lastRenderedPageBreak/>
        <w:t>In the list of repositories you can indicate one repository which will be the default repository. When you start up Fred, it will open the default repository</w:t>
      </w:r>
      <w:r w:rsidR="00D45C50" w:rsidRPr="007F2156">
        <w:t xml:space="preserve"> immediately</w:t>
      </w:r>
      <w:r w:rsidRPr="007F2156">
        <w:t>. If no default repository is selected then Fred will open the repository list at start-up.</w:t>
      </w:r>
    </w:p>
    <w:p w:rsidR="008E62BE" w:rsidRPr="007F2156" w:rsidRDefault="008E62BE" w:rsidP="008E62BE">
      <w:pPr>
        <w:jc w:val="center"/>
      </w:pPr>
      <w:r w:rsidRPr="007F2156">
        <w:rPr>
          <w:noProof/>
          <w:lang w:eastAsia="en-GB"/>
        </w:rPr>
        <w:drawing>
          <wp:inline distT="0" distB="0" distL="0" distR="0" wp14:anchorId="74AA2933" wp14:editId="3EFB7EB7">
            <wp:extent cx="1581150" cy="876300"/>
            <wp:effectExtent l="0" t="0" r="0" b="0"/>
            <wp:docPr id="27" name="Picture 27" descr="C:\Users\Peter Morel\Documents\AA XENIT\Products\Fred\Documentation\Fred 2.2\Repository Bookmark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Morel\Documents\AA XENIT\Products\Fred\Documentation\Fred 2.2\Repository Bookmark Me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1150" cy="876300"/>
                    </a:xfrm>
                    <a:prstGeom prst="rect">
                      <a:avLst/>
                    </a:prstGeom>
                    <a:noFill/>
                    <a:ln>
                      <a:noFill/>
                    </a:ln>
                  </pic:spPr>
                </pic:pic>
              </a:graphicData>
            </a:graphic>
          </wp:inline>
        </w:drawing>
      </w:r>
    </w:p>
    <w:p w:rsidR="00785330" w:rsidRPr="007F2156" w:rsidRDefault="00785330" w:rsidP="00785330">
      <w:pPr>
        <w:pStyle w:val="ListParagraph"/>
        <w:numPr>
          <w:ilvl w:val="0"/>
          <w:numId w:val="22"/>
        </w:numPr>
      </w:pPr>
      <w:r w:rsidRPr="007F2156">
        <w:t>To enter a repository, you need to double click on a repository in the list.</w:t>
      </w:r>
    </w:p>
    <w:p w:rsidR="00825842" w:rsidRPr="007F2156" w:rsidRDefault="00724E08" w:rsidP="00103573">
      <w:pPr>
        <w:pStyle w:val="ListParagraph"/>
        <w:numPr>
          <w:ilvl w:val="0"/>
          <w:numId w:val="22"/>
        </w:numPr>
      </w:pPr>
      <w:r w:rsidRPr="007F2156">
        <w:t xml:space="preserve">When you have entered an Alfresco repository and you want to move to another repository, </w:t>
      </w:r>
      <w:r w:rsidR="000072E1" w:rsidRPr="007F2156">
        <w:t>click</w:t>
      </w:r>
      <w:r w:rsidR="00785330" w:rsidRPr="007F2156">
        <w:t xml:space="preserve"> File/</w:t>
      </w:r>
      <w:proofErr w:type="gramStart"/>
      <w:r w:rsidR="00785330" w:rsidRPr="007F2156">
        <w:t xml:space="preserve">Disconnect </w:t>
      </w:r>
      <w:proofErr w:type="gramEnd"/>
      <w:r w:rsidR="00915B86" w:rsidRPr="007F2156">
        <w:rPr>
          <w:noProof/>
          <w:lang w:eastAsia="en-GB"/>
        </w:rPr>
        <w:drawing>
          <wp:inline distT="0" distB="0" distL="0" distR="0" wp14:anchorId="47B48844" wp14:editId="73DC7F5A">
            <wp:extent cx="209550" cy="209550"/>
            <wp:effectExtent l="0" t="0" r="0" b="0"/>
            <wp:docPr id="7"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7F2156">
        <w:t>.</w:t>
      </w:r>
    </w:p>
    <w:p w:rsidR="008E62BE" w:rsidRPr="007F2156" w:rsidRDefault="008E62BE" w:rsidP="00103573">
      <w:pPr>
        <w:pStyle w:val="ListParagraph"/>
        <w:numPr>
          <w:ilvl w:val="0"/>
          <w:numId w:val="22"/>
        </w:numPr>
      </w:pPr>
      <w:r w:rsidRPr="007F2156">
        <w:t>Click on Edit Bookmark to modify the configuration settings of the bookmark</w:t>
      </w:r>
    </w:p>
    <w:p w:rsidR="008E62BE" w:rsidRPr="007F2156" w:rsidRDefault="008E62BE" w:rsidP="00103573">
      <w:pPr>
        <w:pStyle w:val="ListParagraph"/>
        <w:numPr>
          <w:ilvl w:val="0"/>
          <w:numId w:val="22"/>
        </w:numPr>
      </w:pPr>
      <w:r w:rsidRPr="007F2156">
        <w:t>Click on Delete Bookmark to remove a bookmark from the list</w:t>
      </w:r>
    </w:p>
    <w:p w:rsidR="00C124B4" w:rsidRPr="007F2156" w:rsidRDefault="008E62BE" w:rsidP="00C124B4">
      <w:pPr>
        <w:pStyle w:val="ListParagraph"/>
        <w:numPr>
          <w:ilvl w:val="0"/>
          <w:numId w:val="22"/>
        </w:numPr>
      </w:pPr>
      <w:r w:rsidRPr="007F2156">
        <w:t>Click on Connect Offline when you are not connected to the internet and you want to navigate the part of your repository that is in the local cache.</w:t>
      </w:r>
    </w:p>
    <w:p w:rsidR="000F2616" w:rsidRPr="007F2156" w:rsidRDefault="00724E08" w:rsidP="00710C34">
      <w:pPr>
        <w:pStyle w:val="Heading1"/>
      </w:pPr>
      <w:bookmarkStart w:id="10" w:name="_Toc420919445"/>
      <w:r w:rsidRPr="007F2156">
        <w:lastRenderedPageBreak/>
        <w:t>Alfresco access control</w:t>
      </w:r>
      <w:bookmarkEnd w:id="10"/>
    </w:p>
    <w:p w:rsidR="0047389D" w:rsidRPr="007F2156" w:rsidRDefault="00724E08" w:rsidP="008740FB">
      <w:r w:rsidRPr="007F2156">
        <w:t xml:space="preserve">Fred does not create any additional layer on the </w:t>
      </w:r>
      <w:proofErr w:type="gramStart"/>
      <w:r w:rsidRPr="007F2156">
        <w:t>Alfresco</w:t>
      </w:r>
      <w:proofErr w:type="gramEnd"/>
      <w:r w:rsidRPr="007F2156">
        <w:t xml:space="preserve"> access control</w:t>
      </w:r>
      <w:r w:rsidR="00825842" w:rsidRPr="007F2156">
        <w:t xml:space="preserve"> functionality</w:t>
      </w:r>
      <w:r w:rsidRPr="007F2156">
        <w:t>. Fred is fully transparent with regards to the access control implemented in Alfresco. Any access rights provided to a user or a group on a folder or a file will be applicable in the Fred application. This means that:</w:t>
      </w:r>
    </w:p>
    <w:p w:rsidR="008740FB" w:rsidRPr="007F2156" w:rsidRDefault="00724E08" w:rsidP="00103573">
      <w:pPr>
        <w:pStyle w:val="ListParagraph"/>
        <w:numPr>
          <w:ilvl w:val="0"/>
          <w:numId w:val="14"/>
        </w:numPr>
      </w:pPr>
      <w:r w:rsidRPr="007F2156">
        <w:t xml:space="preserve">you will be able to </w:t>
      </w:r>
      <w:r w:rsidR="00825842" w:rsidRPr="007F2156">
        <w:t xml:space="preserve">find and </w:t>
      </w:r>
      <w:r w:rsidRPr="007F2156">
        <w:t>see folders and files for which you have at minimum reading rights</w:t>
      </w:r>
    </w:p>
    <w:p w:rsidR="00697F5F" w:rsidRPr="007F2156" w:rsidRDefault="00724E08" w:rsidP="00103573">
      <w:pPr>
        <w:pStyle w:val="ListParagraph"/>
        <w:numPr>
          <w:ilvl w:val="0"/>
          <w:numId w:val="14"/>
        </w:numPr>
      </w:pPr>
      <w:r w:rsidRPr="007F2156">
        <w:t>you will be able to create folders when you have collaborator rights or higher</w:t>
      </w:r>
    </w:p>
    <w:p w:rsidR="00825842" w:rsidRPr="007F2156" w:rsidRDefault="00825842" w:rsidP="00103573">
      <w:pPr>
        <w:pStyle w:val="ListParagraph"/>
        <w:numPr>
          <w:ilvl w:val="0"/>
          <w:numId w:val="14"/>
        </w:numPr>
      </w:pPr>
      <w:r w:rsidRPr="007F2156">
        <w:t>action commands for which you have permission will be enabled</w:t>
      </w:r>
    </w:p>
    <w:p w:rsidR="002F244E" w:rsidRPr="007F2156" w:rsidRDefault="00724E08" w:rsidP="00103573">
      <w:pPr>
        <w:pStyle w:val="ListParagraph"/>
        <w:numPr>
          <w:ilvl w:val="0"/>
          <w:numId w:val="14"/>
        </w:numPr>
      </w:pPr>
      <w:r w:rsidRPr="007F2156">
        <w:t>etc</w:t>
      </w:r>
      <w:r w:rsidR="00D45C50" w:rsidRPr="007F2156">
        <w:t>.</w:t>
      </w:r>
    </w:p>
    <w:p w:rsidR="000F2616" w:rsidRPr="007F2156" w:rsidRDefault="00724E08" w:rsidP="00710C34">
      <w:pPr>
        <w:pStyle w:val="Heading1"/>
      </w:pPr>
      <w:bookmarkStart w:id="11" w:name="_Toc420919446"/>
      <w:r w:rsidRPr="007F2156">
        <w:lastRenderedPageBreak/>
        <w:t>Browsing the repository</w:t>
      </w:r>
      <w:bookmarkEnd w:id="11"/>
    </w:p>
    <w:p w:rsidR="009C3260" w:rsidRPr="007F2156" w:rsidRDefault="00724E08" w:rsidP="009C3260">
      <w:r w:rsidRPr="007F2156">
        <w:t xml:space="preserve">When you have </w:t>
      </w:r>
      <w:r w:rsidR="00E46CA0" w:rsidRPr="007F2156">
        <w:t>logged in to</w:t>
      </w:r>
      <w:r w:rsidRPr="007F2156">
        <w:t xml:space="preserve"> a specific repository, you will be able to see all folders and files for which you have the appropriate rights.</w:t>
      </w:r>
    </w:p>
    <w:p w:rsidR="00D43074" w:rsidRPr="007F2156" w:rsidRDefault="00F41810" w:rsidP="008308DF">
      <w:pPr>
        <w:jc w:val="center"/>
      </w:pPr>
      <w:r w:rsidRPr="007F2156">
        <w:rPr>
          <w:noProof/>
          <w:lang w:eastAsia="en-GB"/>
        </w:rPr>
        <w:drawing>
          <wp:inline distT="0" distB="0" distL="0" distR="0" wp14:anchorId="4CC8BB21" wp14:editId="4BBFC278">
            <wp:extent cx="6187440" cy="234886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Documents\AA XENIT\Products\Fred\Documentation\Fred Overview2.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187440" cy="2348867"/>
                    </a:xfrm>
                    <a:prstGeom prst="rect">
                      <a:avLst/>
                    </a:prstGeom>
                    <a:noFill/>
                    <a:ln>
                      <a:noFill/>
                    </a:ln>
                  </pic:spPr>
                </pic:pic>
              </a:graphicData>
            </a:graphic>
          </wp:inline>
        </w:drawing>
      </w:r>
    </w:p>
    <w:p w:rsidR="003F31C2" w:rsidRPr="007F2156" w:rsidRDefault="00724E08" w:rsidP="003F31C2">
      <w:r w:rsidRPr="007F2156">
        <w:t xml:space="preserve">The </w:t>
      </w:r>
      <w:r w:rsidR="0026516B" w:rsidRPr="007F2156">
        <w:t>browser tab</w:t>
      </w:r>
      <w:r w:rsidRPr="007F2156">
        <w:t xml:space="preserve"> has following elements:</w:t>
      </w:r>
    </w:p>
    <w:p w:rsidR="00A222E2" w:rsidRPr="007F2156" w:rsidRDefault="00A222E2" w:rsidP="00103573">
      <w:pPr>
        <w:pStyle w:val="ListParagraph"/>
        <w:numPr>
          <w:ilvl w:val="0"/>
          <w:numId w:val="13"/>
        </w:numPr>
      </w:pPr>
      <w:r w:rsidRPr="007F2156">
        <w:t>Address bar indicating which folder is the active folder</w:t>
      </w:r>
      <w:r w:rsidR="004C37F9" w:rsidRPr="007F2156">
        <w:t>.</w:t>
      </w:r>
    </w:p>
    <w:p w:rsidR="0026516B" w:rsidRPr="007F2156" w:rsidRDefault="00A222E2" w:rsidP="00103573">
      <w:pPr>
        <w:pStyle w:val="ListParagraph"/>
        <w:numPr>
          <w:ilvl w:val="0"/>
          <w:numId w:val="13"/>
        </w:numPr>
      </w:pPr>
      <w:r w:rsidRPr="007F2156">
        <w:t xml:space="preserve">Navigation </w:t>
      </w:r>
      <w:r w:rsidR="0026516B" w:rsidRPr="007F2156">
        <w:t xml:space="preserve">pane  presenting </w:t>
      </w:r>
      <w:r w:rsidR="00724E08" w:rsidRPr="007F2156">
        <w:t>the folder</w:t>
      </w:r>
      <w:r w:rsidR="0026516B" w:rsidRPr="007F2156">
        <w:t xml:space="preserve"> structure</w:t>
      </w:r>
      <w:r w:rsidR="004C37F9" w:rsidRPr="007F2156">
        <w:t xml:space="preserve"> in the repository</w:t>
      </w:r>
    </w:p>
    <w:p w:rsidR="0026516B" w:rsidRPr="007F2156" w:rsidRDefault="00A222E2" w:rsidP="00103573">
      <w:pPr>
        <w:pStyle w:val="ListParagraph"/>
        <w:numPr>
          <w:ilvl w:val="0"/>
          <w:numId w:val="13"/>
        </w:numPr>
      </w:pPr>
      <w:r w:rsidRPr="007F2156">
        <w:t>Details</w:t>
      </w:r>
      <w:r w:rsidR="0026516B" w:rsidRPr="007F2156">
        <w:t xml:space="preserve"> pane, showing the </w:t>
      </w:r>
      <w:r w:rsidRPr="007F2156">
        <w:t>underlying</w:t>
      </w:r>
      <w:r w:rsidR="0026516B" w:rsidRPr="007F2156">
        <w:t xml:space="preserve"> folders and the files in the selected folder</w:t>
      </w:r>
      <w:r w:rsidR="00CB49C4" w:rsidRPr="007F2156">
        <w:t>. Columns are showing additional details on the content.</w:t>
      </w:r>
    </w:p>
    <w:p w:rsidR="0026516B" w:rsidRPr="007F2156" w:rsidRDefault="0026516B" w:rsidP="00420D27">
      <w:pPr>
        <w:pStyle w:val="ListParagraph"/>
        <w:numPr>
          <w:ilvl w:val="0"/>
          <w:numId w:val="9"/>
        </w:numPr>
      </w:pPr>
      <w:r w:rsidRPr="007F2156">
        <w:t>Metadata pane showing the metadata linked to the selected file</w:t>
      </w:r>
      <w:r w:rsidR="00BD707D" w:rsidRPr="007F2156">
        <w:t xml:space="preserve"> or folder in the detail pane</w:t>
      </w:r>
    </w:p>
    <w:p w:rsidR="0026516B" w:rsidRPr="007F2156" w:rsidRDefault="0026516B" w:rsidP="00420D27">
      <w:pPr>
        <w:pStyle w:val="ListParagraph"/>
        <w:numPr>
          <w:ilvl w:val="0"/>
          <w:numId w:val="9"/>
        </w:numPr>
      </w:pPr>
      <w:r w:rsidRPr="007F2156">
        <w:t>Preview pane</w:t>
      </w:r>
      <w:r w:rsidR="00BD707D" w:rsidRPr="007F2156">
        <w:t xml:space="preserve"> showing a preview of the file selected in the detail pane</w:t>
      </w:r>
    </w:p>
    <w:p w:rsidR="00A222E2" w:rsidRPr="007F2156" w:rsidRDefault="00A222E2" w:rsidP="00420D27">
      <w:pPr>
        <w:pStyle w:val="ListParagraph"/>
        <w:numPr>
          <w:ilvl w:val="0"/>
          <w:numId w:val="9"/>
        </w:numPr>
      </w:pPr>
      <w:r w:rsidRPr="007F2156">
        <w:t>Search box</w:t>
      </w:r>
    </w:p>
    <w:p w:rsidR="00E46CA0" w:rsidRPr="007F2156" w:rsidRDefault="00E46CA0" w:rsidP="00420D27">
      <w:r w:rsidRPr="007F2156">
        <w:t xml:space="preserve">The </w:t>
      </w:r>
      <w:r w:rsidR="00A222E2" w:rsidRPr="007F2156">
        <w:t xml:space="preserve">behaviour in the </w:t>
      </w:r>
      <w:r w:rsidR="00E44D5F" w:rsidRPr="007F2156">
        <w:t>Address bar and the N</w:t>
      </w:r>
      <w:r w:rsidR="004C37F9" w:rsidRPr="007F2156">
        <w:t>avigation</w:t>
      </w:r>
      <w:r w:rsidR="00A222E2" w:rsidRPr="007F2156">
        <w:t xml:space="preserve"> and </w:t>
      </w:r>
      <w:r w:rsidR="00E44D5F" w:rsidRPr="007F2156">
        <w:t>D</w:t>
      </w:r>
      <w:r w:rsidR="00A222E2" w:rsidRPr="007F2156">
        <w:t>etail pane is very similar to the behaviour in Explorer</w:t>
      </w:r>
      <w:r w:rsidR="004C37F9" w:rsidRPr="007F2156">
        <w:t>. You can navigate selecting folders in the Address bar, clicking folders in the navigation pane or double clicking folders in the details pane.</w:t>
      </w:r>
    </w:p>
    <w:p w:rsidR="005F52A1" w:rsidRPr="007F2156" w:rsidRDefault="005F52A1" w:rsidP="005F52A1">
      <w:pPr>
        <w:pStyle w:val="Heading2"/>
      </w:pPr>
      <w:bookmarkStart w:id="12" w:name="_Toc420919447"/>
      <w:r w:rsidRPr="007F2156">
        <w:t>Navigating the folder structure</w:t>
      </w:r>
      <w:bookmarkEnd w:id="12"/>
    </w:p>
    <w:p w:rsidR="005F52A1" w:rsidRPr="007F2156" w:rsidRDefault="005F52A1" w:rsidP="005F52A1">
      <w:r w:rsidRPr="007F2156">
        <w:t xml:space="preserve">Clicking on </w:t>
      </w:r>
      <w:r w:rsidRPr="007F2156">
        <w:rPr>
          <w:noProof/>
          <w:lang w:eastAsia="en-GB"/>
        </w:rPr>
        <w:drawing>
          <wp:inline distT="0" distB="0" distL="0" distR="0" wp14:anchorId="36FCF3D0" wp14:editId="212255B2">
            <wp:extent cx="114300" cy="13335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Pr="007F2156">
        <w:t xml:space="preserve">or </w:t>
      </w:r>
      <w:r w:rsidRPr="007F2156">
        <w:rPr>
          <w:noProof/>
          <w:lang w:eastAsia="en-GB"/>
        </w:rPr>
        <w:drawing>
          <wp:inline distT="0" distB="0" distL="0" distR="0" wp14:anchorId="3D3E4D0E" wp14:editId="1A1EDF31">
            <wp:extent cx="104775" cy="114300"/>
            <wp:effectExtent l="19050" t="0" r="952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F2156">
        <w:t xml:space="preserve"> symbol will expand resp. collapse folders in the navigation pane.</w:t>
      </w:r>
    </w:p>
    <w:p w:rsidR="005F52A1" w:rsidRPr="007F2156" w:rsidRDefault="005F52A1" w:rsidP="005F52A1">
      <w:r w:rsidRPr="007F2156">
        <w:t xml:space="preserve">Clicking on a folder in the navigation pane or double clicking the folder in the details pane or selecting “Open” will set that folder as your workspace. The path of the selected folder will show up in the Address </w:t>
      </w:r>
      <w:r w:rsidR="002E6279" w:rsidRPr="007F2156">
        <w:t>bar.</w:t>
      </w:r>
    </w:p>
    <w:p w:rsidR="002E6279" w:rsidRPr="007F2156" w:rsidRDefault="002E6279" w:rsidP="005F52A1">
      <w:r w:rsidRPr="007F2156">
        <w:t>The name of the Browser tab is updated to the name of the selected folder.</w:t>
      </w:r>
    </w:p>
    <w:p w:rsidR="001E02D6" w:rsidRPr="007F2156" w:rsidRDefault="001E02D6" w:rsidP="005F52A1">
      <w:r w:rsidRPr="007F2156">
        <w:t>Setting a folder as your workspace allows you to work continuously in the selected folder without having to click through the tree structure. Closing the Fred application, will not change the work space folder when you open Fred again.</w:t>
      </w:r>
    </w:p>
    <w:p w:rsidR="001E02D6" w:rsidRPr="007F2156" w:rsidRDefault="001E02D6" w:rsidP="005F52A1">
      <w:r w:rsidRPr="007F2156">
        <w:t>Search actions are restricted to your current active workspace.</w:t>
      </w:r>
    </w:p>
    <w:p w:rsidR="002E6279" w:rsidRPr="007F2156" w:rsidRDefault="002E6279" w:rsidP="002E6279">
      <w:pPr>
        <w:pStyle w:val="Heading2"/>
      </w:pPr>
      <w:bookmarkStart w:id="13" w:name="_Toc420919448"/>
      <w:r w:rsidRPr="007F2156">
        <w:lastRenderedPageBreak/>
        <w:t>Using the Address bar</w:t>
      </w:r>
      <w:bookmarkEnd w:id="13"/>
    </w:p>
    <w:p w:rsidR="005F52A1" w:rsidRPr="007F2156" w:rsidRDefault="005F52A1" w:rsidP="005F52A1">
      <w:r w:rsidRPr="007F2156">
        <w:t xml:space="preserve">Clicking on any folder in the Address </w:t>
      </w:r>
      <w:r w:rsidR="002E6279" w:rsidRPr="007F2156">
        <w:t>bar</w:t>
      </w:r>
      <w:r w:rsidRPr="007F2156">
        <w:t xml:space="preserve"> at the top will set the selected folder as working space.</w:t>
      </w:r>
    </w:p>
    <w:p w:rsidR="005F52A1" w:rsidRPr="007F2156" w:rsidRDefault="005F52A1" w:rsidP="005F52A1">
      <w:r w:rsidRPr="007F2156">
        <w:t>You can use the drop down lists at any place in the path to move to another subfolder in the tree.</w:t>
      </w:r>
    </w:p>
    <w:p w:rsidR="005F52A1" w:rsidRPr="007F2156" w:rsidRDefault="005F52A1" w:rsidP="005F52A1">
      <w:pPr>
        <w:jc w:val="center"/>
      </w:pPr>
      <w:r w:rsidRPr="007F2156">
        <w:rPr>
          <w:noProof/>
          <w:lang w:eastAsia="en-GB"/>
        </w:rPr>
        <w:drawing>
          <wp:inline distT="0" distB="0" distL="0" distR="0" wp14:anchorId="2D650AC2" wp14:editId="185A718C">
            <wp:extent cx="4557600" cy="1314000"/>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 Morel\Documents\AA XeniT\Products\Fred\Documentation\Images\Address bar.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57600" cy="1314000"/>
                    </a:xfrm>
                    <a:prstGeom prst="rect">
                      <a:avLst/>
                    </a:prstGeom>
                    <a:noFill/>
                    <a:ln>
                      <a:noFill/>
                    </a:ln>
                  </pic:spPr>
                </pic:pic>
              </a:graphicData>
            </a:graphic>
          </wp:inline>
        </w:drawing>
      </w:r>
    </w:p>
    <w:p w:rsidR="005F52A1" w:rsidRPr="007F2156" w:rsidRDefault="005F52A1" w:rsidP="005F52A1"/>
    <w:p w:rsidR="005F52A1" w:rsidRPr="007F2156" w:rsidRDefault="005F52A1" w:rsidP="005F52A1">
      <w:pPr>
        <w:pStyle w:val="Heading2"/>
      </w:pPr>
      <w:bookmarkStart w:id="14" w:name="_Toc420919449"/>
      <w:r w:rsidRPr="007F2156">
        <w:t>Back and forward and navigation history</w:t>
      </w:r>
      <w:bookmarkEnd w:id="14"/>
    </w:p>
    <w:p w:rsidR="005F52A1" w:rsidRPr="007F2156" w:rsidRDefault="005F52A1" w:rsidP="005F52A1">
      <w:r w:rsidRPr="007F2156">
        <w:t>You can use the back and forward buttons, similar to a Windows interface, to browse between previously viewed files and/or folders.</w:t>
      </w:r>
    </w:p>
    <w:p w:rsidR="005F52A1" w:rsidRPr="007F2156" w:rsidRDefault="005F52A1" w:rsidP="005F52A1">
      <w:r w:rsidRPr="007F2156">
        <w:t>A right mouse click provides a drop down list of previously visited folders.</w:t>
      </w:r>
    </w:p>
    <w:p w:rsidR="005F52A1" w:rsidRPr="007F2156" w:rsidRDefault="00F41810" w:rsidP="00F41810">
      <w:pPr>
        <w:jc w:val="center"/>
      </w:pPr>
      <w:r w:rsidRPr="007F2156">
        <w:rPr>
          <w:noProof/>
          <w:lang w:eastAsia="en-GB"/>
        </w:rPr>
        <w:drawing>
          <wp:inline distT="0" distB="0" distL="0" distR="0">
            <wp:extent cx="4456945" cy="1921878"/>
            <wp:effectExtent l="0" t="0" r="127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 Morel\Documents\AA XENIT\Products\Fred\Documentation\Fred Navigation BackForward.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64861" cy="1925292"/>
                    </a:xfrm>
                    <a:prstGeom prst="rect">
                      <a:avLst/>
                    </a:prstGeom>
                    <a:noFill/>
                    <a:ln>
                      <a:noFill/>
                    </a:ln>
                  </pic:spPr>
                </pic:pic>
              </a:graphicData>
            </a:graphic>
          </wp:inline>
        </w:drawing>
      </w:r>
    </w:p>
    <w:p w:rsidR="002C7C8C" w:rsidRPr="007F2156" w:rsidRDefault="002C7C8C" w:rsidP="00F41810">
      <w:pPr>
        <w:jc w:val="center"/>
      </w:pPr>
    </w:p>
    <w:p w:rsidR="005F52A1" w:rsidRPr="007F2156" w:rsidRDefault="004879AB" w:rsidP="005F52A1">
      <w:pPr>
        <w:pStyle w:val="Heading2"/>
      </w:pPr>
      <w:bookmarkStart w:id="15" w:name="_Toc420919450"/>
      <w:r w:rsidRPr="007F2156">
        <w:t>Favourite</w:t>
      </w:r>
      <w:r w:rsidR="005F52A1" w:rsidRPr="007F2156">
        <w:t>s</w:t>
      </w:r>
      <w:bookmarkEnd w:id="15"/>
    </w:p>
    <w:p w:rsidR="001E02D6" w:rsidRPr="007F2156" w:rsidRDefault="005F52A1" w:rsidP="001E02D6">
      <w:r w:rsidRPr="007F2156">
        <w:t xml:space="preserve">It is possible to add a folder to your </w:t>
      </w:r>
      <w:r w:rsidR="004879AB" w:rsidRPr="007F2156">
        <w:t>Favourite</w:t>
      </w:r>
      <w:r w:rsidRPr="007F2156">
        <w:t xml:space="preserve">s in Fred. You can do this by right clicking on a file/folder, which you want to mark as </w:t>
      </w:r>
      <w:r w:rsidR="004879AB" w:rsidRPr="007F2156">
        <w:t>Favourite</w:t>
      </w:r>
      <w:r w:rsidRPr="007F2156">
        <w:t xml:space="preserve">, and selecting the “Add to </w:t>
      </w:r>
      <w:r w:rsidR="004879AB" w:rsidRPr="007F2156">
        <w:t>Favourite</w:t>
      </w:r>
      <w:r w:rsidRPr="007F2156">
        <w:t xml:space="preserve">s”. You can also drag and drop a file or folder into the </w:t>
      </w:r>
      <w:r w:rsidR="004879AB" w:rsidRPr="007F2156">
        <w:t>Favourite</w:t>
      </w:r>
      <w:r w:rsidRPr="007F2156">
        <w:t xml:space="preserve">s list. </w:t>
      </w:r>
    </w:p>
    <w:p w:rsidR="005F52A1" w:rsidRPr="007F2156" w:rsidRDefault="005F52A1" w:rsidP="005F52A1">
      <w:pPr>
        <w:spacing w:after="0" w:line="255" w:lineRule="atLeast"/>
      </w:pPr>
      <w:r w:rsidRPr="007F2156">
        <w:t xml:space="preserve">You can easily rename the folders in the </w:t>
      </w:r>
      <w:r w:rsidR="004879AB" w:rsidRPr="007F2156">
        <w:t>Favourite</w:t>
      </w:r>
      <w:r w:rsidRPr="007F2156">
        <w:t xml:space="preserve">s list by following actions: </w:t>
      </w:r>
    </w:p>
    <w:p w:rsidR="005F52A1" w:rsidRPr="007F2156" w:rsidRDefault="005F52A1" w:rsidP="005F52A1">
      <w:pPr>
        <w:pStyle w:val="ListParagraph"/>
        <w:numPr>
          <w:ilvl w:val="0"/>
          <w:numId w:val="29"/>
        </w:numPr>
        <w:spacing w:after="0" w:line="255" w:lineRule="atLeast"/>
      </w:pPr>
      <w:r w:rsidRPr="007F2156">
        <w:t>Right click the “</w:t>
      </w:r>
      <w:r w:rsidR="004879AB" w:rsidRPr="007F2156">
        <w:t>Favourite</w:t>
      </w:r>
      <w:r w:rsidRPr="007F2156">
        <w:t>” folder you want to rename</w:t>
      </w:r>
      <w:r w:rsidR="001E02D6" w:rsidRPr="007F2156">
        <w:t xml:space="preserve"> and c</w:t>
      </w:r>
      <w:r w:rsidRPr="007F2156">
        <w:t xml:space="preserve">lick “Rename </w:t>
      </w:r>
      <w:r w:rsidR="004879AB" w:rsidRPr="007F2156">
        <w:t>Favourite</w:t>
      </w:r>
      <w:r w:rsidRPr="007F2156">
        <w:t>”</w:t>
      </w:r>
    </w:p>
    <w:p w:rsidR="005F52A1" w:rsidRPr="007F2156" w:rsidRDefault="005F52A1" w:rsidP="005F52A1">
      <w:pPr>
        <w:pStyle w:val="ListParagraph"/>
        <w:numPr>
          <w:ilvl w:val="0"/>
          <w:numId w:val="29"/>
        </w:numPr>
        <w:spacing w:after="0" w:line="255" w:lineRule="atLeast"/>
      </w:pPr>
      <w:r w:rsidRPr="007F2156">
        <w:t>Alternatively, you can also use the F2 button on your keyboard to perform this action</w:t>
      </w:r>
    </w:p>
    <w:p w:rsidR="00EA307D" w:rsidRPr="007F2156" w:rsidRDefault="005F52A1" w:rsidP="00EA307D">
      <w:pPr>
        <w:pStyle w:val="ListParagraph"/>
        <w:numPr>
          <w:ilvl w:val="0"/>
          <w:numId w:val="29"/>
        </w:numPr>
        <w:spacing w:after="0" w:line="255" w:lineRule="atLeast"/>
      </w:pPr>
      <w:r w:rsidRPr="007F2156">
        <w:t>Or simply click once on the folder name which is highlighted.</w:t>
      </w:r>
    </w:p>
    <w:p w:rsidR="005F52A1" w:rsidRPr="007F2156" w:rsidRDefault="005F52A1" w:rsidP="005F52A1">
      <w:pPr>
        <w:spacing w:after="0" w:line="255" w:lineRule="atLeast"/>
      </w:pPr>
    </w:p>
    <w:p w:rsidR="00EA307D" w:rsidRPr="007F2156" w:rsidRDefault="00EA307D" w:rsidP="005F52A1">
      <w:pPr>
        <w:spacing w:after="0" w:line="255" w:lineRule="atLeast"/>
      </w:pPr>
      <w:r w:rsidRPr="007F2156">
        <w:t xml:space="preserve">Right clicking a </w:t>
      </w:r>
      <w:r w:rsidR="004879AB" w:rsidRPr="007F2156">
        <w:t>Favourite</w:t>
      </w:r>
      <w:r w:rsidRPr="007F2156">
        <w:t xml:space="preserve"> folder provides you the following options:</w:t>
      </w:r>
    </w:p>
    <w:p w:rsidR="00EA307D" w:rsidRDefault="00EA307D" w:rsidP="00EA307D">
      <w:pPr>
        <w:spacing w:after="0" w:line="255" w:lineRule="atLeast"/>
        <w:jc w:val="center"/>
      </w:pPr>
      <w:r w:rsidRPr="007F2156">
        <w:rPr>
          <w:noProof/>
          <w:lang w:eastAsia="en-GB"/>
        </w:rPr>
        <w:lastRenderedPageBreak/>
        <w:drawing>
          <wp:inline distT="0" distB="0" distL="0" distR="0">
            <wp:extent cx="1597232" cy="1053121"/>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612624" cy="1063270"/>
                    </a:xfrm>
                    <a:prstGeom prst="rect">
                      <a:avLst/>
                    </a:prstGeom>
                    <a:noFill/>
                    <a:ln>
                      <a:noFill/>
                    </a:ln>
                  </pic:spPr>
                </pic:pic>
              </a:graphicData>
            </a:graphic>
          </wp:inline>
        </w:drawing>
      </w:r>
    </w:p>
    <w:p w:rsidR="00FF140C" w:rsidRPr="007F2156" w:rsidRDefault="00FF140C" w:rsidP="00EA307D">
      <w:pPr>
        <w:spacing w:after="0" w:line="255" w:lineRule="atLeast"/>
        <w:jc w:val="center"/>
      </w:pPr>
    </w:p>
    <w:p w:rsidR="00EA307D" w:rsidRPr="007F2156" w:rsidRDefault="006B6B8B" w:rsidP="00EA307D">
      <w:pPr>
        <w:pStyle w:val="ListParagraph"/>
        <w:numPr>
          <w:ilvl w:val="0"/>
          <w:numId w:val="29"/>
        </w:numPr>
        <w:spacing w:after="0" w:line="255" w:lineRule="atLeast"/>
      </w:pPr>
      <w:r w:rsidRPr="007F2156">
        <w:t xml:space="preserve">Renaming the </w:t>
      </w:r>
      <w:r w:rsidR="004879AB" w:rsidRPr="007F2156">
        <w:t>Favourite</w:t>
      </w:r>
      <w:r w:rsidRPr="007F2156">
        <w:t xml:space="preserve">s will not change the name of the </w:t>
      </w:r>
      <w:r w:rsidR="00EA307D" w:rsidRPr="007F2156">
        <w:t xml:space="preserve">original </w:t>
      </w:r>
      <w:r w:rsidRPr="007F2156">
        <w:t>folder.</w:t>
      </w:r>
    </w:p>
    <w:p w:rsidR="005F52A1" w:rsidRPr="007F2156" w:rsidRDefault="006B6B8B" w:rsidP="00C46C03">
      <w:pPr>
        <w:pStyle w:val="ListParagraph"/>
        <w:numPr>
          <w:ilvl w:val="0"/>
          <w:numId w:val="29"/>
        </w:numPr>
        <w:spacing w:after="0" w:line="255" w:lineRule="atLeast"/>
      </w:pPr>
      <w:r w:rsidRPr="007F2156">
        <w:t>You</w:t>
      </w:r>
      <w:r w:rsidR="001E02D6" w:rsidRPr="007F2156">
        <w:t xml:space="preserve"> can remove objects from the </w:t>
      </w:r>
      <w:r w:rsidR="004879AB" w:rsidRPr="007F2156">
        <w:t>Favourite</w:t>
      </w:r>
      <w:r w:rsidR="001E02D6" w:rsidRPr="007F2156">
        <w:t>s list.</w:t>
      </w:r>
    </w:p>
    <w:p w:rsidR="00ED473B" w:rsidRPr="007F2156" w:rsidRDefault="00ED473B" w:rsidP="00C46C03">
      <w:pPr>
        <w:pStyle w:val="ListParagraph"/>
        <w:numPr>
          <w:ilvl w:val="0"/>
          <w:numId w:val="29"/>
        </w:numPr>
        <w:spacing w:after="0" w:line="255" w:lineRule="atLeast"/>
      </w:pPr>
      <w:r w:rsidRPr="007F2156">
        <w:t>You can “Zoom” into the folder</w:t>
      </w:r>
    </w:p>
    <w:p w:rsidR="005F52A1" w:rsidRDefault="00ED473B" w:rsidP="005F52A1">
      <w:pPr>
        <w:pStyle w:val="ListParagraph"/>
        <w:numPr>
          <w:ilvl w:val="0"/>
          <w:numId w:val="29"/>
        </w:numPr>
        <w:spacing w:after="0" w:line="255" w:lineRule="atLeast"/>
      </w:pPr>
      <w:r w:rsidRPr="007F2156">
        <w:t xml:space="preserve">You can Take Offline the content in your </w:t>
      </w:r>
      <w:r w:rsidR="004879AB" w:rsidRPr="007F2156">
        <w:t>Favourite</w:t>
      </w:r>
      <w:r w:rsidRPr="007F2156">
        <w:t xml:space="preserve"> folder</w:t>
      </w:r>
    </w:p>
    <w:p w:rsidR="002C7E3B" w:rsidRPr="007F2156" w:rsidRDefault="002C7E3B" w:rsidP="005F52A1">
      <w:pPr>
        <w:pStyle w:val="ListParagraph"/>
        <w:numPr>
          <w:ilvl w:val="0"/>
          <w:numId w:val="29"/>
        </w:numPr>
        <w:spacing w:after="0" w:line="255" w:lineRule="atLeast"/>
      </w:pPr>
      <w:r>
        <w:t>Refresh the content and metadata that is already Offline</w:t>
      </w:r>
    </w:p>
    <w:p w:rsidR="005F52A1" w:rsidRPr="007F2156" w:rsidRDefault="001E02D6" w:rsidP="005F52A1">
      <w:pPr>
        <w:jc w:val="center"/>
      </w:pPr>
      <w:r w:rsidRPr="007F2156">
        <w:tab/>
      </w:r>
      <w:r w:rsidR="00B50731" w:rsidRPr="007F2156">
        <w:tab/>
      </w:r>
      <w:r w:rsidR="00AF48B6">
        <w:rPr>
          <w:lang w:eastAsia="en-GB"/>
        </w:rPr>
        <w:pict>
          <v:shape id="_x0000_i1025" type="#_x0000_t75" style="width:486.75pt;height:251.25pt">
            <v:imagedata r:id="rId41" o:title="Favorites"/>
          </v:shape>
        </w:pict>
      </w:r>
      <w:r w:rsidR="00FF140C">
        <w:rPr>
          <w:lang w:eastAsia="en-GB"/>
        </w:rPr>
        <w:t xml:space="preserve"> </w:t>
      </w:r>
    </w:p>
    <w:p w:rsidR="00642DFC" w:rsidRPr="007F2156" w:rsidRDefault="00642DFC" w:rsidP="00642DFC">
      <w:r w:rsidRPr="007F2156">
        <w:t xml:space="preserve">When adding folders to your </w:t>
      </w:r>
      <w:r w:rsidR="004879AB" w:rsidRPr="007F2156">
        <w:t>Favourite</w:t>
      </w:r>
      <w:r w:rsidRPr="007F2156">
        <w:t>s, you will be able to navigate in the subfolders of the favourite folders.</w:t>
      </w:r>
    </w:p>
    <w:p w:rsidR="00642DFC" w:rsidRPr="007F2156" w:rsidRDefault="003316C4" w:rsidP="00642DFC">
      <w:r w:rsidRPr="007F2156">
        <w:t xml:space="preserve">You are able </w:t>
      </w:r>
      <w:r w:rsidR="00ED473B" w:rsidRPr="007F2156">
        <w:t xml:space="preserve">to drag &amp; drop documents onto your </w:t>
      </w:r>
      <w:r w:rsidR="004879AB" w:rsidRPr="007F2156">
        <w:t>Favourite</w:t>
      </w:r>
      <w:r w:rsidR="00ED473B" w:rsidRPr="007F2156">
        <w:t xml:space="preserve"> folder structure. These documents will be uploaded into the appropriate folder.</w:t>
      </w:r>
    </w:p>
    <w:p w:rsidR="00ED473B" w:rsidRPr="007F2156" w:rsidRDefault="00ED473B" w:rsidP="00642DFC">
      <w:r w:rsidRPr="007F2156">
        <w:t xml:space="preserve">Note that the bread crumb at the top will change from the </w:t>
      </w:r>
      <w:r w:rsidR="004879AB" w:rsidRPr="007F2156">
        <w:t>Favourite</w:t>
      </w:r>
      <w:r w:rsidRPr="007F2156">
        <w:t>s to the full path indication if you move deeper into the folder structure.</w:t>
      </w:r>
    </w:p>
    <w:p w:rsidR="00ED473B" w:rsidRPr="007F2156" w:rsidRDefault="00ED473B" w:rsidP="001A7ACC">
      <w:pPr>
        <w:jc w:val="center"/>
      </w:pPr>
      <w:r w:rsidRPr="007F2156">
        <w:rPr>
          <w:noProof/>
          <w:lang w:eastAsia="en-GB"/>
        </w:rPr>
        <w:drawing>
          <wp:inline distT="0" distB="0" distL="0" distR="0" wp14:anchorId="09DF4BD8" wp14:editId="0C955524">
            <wp:extent cx="4428000" cy="1422000"/>
            <wp:effectExtent l="19050" t="19050" r="10795" b="260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8000" cy="1422000"/>
                    </a:xfrm>
                    <a:prstGeom prst="rect">
                      <a:avLst/>
                    </a:prstGeom>
                    <a:ln>
                      <a:solidFill>
                        <a:schemeClr val="accent1"/>
                      </a:solidFill>
                    </a:ln>
                  </pic:spPr>
                </pic:pic>
              </a:graphicData>
            </a:graphic>
          </wp:inline>
        </w:drawing>
      </w:r>
    </w:p>
    <w:p w:rsidR="00ED473B" w:rsidRPr="007F2156" w:rsidRDefault="00ED473B" w:rsidP="001A7ACC">
      <w:pPr>
        <w:jc w:val="center"/>
      </w:pPr>
      <w:r w:rsidRPr="007F2156">
        <w:rPr>
          <w:noProof/>
          <w:lang w:eastAsia="en-GB"/>
        </w:rPr>
        <w:lastRenderedPageBreak/>
        <w:drawing>
          <wp:inline distT="0" distB="0" distL="0" distR="0" wp14:anchorId="03E3DD69" wp14:editId="2A22DDCD">
            <wp:extent cx="4330800" cy="1414800"/>
            <wp:effectExtent l="19050" t="19050" r="12700"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0800" cy="1414800"/>
                    </a:xfrm>
                    <a:prstGeom prst="rect">
                      <a:avLst/>
                    </a:prstGeom>
                    <a:ln>
                      <a:solidFill>
                        <a:schemeClr val="accent1"/>
                      </a:solidFill>
                    </a:ln>
                  </pic:spPr>
                </pic:pic>
              </a:graphicData>
            </a:graphic>
          </wp:inline>
        </w:drawing>
      </w:r>
    </w:p>
    <w:p w:rsidR="00ED473B" w:rsidRPr="007F2156" w:rsidRDefault="00ED473B" w:rsidP="00ED473B">
      <w:pPr>
        <w:spacing w:before="100" w:beforeAutospacing="1" w:after="100" w:afterAutospacing="1" w:line="240" w:lineRule="auto"/>
      </w:pPr>
      <w:r w:rsidRPr="007F2156">
        <w:t xml:space="preserve">You can start </w:t>
      </w:r>
      <w:r w:rsidR="007967EE" w:rsidRPr="007F2156">
        <w:t xml:space="preserve">a search query from the </w:t>
      </w:r>
      <w:r w:rsidR="004879AB" w:rsidRPr="007F2156">
        <w:t>Favourite</w:t>
      </w:r>
      <w:r w:rsidR="007967EE" w:rsidRPr="007F2156">
        <w:t xml:space="preserve"> folders</w:t>
      </w:r>
      <w:r w:rsidR="005E1784" w:rsidRPr="007F2156">
        <w:t>. You can launch this from the quick</w:t>
      </w:r>
      <w:r w:rsidR="004879AB" w:rsidRPr="007F2156">
        <w:t xml:space="preserve"> </w:t>
      </w:r>
      <w:r w:rsidR="005E1784" w:rsidRPr="007F2156">
        <w:t xml:space="preserve">search in the navigation tab or you can select </w:t>
      </w:r>
      <w:r w:rsidR="004879AB" w:rsidRPr="007F2156">
        <w:t>Favourite</w:t>
      </w:r>
      <w:r w:rsidR="005E1784" w:rsidRPr="007F2156">
        <w:t>s in the Location field of the Search tab. See also Search</w:t>
      </w:r>
    </w:p>
    <w:p w:rsidR="007967EE" w:rsidRPr="007F2156" w:rsidRDefault="00AF48B6" w:rsidP="00ED473B">
      <w:pPr>
        <w:spacing w:before="100" w:beforeAutospacing="1" w:after="100" w:afterAutospacing="1" w:line="240" w:lineRule="auto"/>
        <w:jc w:val="center"/>
      </w:pPr>
      <w:r>
        <w:pict>
          <v:shape id="_x0000_i1026" type="#_x0000_t75" style="width:180pt;height:124.5pt;mso-position-vertical:absolute">
            <v:imagedata r:id="rId44" o:title="Favorites Search"/>
          </v:shape>
        </w:pict>
      </w:r>
    </w:p>
    <w:p w:rsidR="007967EE" w:rsidRPr="007F2156" w:rsidRDefault="007967EE" w:rsidP="004148FA"/>
    <w:p w:rsidR="004148FA" w:rsidRPr="007F2156" w:rsidRDefault="004148FA" w:rsidP="004148FA">
      <w:pPr>
        <w:pStyle w:val="Heading2"/>
      </w:pPr>
      <w:bookmarkStart w:id="16" w:name="_Toc420919451"/>
      <w:r w:rsidRPr="007F2156">
        <w:t>My saved searches</w:t>
      </w:r>
      <w:bookmarkEnd w:id="16"/>
    </w:p>
    <w:p w:rsidR="004148FA" w:rsidRPr="007F2156" w:rsidRDefault="004148FA" w:rsidP="004148FA">
      <w:r w:rsidRPr="007F2156">
        <w:t>This folder provides you a list of all search queries you have saved.</w:t>
      </w:r>
      <w:r w:rsidR="00334A17" w:rsidRPr="007F2156">
        <w:t xml:space="preserve"> Clicking on a search will execute that search again and present the result in the Search tab.</w:t>
      </w:r>
      <w:r w:rsidRPr="007F2156">
        <w:t xml:space="preserve"> </w:t>
      </w:r>
    </w:p>
    <w:p w:rsidR="00355E8D" w:rsidRPr="007F2156" w:rsidRDefault="00355E8D" w:rsidP="008A6C73">
      <w:pPr>
        <w:jc w:val="center"/>
      </w:pPr>
      <w:r w:rsidRPr="007F2156">
        <w:rPr>
          <w:noProof/>
          <w:lang w:eastAsia="en-GB"/>
        </w:rPr>
        <w:drawing>
          <wp:inline distT="0" distB="0" distL="0" distR="0" wp14:anchorId="117FC371" wp14:editId="5C16FAF1">
            <wp:extent cx="4724400" cy="31458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730293" cy="3149807"/>
                    </a:xfrm>
                    <a:prstGeom prst="rect">
                      <a:avLst/>
                    </a:prstGeom>
                  </pic:spPr>
                </pic:pic>
              </a:graphicData>
            </a:graphic>
          </wp:inline>
        </w:drawing>
      </w:r>
    </w:p>
    <w:p w:rsidR="004148FA" w:rsidRPr="007F2156" w:rsidRDefault="004148FA" w:rsidP="004148FA">
      <w:pPr>
        <w:pStyle w:val="Heading2"/>
      </w:pPr>
      <w:bookmarkStart w:id="17" w:name="_Toc420919452"/>
      <w:r w:rsidRPr="007F2156">
        <w:lastRenderedPageBreak/>
        <w:t>Documents I am editing</w:t>
      </w:r>
      <w:bookmarkEnd w:id="17"/>
    </w:p>
    <w:p w:rsidR="004148FA" w:rsidRPr="007F2156" w:rsidRDefault="00334A17" w:rsidP="004148FA">
      <w:r w:rsidRPr="007F2156">
        <w:t>Clicking the ‘Documents I am editing’ provides in the details pane a list of all the working copies in the repository of documents that you have put in Edit Off-Line mode.</w:t>
      </w:r>
    </w:p>
    <w:p w:rsidR="004148FA" w:rsidRPr="007F2156" w:rsidRDefault="00B319AD" w:rsidP="004148FA">
      <w:pPr>
        <w:jc w:val="center"/>
      </w:pPr>
      <w:r w:rsidRPr="007F2156">
        <w:rPr>
          <w:noProof/>
          <w:lang w:eastAsia="en-GB"/>
        </w:rPr>
        <w:drawing>
          <wp:inline distT="0" distB="0" distL="0" distR="0">
            <wp:extent cx="5615203" cy="1955800"/>
            <wp:effectExtent l="0" t="0" r="508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Fred 2.2\Fred Documents I am editing.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24221" cy="1958941"/>
                    </a:xfrm>
                    <a:prstGeom prst="rect">
                      <a:avLst/>
                    </a:prstGeom>
                    <a:noFill/>
                    <a:ln>
                      <a:noFill/>
                    </a:ln>
                  </pic:spPr>
                </pic:pic>
              </a:graphicData>
            </a:graphic>
          </wp:inline>
        </w:drawing>
      </w:r>
    </w:p>
    <w:p w:rsidR="00334A17" w:rsidRPr="007F2156" w:rsidRDefault="00334A17" w:rsidP="004148FA">
      <w:r w:rsidRPr="007F2156">
        <w:t>The overview provides you information on:</w:t>
      </w:r>
    </w:p>
    <w:p w:rsidR="00334A17" w:rsidRPr="007F2156" w:rsidRDefault="00FF7C72" w:rsidP="00334A17">
      <w:pPr>
        <w:pStyle w:val="ListParagraph"/>
        <w:numPr>
          <w:ilvl w:val="0"/>
          <w:numId w:val="29"/>
        </w:numPr>
      </w:pPr>
      <w:r w:rsidRPr="007F2156">
        <w:t>An icon indicating the s</w:t>
      </w:r>
      <w:r w:rsidR="00334A17" w:rsidRPr="007F2156">
        <w:t>tatus of the local copy</w:t>
      </w:r>
    </w:p>
    <w:p w:rsidR="00334A17" w:rsidRPr="007F2156" w:rsidRDefault="00334A17" w:rsidP="00334A17">
      <w:pPr>
        <w:pStyle w:val="ListParagraph"/>
        <w:numPr>
          <w:ilvl w:val="0"/>
          <w:numId w:val="29"/>
        </w:numPr>
      </w:pPr>
      <w:r w:rsidRPr="007F2156">
        <w:t>The modification date of the local and server copy</w:t>
      </w:r>
    </w:p>
    <w:p w:rsidR="00334A17" w:rsidRPr="007F2156" w:rsidRDefault="00FF7C72" w:rsidP="00334A17">
      <w:pPr>
        <w:pStyle w:val="ListParagraph"/>
        <w:numPr>
          <w:ilvl w:val="0"/>
          <w:numId w:val="29"/>
        </w:numPr>
      </w:pPr>
      <w:r w:rsidRPr="007F2156">
        <w:t>A message on the status of the local copy</w:t>
      </w:r>
    </w:p>
    <w:p w:rsidR="004148FA" w:rsidRPr="007F2156" w:rsidRDefault="00334A17" w:rsidP="004148FA">
      <w:r w:rsidRPr="007F2156">
        <w:t>Using the right mouse commands you will be able to</w:t>
      </w:r>
      <w:r w:rsidR="004148FA" w:rsidRPr="007F2156">
        <w:t>:</w:t>
      </w:r>
    </w:p>
    <w:p w:rsidR="00334A17" w:rsidRPr="007F2156" w:rsidRDefault="00334A17" w:rsidP="004148FA">
      <w:pPr>
        <w:pStyle w:val="ListParagraph"/>
        <w:numPr>
          <w:ilvl w:val="0"/>
          <w:numId w:val="9"/>
        </w:numPr>
      </w:pPr>
      <w:r w:rsidRPr="007F2156">
        <w:t>Open the document</w:t>
      </w:r>
    </w:p>
    <w:p w:rsidR="00334A17" w:rsidRPr="007F2156" w:rsidRDefault="00334A17" w:rsidP="00334A17">
      <w:pPr>
        <w:pStyle w:val="ListParagraph"/>
        <w:numPr>
          <w:ilvl w:val="1"/>
          <w:numId w:val="9"/>
        </w:numPr>
      </w:pPr>
      <w:r w:rsidRPr="007F2156">
        <w:t>In case the working copy is already on your PC, it will open the local copy</w:t>
      </w:r>
    </w:p>
    <w:p w:rsidR="00334A17" w:rsidRPr="007F2156" w:rsidRDefault="00334A17" w:rsidP="00334A17">
      <w:pPr>
        <w:pStyle w:val="ListParagraph"/>
        <w:numPr>
          <w:ilvl w:val="1"/>
          <w:numId w:val="9"/>
        </w:numPr>
      </w:pPr>
      <w:r w:rsidRPr="007F2156">
        <w:t>In case the local copy is missing, it will download the working copy from the server</w:t>
      </w:r>
    </w:p>
    <w:p w:rsidR="004148FA" w:rsidRPr="007F2156" w:rsidRDefault="004148FA" w:rsidP="004148FA">
      <w:pPr>
        <w:pStyle w:val="ListParagraph"/>
        <w:numPr>
          <w:ilvl w:val="0"/>
          <w:numId w:val="9"/>
        </w:numPr>
      </w:pPr>
      <w:r w:rsidRPr="007F2156">
        <w:t>Check-in the document at which Fred will take the most recent version of the working copy and check it in.</w:t>
      </w:r>
    </w:p>
    <w:p w:rsidR="004148FA" w:rsidRPr="007F2156" w:rsidRDefault="004148FA" w:rsidP="004148FA">
      <w:pPr>
        <w:pStyle w:val="ListParagraph"/>
        <w:numPr>
          <w:ilvl w:val="1"/>
          <w:numId w:val="9"/>
        </w:numPr>
      </w:pPr>
      <w:r w:rsidRPr="007F2156">
        <w:t>The upload</w:t>
      </w:r>
      <w:r w:rsidR="00334A17" w:rsidRPr="007F2156">
        <w:t xml:space="preserve"> progress</w:t>
      </w:r>
      <w:r w:rsidRPr="007F2156">
        <w:t xml:space="preserve"> of the document will be shown in the upload list</w:t>
      </w:r>
    </w:p>
    <w:p w:rsidR="004148FA" w:rsidRPr="007F2156" w:rsidRDefault="004148FA" w:rsidP="004148FA">
      <w:pPr>
        <w:pStyle w:val="ListParagraph"/>
        <w:numPr>
          <w:ilvl w:val="1"/>
          <w:numId w:val="9"/>
        </w:numPr>
      </w:pPr>
      <w:r w:rsidRPr="007F2156">
        <w:t>In case the document is versionable, the user will get a request to specify the new version.</w:t>
      </w:r>
    </w:p>
    <w:p w:rsidR="004148FA" w:rsidRPr="007F2156" w:rsidRDefault="004148FA" w:rsidP="004148FA">
      <w:pPr>
        <w:pStyle w:val="ListParagraph"/>
        <w:numPr>
          <w:ilvl w:val="0"/>
          <w:numId w:val="9"/>
        </w:numPr>
      </w:pPr>
      <w:r w:rsidRPr="007F2156">
        <w:t>Discard the changes at which the working copy will be removed and the original document will be unlocked.</w:t>
      </w:r>
    </w:p>
    <w:p w:rsidR="004148FA" w:rsidRPr="007F2156" w:rsidRDefault="004148FA" w:rsidP="004148FA">
      <w:pPr>
        <w:pStyle w:val="ListParagraph"/>
        <w:numPr>
          <w:ilvl w:val="0"/>
          <w:numId w:val="9"/>
        </w:numPr>
      </w:pPr>
      <w:r w:rsidRPr="007F2156">
        <w:t>Open the folder in which the file is located.</w:t>
      </w:r>
    </w:p>
    <w:p w:rsidR="00A217B9" w:rsidRDefault="00E2449D" w:rsidP="00E2449D">
      <w:pPr>
        <w:pStyle w:val="Heading2"/>
      </w:pPr>
      <w:bookmarkStart w:id="18" w:name="_Toc420919453"/>
      <w:r>
        <w:t>Hiding folders in the navigation</w:t>
      </w:r>
      <w:r w:rsidR="00A653FC">
        <w:t xml:space="preserve"> (New)</w:t>
      </w:r>
      <w:bookmarkEnd w:id="18"/>
    </w:p>
    <w:p w:rsidR="00E2449D" w:rsidRDefault="00E2449D" w:rsidP="00A217B9">
      <w:r>
        <w:t>It is possible to hide folders like Data Dictionary and IMAP Attachments in the Fred user interface. These configuration settings are done on the Alfresco Server and have following consequences:</w:t>
      </w:r>
    </w:p>
    <w:p w:rsidR="00E2449D" w:rsidRDefault="00E2449D" w:rsidP="00E2449D">
      <w:pPr>
        <w:pStyle w:val="ListParagraph"/>
        <w:numPr>
          <w:ilvl w:val="0"/>
          <w:numId w:val="9"/>
        </w:numPr>
      </w:pPr>
      <w:r>
        <w:t>The folder does not show up in the navigation pane while browsing through the folder structure</w:t>
      </w:r>
    </w:p>
    <w:p w:rsidR="00E2449D" w:rsidRDefault="00E2449D" w:rsidP="00E2449D">
      <w:pPr>
        <w:pStyle w:val="ListParagraph"/>
        <w:numPr>
          <w:ilvl w:val="0"/>
          <w:numId w:val="9"/>
        </w:numPr>
      </w:pPr>
      <w:r>
        <w:t>The folder is not shown in the list of objects in the details pane</w:t>
      </w:r>
    </w:p>
    <w:p w:rsidR="00E2449D" w:rsidRDefault="00E2449D" w:rsidP="00E2449D">
      <w:pPr>
        <w:pStyle w:val="ListParagraph"/>
        <w:numPr>
          <w:ilvl w:val="0"/>
          <w:numId w:val="9"/>
        </w:numPr>
      </w:pPr>
      <w:r>
        <w:t>The folder will show up in the search tab when you look for it</w:t>
      </w:r>
    </w:p>
    <w:p w:rsidR="00E2449D" w:rsidRDefault="00E2449D" w:rsidP="00E2449D">
      <w:pPr>
        <w:pStyle w:val="ListParagraph"/>
        <w:numPr>
          <w:ilvl w:val="0"/>
          <w:numId w:val="9"/>
        </w:numPr>
      </w:pPr>
      <w:r>
        <w:t xml:space="preserve">You can add the folder as a </w:t>
      </w:r>
      <w:proofErr w:type="spellStart"/>
      <w:r>
        <w:t>Favorite</w:t>
      </w:r>
      <w:proofErr w:type="spellEnd"/>
      <w:r>
        <w:t xml:space="preserve"> or as a shortcut in another folder. This enables you to navigate to the folder in case you need to reach it.</w:t>
      </w:r>
    </w:p>
    <w:p w:rsidR="00E2449D" w:rsidRPr="007F2156" w:rsidRDefault="00AF48B6" w:rsidP="00E2449D">
      <w:r>
        <w:lastRenderedPageBreak/>
        <w:pict>
          <v:shape id="_x0000_i1027" type="#_x0000_t75" style="width:486.75pt;height:265.5pt">
            <v:imagedata r:id="rId47" o:title="Hide Folders"/>
          </v:shape>
        </w:pict>
      </w:r>
    </w:p>
    <w:p w:rsidR="005F52A1" w:rsidRPr="007F2156" w:rsidRDefault="002E6279" w:rsidP="002E6279">
      <w:pPr>
        <w:pStyle w:val="Heading2"/>
      </w:pPr>
      <w:bookmarkStart w:id="19" w:name="_Toc420919454"/>
      <w:r w:rsidRPr="007F2156">
        <w:t>Opening multiple browser tabs</w:t>
      </w:r>
      <w:bookmarkEnd w:id="19"/>
    </w:p>
    <w:p w:rsidR="002E6279" w:rsidRPr="007F2156" w:rsidRDefault="001E02D6" w:rsidP="002E6279">
      <w:r w:rsidRPr="007F2156">
        <w:t>One can open multiple browser tabs</w:t>
      </w:r>
      <w:r w:rsidR="00B50731" w:rsidRPr="007F2156">
        <w:t xml:space="preserve"> clicking the Window/New Browser Tab command or using the short Ctrl + T. Each browser tab provides a view on the repository. Each tab will have the name of the active folder.</w:t>
      </w:r>
    </w:p>
    <w:p w:rsidR="000F2616" w:rsidRPr="007F2156" w:rsidRDefault="0034073B" w:rsidP="005F52A1">
      <w:pPr>
        <w:pStyle w:val="Heading1"/>
      </w:pPr>
      <w:bookmarkStart w:id="20" w:name="_Toc420919455"/>
      <w:r w:rsidRPr="007F2156">
        <w:lastRenderedPageBreak/>
        <w:t>Handling</w:t>
      </w:r>
      <w:r w:rsidR="00724E08" w:rsidRPr="007F2156">
        <w:t xml:space="preserve"> folders</w:t>
      </w:r>
      <w:bookmarkEnd w:id="20"/>
    </w:p>
    <w:p w:rsidR="009C3260" w:rsidRPr="007F2156" w:rsidRDefault="00724E08" w:rsidP="009C3260">
      <w:r w:rsidRPr="007F2156">
        <w:t xml:space="preserve">Right clicking on a folder </w:t>
      </w:r>
      <w:r w:rsidR="001F3868" w:rsidRPr="007F2156">
        <w:t>in the navigation</w:t>
      </w:r>
      <w:r w:rsidR="00575783" w:rsidRPr="007F2156">
        <w:t xml:space="preserve"> pane</w:t>
      </w:r>
      <w:r w:rsidR="001F3868" w:rsidRPr="007F2156">
        <w:t xml:space="preserve"> or the </w:t>
      </w:r>
      <w:r w:rsidR="00B413F6" w:rsidRPr="007F2156">
        <w:t xml:space="preserve">white space in the </w:t>
      </w:r>
      <w:r w:rsidR="001F3868" w:rsidRPr="007F2156">
        <w:t xml:space="preserve">details pane </w:t>
      </w:r>
      <w:r w:rsidRPr="007F2156">
        <w:t>pops-up a command menu enabling you to manage the folder structure.</w:t>
      </w:r>
    </w:p>
    <w:p w:rsidR="00915B86" w:rsidRPr="007F2156" w:rsidRDefault="00D16034">
      <w:pPr>
        <w:jc w:val="center"/>
      </w:pPr>
      <w:r w:rsidRPr="007F2156">
        <w:rPr>
          <w:lang w:eastAsia="nl-BE"/>
        </w:rPr>
        <w:t xml:space="preserve"> </w:t>
      </w:r>
      <w:r w:rsidR="00AF37A6" w:rsidRPr="007F2156">
        <w:rPr>
          <w:noProof/>
          <w:lang w:eastAsia="en-GB"/>
        </w:rPr>
        <w:drawing>
          <wp:inline distT="0" distB="0" distL="0" distR="0" wp14:anchorId="2EB46DBC" wp14:editId="40EC0B50">
            <wp:extent cx="1667022" cy="3693600"/>
            <wp:effectExtent l="0" t="0" r="0" b="254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667022" cy="3693600"/>
                    </a:xfrm>
                    <a:prstGeom prst="rect">
                      <a:avLst/>
                    </a:prstGeom>
                  </pic:spPr>
                </pic:pic>
              </a:graphicData>
            </a:graphic>
          </wp:inline>
        </w:drawing>
      </w:r>
      <w:r w:rsidR="00E945C3" w:rsidRPr="007F2156">
        <w:rPr>
          <w:lang w:eastAsia="en-GB"/>
        </w:rPr>
        <w:t xml:space="preserve"> </w:t>
      </w:r>
    </w:p>
    <w:p w:rsidR="008004ED" w:rsidRPr="007F2156" w:rsidRDefault="00724E08" w:rsidP="004E2A6A">
      <w:r w:rsidRPr="007F2156">
        <w:t xml:space="preserve">If you do not have the appropriate rights to execute one of these commands, </w:t>
      </w:r>
      <w:r w:rsidR="00041C6C" w:rsidRPr="007F2156">
        <w:t xml:space="preserve">this </w:t>
      </w:r>
      <w:r w:rsidRPr="007F2156">
        <w:t>command will be disabled.</w:t>
      </w:r>
    </w:p>
    <w:p w:rsidR="00385DBE" w:rsidRPr="007F2156" w:rsidRDefault="00724E08" w:rsidP="005F52A1">
      <w:pPr>
        <w:pStyle w:val="Heading2"/>
      </w:pPr>
      <w:bookmarkStart w:id="21" w:name="_Ref265655413"/>
      <w:bookmarkStart w:id="22" w:name="_Toc420919456"/>
      <w:r w:rsidRPr="007F2156">
        <w:t>Refresh</w:t>
      </w:r>
      <w:bookmarkEnd w:id="21"/>
      <w:bookmarkEnd w:id="22"/>
    </w:p>
    <w:p w:rsidR="00A668ED" w:rsidRPr="007F2156" w:rsidRDefault="00A668ED" w:rsidP="00A668ED">
      <w:pPr>
        <w:jc w:val="center"/>
      </w:pPr>
      <w:r w:rsidRPr="007F2156">
        <w:rPr>
          <w:noProof/>
          <w:lang w:eastAsia="en-GB"/>
        </w:rPr>
        <w:drawing>
          <wp:inline distT="0" distB="0" distL="0" distR="0" wp14:anchorId="740B2B05" wp14:editId="6B7E65D6">
            <wp:extent cx="1943100" cy="66675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43100" cy="666750"/>
                    </a:xfrm>
                    <a:prstGeom prst="rect">
                      <a:avLst/>
                    </a:prstGeom>
                    <a:ln>
                      <a:solidFill>
                        <a:schemeClr val="accent1"/>
                      </a:solidFill>
                    </a:ln>
                  </pic:spPr>
                </pic:pic>
              </a:graphicData>
            </a:graphic>
          </wp:inline>
        </w:drawing>
      </w:r>
    </w:p>
    <w:p w:rsidR="002F244E" w:rsidRPr="007F2156" w:rsidRDefault="00385DBE" w:rsidP="00710C34">
      <w:r w:rsidRPr="007F2156">
        <w:t xml:space="preserve">When opening a folder for the first time </w:t>
      </w:r>
      <w:r w:rsidR="00B715AA" w:rsidRPr="007F2156">
        <w:t>(</w:t>
      </w:r>
      <w:r w:rsidRPr="007F2156">
        <w:t>or after a</w:t>
      </w:r>
      <w:r w:rsidR="00724E08" w:rsidRPr="007F2156">
        <w:t xml:space="preserve"> </w:t>
      </w:r>
      <w:r w:rsidR="00B715AA" w:rsidRPr="007F2156">
        <w:t>certain time span)</w:t>
      </w:r>
      <w:r w:rsidR="00724E08" w:rsidRPr="007F2156">
        <w:t xml:space="preserve">, Fred will query </w:t>
      </w:r>
      <w:r w:rsidR="00B715AA" w:rsidRPr="007F2156">
        <w:t xml:space="preserve">the </w:t>
      </w:r>
      <w:proofErr w:type="gramStart"/>
      <w:r w:rsidR="00724E08" w:rsidRPr="007F2156">
        <w:t>Alfresco</w:t>
      </w:r>
      <w:proofErr w:type="gramEnd"/>
      <w:r w:rsidR="00724E08" w:rsidRPr="007F2156">
        <w:t xml:space="preserve"> repository and present the content</w:t>
      </w:r>
      <w:r w:rsidR="00B715AA" w:rsidRPr="007F2156">
        <w:t>s</w:t>
      </w:r>
      <w:r w:rsidR="00724E08" w:rsidRPr="007F2156">
        <w:t xml:space="preserve"> of the folder. When</w:t>
      </w:r>
      <w:r w:rsidR="00B715AA" w:rsidRPr="007F2156">
        <w:t xml:space="preserve"> another user is concurrently adding or editing content in the same folder, </w:t>
      </w:r>
      <w:r w:rsidR="00724E08" w:rsidRPr="007F2156">
        <w:t xml:space="preserve">updates are only presented in your Fred window when you force </w:t>
      </w:r>
      <w:r w:rsidR="000B0418" w:rsidRPr="007F2156">
        <w:t xml:space="preserve">(F5 or menu) </w:t>
      </w:r>
      <w:r w:rsidR="00724E08" w:rsidRPr="007F2156">
        <w:t xml:space="preserve">a refresh of the folder content </w:t>
      </w:r>
      <w:r w:rsidR="00D14189" w:rsidRPr="007F2156">
        <w:t xml:space="preserve">or </w:t>
      </w:r>
      <w:r w:rsidR="00041C6C" w:rsidRPr="007F2156">
        <w:t>after a certain time span, when the folder is reopened.</w:t>
      </w:r>
      <w:r w:rsidR="00724E08" w:rsidRPr="007F2156">
        <w:t xml:space="preserve"> This will update the sub folder list, the list of files and its meta-data</w:t>
      </w:r>
      <w:r w:rsidR="000B0418" w:rsidRPr="007F2156">
        <w:t xml:space="preserve"> in the details pane</w:t>
      </w:r>
      <w:r w:rsidR="00724E08" w:rsidRPr="007F2156">
        <w:t>.</w:t>
      </w:r>
      <w:r w:rsidR="00014F7A" w:rsidRPr="007F2156">
        <w:t xml:space="preserve"> </w:t>
      </w:r>
    </w:p>
    <w:p w:rsidR="008004ED" w:rsidRPr="007F2156" w:rsidRDefault="00724E08" w:rsidP="005F52A1">
      <w:pPr>
        <w:pStyle w:val="Heading2"/>
      </w:pPr>
      <w:bookmarkStart w:id="23" w:name="_Toc420919457"/>
      <w:r w:rsidRPr="007F2156">
        <w:t>Create folders</w:t>
      </w:r>
      <w:bookmarkEnd w:id="23"/>
    </w:p>
    <w:p w:rsidR="00A668ED" w:rsidRPr="007F2156" w:rsidRDefault="00A668ED" w:rsidP="00A668ED">
      <w:pPr>
        <w:jc w:val="center"/>
      </w:pPr>
      <w:r w:rsidRPr="007F2156">
        <w:rPr>
          <w:noProof/>
          <w:lang w:eastAsia="en-GB"/>
        </w:rPr>
        <w:drawing>
          <wp:inline distT="0" distB="0" distL="0" distR="0" wp14:anchorId="7C44D55C" wp14:editId="38EE714F">
            <wp:extent cx="1943100" cy="6381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43100" cy="638175"/>
                    </a:xfrm>
                    <a:prstGeom prst="rect">
                      <a:avLst/>
                    </a:prstGeom>
                    <a:ln>
                      <a:solidFill>
                        <a:schemeClr val="accent1"/>
                      </a:solidFill>
                    </a:ln>
                  </pic:spPr>
                </pic:pic>
              </a:graphicData>
            </a:graphic>
          </wp:inline>
        </w:drawing>
      </w:r>
    </w:p>
    <w:p w:rsidR="009C3260" w:rsidRPr="007F2156" w:rsidRDefault="00385DBE" w:rsidP="00103573">
      <w:pPr>
        <w:pStyle w:val="ListParagraph"/>
        <w:numPr>
          <w:ilvl w:val="0"/>
          <w:numId w:val="15"/>
        </w:numPr>
      </w:pPr>
      <w:r w:rsidRPr="007F2156">
        <w:t xml:space="preserve">To create a new subfolder, click </w:t>
      </w:r>
      <w:r w:rsidR="001F1A32" w:rsidRPr="007F2156">
        <w:t>“</w:t>
      </w:r>
      <w:r w:rsidRPr="007F2156">
        <w:t>New Folder</w:t>
      </w:r>
      <w:r w:rsidR="001F1A32" w:rsidRPr="007F2156">
        <w:t>”</w:t>
      </w:r>
      <w:r w:rsidRPr="007F2156">
        <w:t>.</w:t>
      </w:r>
    </w:p>
    <w:p w:rsidR="00385DBE" w:rsidRPr="007F2156" w:rsidRDefault="00724E08" w:rsidP="00103573">
      <w:pPr>
        <w:pStyle w:val="ListParagraph"/>
        <w:numPr>
          <w:ilvl w:val="0"/>
          <w:numId w:val="15"/>
        </w:numPr>
      </w:pPr>
      <w:r w:rsidRPr="007F2156">
        <w:lastRenderedPageBreak/>
        <w:t>Enter the name of the new folder and Enter.</w:t>
      </w:r>
    </w:p>
    <w:p w:rsidR="00221440" w:rsidRPr="007F2156" w:rsidRDefault="00B413F6" w:rsidP="009C3260">
      <w:pPr>
        <w:jc w:val="center"/>
      </w:pPr>
      <w:r w:rsidRPr="007F2156">
        <w:rPr>
          <w:noProof/>
          <w:lang w:eastAsia="en-GB"/>
        </w:rPr>
        <w:drawing>
          <wp:inline distT="0" distB="0" distL="0" distR="0" wp14:anchorId="1BE38333" wp14:editId="022D0A0E">
            <wp:extent cx="1119600" cy="666000"/>
            <wp:effectExtent l="0" t="0" r="4445" b="1270"/>
            <wp:docPr id="37" name="Picture 37"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1119600" cy="666000"/>
                    </a:xfrm>
                    <a:prstGeom prst="rect">
                      <a:avLst/>
                    </a:prstGeom>
                    <a:noFill/>
                    <a:ln>
                      <a:noFill/>
                    </a:ln>
                  </pic:spPr>
                </pic:pic>
              </a:graphicData>
            </a:graphic>
          </wp:inline>
        </w:drawing>
      </w:r>
    </w:p>
    <w:p w:rsidR="00221440" w:rsidRPr="007F2156" w:rsidRDefault="00221440" w:rsidP="00221440">
      <w:pPr>
        <w:jc w:val="both"/>
      </w:pPr>
      <w:r w:rsidRPr="007F2156">
        <w:t xml:space="preserve">This functionality is not available for </w:t>
      </w:r>
      <w:r w:rsidR="0034073B" w:rsidRPr="007F2156">
        <w:t xml:space="preserve">Share </w:t>
      </w:r>
      <w:r w:rsidRPr="007F2156">
        <w:t>sites folder</w:t>
      </w:r>
      <w:r w:rsidR="0034073B" w:rsidRPr="007F2156">
        <w:t xml:space="preserve"> as th</w:t>
      </w:r>
      <w:r w:rsidR="00A04267" w:rsidRPr="007F2156">
        <w:t>is is a part of the repositor</w:t>
      </w:r>
      <w:r w:rsidR="00DB65B8" w:rsidRPr="007F2156">
        <w:t xml:space="preserve">y that </w:t>
      </w:r>
      <w:r w:rsidR="0034073B" w:rsidRPr="007F2156">
        <w:t>need</w:t>
      </w:r>
      <w:r w:rsidR="00DB65B8" w:rsidRPr="007F2156">
        <w:t>s</w:t>
      </w:r>
      <w:r w:rsidR="0034073B" w:rsidRPr="007F2156">
        <w:t xml:space="preserve"> to be set-up through the Alfresco Share interface</w:t>
      </w:r>
      <w:r w:rsidRPr="007F2156">
        <w:t>.</w:t>
      </w:r>
    </w:p>
    <w:p w:rsidR="00C75AFB" w:rsidRPr="007F2156" w:rsidRDefault="00C75AFB" w:rsidP="005F52A1">
      <w:pPr>
        <w:pStyle w:val="Heading2"/>
      </w:pPr>
      <w:bookmarkStart w:id="24" w:name="_Toc420919458"/>
      <w:r w:rsidRPr="007F2156">
        <w:t>Rename folders</w:t>
      </w:r>
      <w:bookmarkEnd w:id="24"/>
    </w:p>
    <w:p w:rsidR="00A668ED" w:rsidRPr="007F2156" w:rsidRDefault="00A668ED" w:rsidP="00A668ED">
      <w:pPr>
        <w:jc w:val="center"/>
      </w:pPr>
      <w:r w:rsidRPr="007F2156">
        <w:rPr>
          <w:noProof/>
          <w:lang w:eastAsia="en-GB"/>
        </w:rPr>
        <w:drawing>
          <wp:inline distT="0" distB="0" distL="0" distR="0" wp14:anchorId="7C10FAA8" wp14:editId="326D0B86">
            <wp:extent cx="1943100" cy="6477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43100" cy="647700"/>
                    </a:xfrm>
                    <a:prstGeom prst="rect">
                      <a:avLst/>
                    </a:prstGeom>
                    <a:ln>
                      <a:solidFill>
                        <a:schemeClr val="accent1"/>
                      </a:solidFill>
                    </a:ln>
                  </pic:spPr>
                </pic:pic>
              </a:graphicData>
            </a:graphic>
          </wp:inline>
        </w:drawing>
      </w:r>
    </w:p>
    <w:p w:rsidR="00C75AFB" w:rsidRPr="007F2156" w:rsidRDefault="00C75AFB" w:rsidP="00103573">
      <w:pPr>
        <w:pStyle w:val="ListParagraph"/>
        <w:numPr>
          <w:ilvl w:val="0"/>
          <w:numId w:val="15"/>
        </w:numPr>
      </w:pPr>
      <w:r w:rsidRPr="007F2156">
        <w:t>To rename a new subfolder, click “Rename”.</w:t>
      </w:r>
    </w:p>
    <w:p w:rsidR="00C75AFB" w:rsidRPr="007F2156" w:rsidRDefault="00C75AFB" w:rsidP="00103573">
      <w:pPr>
        <w:pStyle w:val="ListParagraph"/>
        <w:numPr>
          <w:ilvl w:val="0"/>
          <w:numId w:val="15"/>
        </w:numPr>
      </w:pPr>
      <w:r w:rsidRPr="007F2156">
        <w:t>Enter the new name of the folder and push Enter.</w:t>
      </w:r>
    </w:p>
    <w:p w:rsidR="00041C6C" w:rsidRPr="007F2156" w:rsidRDefault="00041C6C" w:rsidP="00EA4B27">
      <w:pPr>
        <w:jc w:val="center"/>
      </w:pPr>
    </w:p>
    <w:p w:rsidR="004262EB" w:rsidRPr="007F2156" w:rsidRDefault="004262EB" w:rsidP="005F52A1">
      <w:pPr>
        <w:pStyle w:val="Heading2"/>
      </w:pPr>
      <w:bookmarkStart w:id="25" w:name="_Toc420919459"/>
      <w:r w:rsidRPr="007F2156">
        <w:t>Metadata of folders</w:t>
      </w:r>
      <w:bookmarkEnd w:id="25"/>
    </w:p>
    <w:p w:rsidR="004262EB" w:rsidRPr="007F2156" w:rsidRDefault="004262EB" w:rsidP="004262EB">
      <w:r w:rsidRPr="007F2156">
        <w:t xml:space="preserve">See </w:t>
      </w:r>
      <w:r w:rsidRPr="007F2156">
        <w:fldChar w:fldCharType="begin"/>
      </w:r>
      <w:r w:rsidRPr="007F2156">
        <w:instrText xml:space="preserve"> REF _Ref386180764 \r \h  \* MERGEFORMAT </w:instrText>
      </w:r>
      <w:r w:rsidRPr="007F2156">
        <w:fldChar w:fldCharType="separate"/>
      </w:r>
      <w:r w:rsidR="00400E77">
        <w:t>15</w:t>
      </w:r>
      <w:r w:rsidRPr="007F2156">
        <w:fldChar w:fldCharType="end"/>
      </w:r>
      <w:r w:rsidRPr="007F2156">
        <w:t xml:space="preserve"> </w:t>
      </w:r>
      <w:r w:rsidRPr="007F2156">
        <w:fldChar w:fldCharType="begin"/>
      </w:r>
      <w:r w:rsidRPr="007F2156">
        <w:instrText xml:space="preserve"> REF _Ref386180765 \h  \* MERGEFORMAT </w:instrText>
      </w:r>
      <w:r w:rsidRPr="007F2156">
        <w:fldChar w:fldCharType="separate"/>
      </w:r>
      <w:r w:rsidR="00400E77" w:rsidRPr="007F2156">
        <w:t>Handling metadata</w:t>
      </w:r>
      <w:r w:rsidRPr="007F2156">
        <w:fldChar w:fldCharType="end"/>
      </w:r>
    </w:p>
    <w:p w:rsidR="00F01B6F" w:rsidRPr="007F2156" w:rsidRDefault="00F01B6F" w:rsidP="005F52A1">
      <w:pPr>
        <w:pStyle w:val="Heading2"/>
      </w:pPr>
      <w:bookmarkStart w:id="26" w:name="_Toc420919460"/>
      <w:r w:rsidRPr="007F2156">
        <w:t>Move folders</w:t>
      </w:r>
      <w:bookmarkEnd w:id="26"/>
    </w:p>
    <w:p w:rsidR="00F01B6F" w:rsidRPr="007F2156" w:rsidRDefault="00F01B6F" w:rsidP="00F01B6F">
      <w:r w:rsidRPr="007F2156">
        <w:t xml:space="preserve">By simple drag and drop you can move </w:t>
      </w:r>
      <w:r w:rsidR="00402F6A" w:rsidRPr="007F2156">
        <w:t xml:space="preserve">one or more </w:t>
      </w:r>
      <w:r w:rsidRPr="007F2156">
        <w:t>folder</w:t>
      </w:r>
      <w:r w:rsidR="00402F6A" w:rsidRPr="007F2156">
        <w:t>s</w:t>
      </w:r>
      <w:r w:rsidRPr="007F2156">
        <w:t xml:space="preserve"> to any location in the tree.</w:t>
      </w:r>
      <w:r w:rsidR="00402F6A" w:rsidRPr="007F2156">
        <w:t xml:space="preserve"> You can </w:t>
      </w:r>
      <w:r w:rsidR="001821D0" w:rsidRPr="007F2156">
        <w:t>m</w:t>
      </w:r>
      <w:r w:rsidR="00402F6A" w:rsidRPr="007F2156">
        <w:t>ove folders within the Navigation pane or you can move folders from the detailed pane to the navigation pane.</w:t>
      </w:r>
      <w:r w:rsidR="001821D0" w:rsidRPr="007F2156">
        <w:t xml:space="preserve"> You </w:t>
      </w:r>
      <w:r w:rsidR="00212255" w:rsidRPr="007F2156">
        <w:t>are prom</w:t>
      </w:r>
      <w:r w:rsidR="00907D61" w:rsidRPr="007F2156">
        <w:t>p</w:t>
      </w:r>
      <w:r w:rsidR="00212255" w:rsidRPr="007F2156">
        <w:t xml:space="preserve">ted </w:t>
      </w:r>
      <w:r w:rsidR="001821D0" w:rsidRPr="007F2156">
        <w:t>to confirm you want to move the folders.</w:t>
      </w:r>
    </w:p>
    <w:p w:rsidR="00F01B6F" w:rsidRPr="007F2156" w:rsidRDefault="00F01B6F" w:rsidP="00F01B6F">
      <w:r w:rsidRPr="007F2156">
        <w:t xml:space="preserve">Notice that you need the appropriate rights to execute a move. You </w:t>
      </w:r>
      <w:r w:rsidR="00907D61" w:rsidRPr="007F2156">
        <w:t xml:space="preserve">will </w:t>
      </w:r>
      <w:r w:rsidRPr="007F2156">
        <w:t xml:space="preserve">need at minimum folder creation rights in the receiving folder </w:t>
      </w:r>
      <w:r w:rsidRPr="007F2156">
        <w:rPr>
          <w:b/>
        </w:rPr>
        <w:t>and</w:t>
      </w:r>
      <w:r w:rsidRPr="007F2156">
        <w:t xml:space="preserve"> folder deletion rights in the original parent folder.</w:t>
      </w:r>
    </w:p>
    <w:p w:rsidR="00F01B6F" w:rsidRPr="007F2156" w:rsidRDefault="00F01B6F" w:rsidP="005F52A1">
      <w:pPr>
        <w:pStyle w:val="Heading2"/>
      </w:pPr>
      <w:bookmarkStart w:id="27" w:name="_Toc420919461"/>
      <w:r w:rsidRPr="007F2156">
        <w:t>Delete folder</w:t>
      </w:r>
      <w:bookmarkEnd w:id="27"/>
    </w:p>
    <w:p w:rsidR="00A668ED" w:rsidRPr="007F2156" w:rsidRDefault="00A668ED" w:rsidP="00A668ED">
      <w:pPr>
        <w:jc w:val="center"/>
      </w:pPr>
      <w:r w:rsidRPr="007F2156">
        <w:rPr>
          <w:noProof/>
          <w:lang w:eastAsia="en-GB"/>
        </w:rPr>
        <w:drawing>
          <wp:inline distT="0" distB="0" distL="0" distR="0" wp14:anchorId="484599A9" wp14:editId="3124CF6C">
            <wp:extent cx="1943100" cy="6667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43100" cy="666750"/>
                    </a:xfrm>
                    <a:prstGeom prst="rect">
                      <a:avLst/>
                    </a:prstGeom>
                    <a:ln>
                      <a:solidFill>
                        <a:schemeClr val="accent1"/>
                      </a:solidFill>
                    </a:ln>
                  </pic:spPr>
                </pic:pic>
              </a:graphicData>
            </a:graphic>
          </wp:inline>
        </w:drawing>
      </w:r>
    </w:p>
    <w:p w:rsidR="00F01B6F" w:rsidRPr="007F2156" w:rsidRDefault="00F01B6F" w:rsidP="00103573">
      <w:pPr>
        <w:pStyle w:val="ListParagraph"/>
        <w:numPr>
          <w:ilvl w:val="0"/>
          <w:numId w:val="16"/>
        </w:numPr>
        <w:jc w:val="both"/>
      </w:pPr>
      <w:r w:rsidRPr="007F2156">
        <w:t xml:space="preserve">To delete a folder, click Delete </w:t>
      </w:r>
      <w:r w:rsidRPr="007F2156">
        <w:rPr>
          <w:noProof/>
          <w:lang w:eastAsia="en-GB"/>
        </w:rPr>
        <w:drawing>
          <wp:inline distT="0" distB="0" distL="0" distR="0" wp14:anchorId="6C3632B4" wp14:editId="764426BD">
            <wp:extent cx="161925" cy="161925"/>
            <wp:effectExtent l="19050" t="0" r="9525" b="0"/>
            <wp:docPr id="5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p>
    <w:p w:rsidR="00F01B6F" w:rsidRPr="007F2156" w:rsidRDefault="00F01B6F" w:rsidP="00F01B6F">
      <w:r w:rsidRPr="007F2156">
        <w:t>You will be able to res</w:t>
      </w:r>
      <w:r w:rsidR="000B38EB" w:rsidRPr="007F2156">
        <w:t xml:space="preserve">tore the folder by clicking on </w:t>
      </w:r>
      <w:r w:rsidRPr="007F2156">
        <w:t>W</w:t>
      </w:r>
      <w:r w:rsidR="000B38EB" w:rsidRPr="007F2156">
        <w:t>indow\</w:t>
      </w:r>
      <w:r w:rsidRPr="007F2156">
        <w:t>Recycle B</w:t>
      </w:r>
      <w:r w:rsidR="000B38EB" w:rsidRPr="007F2156">
        <w:t>in</w:t>
      </w:r>
      <w:r w:rsidRPr="007F2156">
        <w:t>.</w:t>
      </w:r>
      <w:r w:rsidR="006A62D2" w:rsidRPr="007F2156">
        <w:t xml:space="preserve"> See </w:t>
      </w:r>
      <w:r w:rsidR="007A1949" w:rsidRPr="007F2156">
        <w:fldChar w:fldCharType="begin"/>
      </w:r>
      <w:r w:rsidR="006A62D2" w:rsidRPr="007F2156">
        <w:instrText xml:space="preserve"> REF _Ref323741932 \r \h </w:instrText>
      </w:r>
      <w:r w:rsidR="007A1949" w:rsidRPr="007F2156">
        <w:fldChar w:fldCharType="separate"/>
      </w:r>
      <w:r w:rsidR="00400E77">
        <w:t>19.2</w:t>
      </w:r>
      <w:r w:rsidR="007A1949" w:rsidRPr="007F2156">
        <w:fldChar w:fldCharType="end"/>
      </w:r>
      <w:r w:rsidR="00AD3635" w:rsidRPr="007F2156">
        <w:t xml:space="preserve"> </w:t>
      </w:r>
      <w:r w:rsidR="00AD3635" w:rsidRPr="007F2156">
        <w:fldChar w:fldCharType="begin"/>
      </w:r>
      <w:r w:rsidR="00AD3635" w:rsidRPr="007F2156">
        <w:instrText xml:space="preserve"> REF _Ref323741932 \h </w:instrText>
      </w:r>
      <w:r w:rsidR="00AD3635" w:rsidRPr="007F2156">
        <w:fldChar w:fldCharType="separate"/>
      </w:r>
      <w:r w:rsidR="00400E77" w:rsidRPr="007F2156">
        <w:t>Recycle bin</w:t>
      </w:r>
      <w:r w:rsidR="00AD3635" w:rsidRPr="007F2156">
        <w:fldChar w:fldCharType="end"/>
      </w:r>
      <w:r w:rsidR="006A62D2" w:rsidRPr="007F2156">
        <w:t>.</w:t>
      </w:r>
    </w:p>
    <w:p w:rsidR="00F01B6F" w:rsidRPr="007F2156" w:rsidRDefault="00F01B6F" w:rsidP="005F52A1">
      <w:pPr>
        <w:pStyle w:val="Heading2"/>
      </w:pPr>
      <w:bookmarkStart w:id="28" w:name="_Toc420919462"/>
      <w:r w:rsidRPr="007F2156">
        <w:lastRenderedPageBreak/>
        <w:t xml:space="preserve">Copy </w:t>
      </w:r>
      <w:r w:rsidR="004D6108" w:rsidRPr="007F2156">
        <w:t xml:space="preserve">folder </w:t>
      </w:r>
      <w:r w:rsidRPr="007F2156">
        <w:t>link</w:t>
      </w:r>
      <w:bookmarkEnd w:id="28"/>
    </w:p>
    <w:p w:rsidR="00A668ED" w:rsidRPr="007F2156" w:rsidRDefault="00A668ED" w:rsidP="00FE3C09">
      <w:pPr>
        <w:jc w:val="center"/>
      </w:pPr>
      <w:r w:rsidRPr="007F2156">
        <w:rPr>
          <w:noProof/>
          <w:lang w:eastAsia="en-GB"/>
        </w:rPr>
        <w:drawing>
          <wp:inline distT="0" distB="0" distL="0" distR="0" wp14:anchorId="2F8F0A89" wp14:editId="1D93F693">
            <wp:extent cx="1943100" cy="628650"/>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943100" cy="628650"/>
                    </a:xfrm>
                    <a:prstGeom prst="rect">
                      <a:avLst/>
                    </a:prstGeom>
                    <a:ln>
                      <a:solidFill>
                        <a:schemeClr val="accent1"/>
                      </a:solidFill>
                    </a:ln>
                  </pic:spPr>
                </pic:pic>
              </a:graphicData>
            </a:graphic>
          </wp:inline>
        </w:drawing>
      </w:r>
    </w:p>
    <w:p w:rsidR="00F01B6F" w:rsidRPr="007F2156" w:rsidRDefault="00F01B6F" w:rsidP="00F01B6F">
      <w:r w:rsidRPr="007F2156">
        <w:t>You can copy a link with the folder address to an e-mail</w:t>
      </w:r>
      <w:r w:rsidR="0066566B" w:rsidRPr="007F2156">
        <w:t xml:space="preserve"> or a document</w:t>
      </w:r>
      <w:r w:rsidRPr="007F2156">
        <w:t>. Provide</w:t>
      </w:r>
      <w:r w:rsidR="0066566B" w:rsidRPr="007F2156">
        <w:t>d</w:t>
      </w:r>
      <w:r w:rsidRPr="007F2156">
        <w:t xml:space="preserve"> the receiving party has access rights, clicking the link will open the Alfresco Browser and show the folder and its content. </w:t>
      </w:r>
    </w:p>
    <w:p w:rsidR="00D16034" w:rsidRPr="007F2156" w:rsidRDefault="00D16034" w:rsidP="00D16034">
      <w:pPr>
        <w:pStyle w:val="Heading2"/>
      </w:pPr>
      <w:bookmarkStart w:id="29" w:name="_Toc420919463"/>
      <w:r w:rsidRPr="007F2156">
        <w:t>Copy Fred Link</w:t>
      </w:r>
      <w:bookmarkEnd w:id="29"/>
    </w:p>
    <w:p w:rsidR="00A668ED" w:rsidRPr="007F2156" w:rsidRDefault="00A668ED" w:rsidP="00FE3C09">
      <w:pPr>
        <w:jc w:val="center"/>
      </w:pPr>
      <w:r w:rsidRPr="007F2156">
        <w:rPr>
          <w:noProof/>
          <w:lang w:eastAsia="en-GB"/>
        </w:rPr>
        <w:drawing>
          <wp:inline distT="0" distB="0" distL="0" distR="0" wp14:anchorId="50671FD9" wp14:editId="1F3D9563">
            <wp:extent cx="1943100" cy="67627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43100" cy="676275"/>
                    </a:xfrm>
                    <a:prstGeom prst="rect">
                      <a:avLst/>
                    </a:prstGeom>
                    <a:ln>
                      <a:solidFill>
                        <a:schemeClr val="accent1"/>
                      </a:solidFill>
                    </a:ln>
                  </pic:spPr>
                </pic:pic>
              </a:graphicData>
            </a:graphic>
          </wp:inline>
        </w:drawing>
      </w:r>
    </w:p>
    <w:p w:rsidR="00D16034" w:rsidRPr="007F2156" w:rsidRDefault="00D16034" w:rsidP="00F01B6F">
      <w:r w:rsidRPr="007F2156">
        <w:t xml:space="preserve">This </w:t>
      </w:r>
      <w:r w:rsidR="00C34552" w:rsidRPr="007F2156">
        <w:t>copies</w:t>
      </w:r>
      <w:r w:rsidRPr="007F2156">
        <w:t xml:space="preserve"> a link which will open up a new tab in the Fred application which will have the folder </w:t>
      </w:r>
      <w:r w:rsidR="00C848E7" w:rsidRPr="007F2156">
        <w:t>highlighted in the detail pane.</w:t>
      </w:r>
    </w:p>
    <w:p w:rsidR="00D16034" w:rsidRPr="007F2156" w:rsidRDefault="00776125" w:rsidP="00F01B6F">
      <w:hyperlink r:id="rId57" w:history="1">
        <w:proofErr w:type="gramStart"/>
        <w:r w:rsidR="00D16034" w:rsidRPr="007F2156">
          <w:rPr>
            <w:rStyle w:val="Hyperlink"/>
          </w:rPr>
          <w:t>fred</w:t>
        </w:r>
        <w:proofErr w:type="gramEnd"/>
        <w:r w:rsidR="00D16034" w:rsidRPr="007F2156">
          <w:rPr>
            <w:rStyle w:val="Hyperlink"/>
          </w:rPr>
          <w:t>://a1d07cd6-2f5f-4983-99ae-c11f398107dd/browse/id/workspace/SpacesStore/fca9579b-e239-419a-b6cc-40e8f8ec6634</w:t>
        </w:r>
      </w:hyperlink>
    </w:p>
    <w:p w:rsidR="00C848E7" w:rsidRPr="007F2156" w:rsidRDefault="00C848E7" w:rsidP="00C848E7">
      <w:pPr>
        <w:jc w:val="center"/>
      </w:pPr>
      <w:r w:rsidRPr="007F2156">
        <w:rPr>
          <w:noProof/>
          <w:lang w:eastAsia="en-GB"/>
        </w:rPr>
        <w:drawing>
          <wp:inline distT="0" distB="0" distL="0" distR="0" wp14:anchorId="1898AA5E" wp14:editId="33CCA2DA">
            <wp:extent cx="5540400" cy="192974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Documents\AA XENIT\Products\Fred\Documentation\Fred 2.2\Copy Fred link Folder.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540400" cy="1929745"/>
                    </a:xfrm>
                    <a:prstGeom prst="rect">
                      <a:avLst/>
                    </a:prstGeom>
                    <a:noFill/>
                    <a:ln>
                      <a:noFill/>
                    </a:ln>
                  </pic:spPr>
                </pic:pic>
              </a:graphicData>
            </a:graphic>
          </wp:inline>
        </w:drawing>
      </w:r>
    </w:p>
    <w:p w:rsidR="000565C3" w:rsidRPr="007F2156" w:rsidRDefault="000565C3" w:rsidP="000565C3">
      <w:r w:rsidRPr="007F2156">
        <w:t>You can paste the Fred link as a hyperlink into a document or an e-mail by inserting a hyperlink and pasting the Fred link into the address field.</w:t>
      </w:r>
    </w:p>
    <w:p w:rsidR="000511EB" w:rsidRPr="007F2156" w:rsidRDefault="00545A0B" w:rsidP="005F52A1">
      <w:pPr>
        <w:pStyle w:val="Heading2"/>
      </w:pPr>
      <w:bookmarkStart w:id="30" w:name="_Toc420919464"/>
      <w:r w:rsidRPr="007F2156">
        <w:t xml:space="preserve">Create </w:t>
      </w:r>
      <w:r w:rsidR="00C124B4" w:rsidRPr="007F2156">
        <w:t xml:space="preserve">a </w:t>
      </w:r>
      <w:r w:rsidR="00886771" w:rsidRPr="007F2156">
        <w:t>N</w:t>
      </w:r>
      <w:r w:rsidR="000511EB" w:rsidRPr="007F2156">
        <w:t>ew document</w:t>
      </w:r>
      <w:bookmarkEnd w:id="30"/>
    </w:p>
    <w:p w:rsidR="000511EB" w:rsidRPr="007F2156" w:rsidRDefault="0066566B" w:rsidP="000511EB">
      <w:r w:rsidRPr="007F2156">
        <w:t xml:space="preserve"> </w:t>
      </w:r>
      <w:r w:rsidR="000511EB" w:rsidRPr="007F2156">
        <w:t xml:space="preserve">“New Document” will allow you to create a new document in Fred from templates previously defined on the </w:t>
      </w:r>
      <w:proofErr w:type="gramStart"/>
      <w:r w:rsidR="000511EB" w:rsidRPr="007F2156">
        <w:t>Alfresco</w:t>
      </w:r>
      <w:proofErr w:type="gramEnd"/>
      <w:r w:rsidR="000511EB" w:rsidRPr="007F2156">
        <w:t xml:space="preserve"> server.</w:t>
      </w:r>
    </w:p>
    <w:p w:rsidR="000511EB" w:rsidRPr="007F2156" w:rsidRDefault="00D45853" w:rsidP="000511EB">
      <w:pPr>
        <w:jc w:val="center"/>
      </w:pPr>
      <w:r w:rsidRPr="007F2156">
        <w:rPr>
          <w:noProof/>
          <w:lang w:eastAsia="en-GB"/>
        </w:rPr>
        <w:lastRenderedPageBreak/>
        <w:drawing>
          <wp:inline distT="0" distB="0" distL="0" distR="0" wp14:anchorId="4C9062B5" wp14:editId="5A27879A">
            <wp:extent cx="6188710" cy="3063156"/>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 Morel\Documents\AA XeniT\Products\Fred\Documentation\Images\Create New document.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188710" cy="3063156"/>
                    </a:xfrm>
                    <a:prstGeom prst="rect">
                      <a:avLst/>
                    </a:prstGeom>
                    <a:noFill/>
                    <a:ln>
                      <a:noFill/>
                    </a:ln>
                  </pic:spPr>
                </pic:pic>
              </a:graphicData>
            </a:graphic>
          </wp:inline>
        </w:drawing>
      </w:r>
    </w:p>
    <w:p w:rsidR="00913906" w:rsidRPr="007F2156" w:rsidRDefault="001C5435" w:rsidP="0083099B">
      <w:r w:rsidRPr="007F2156">
        <w:t>N</w:t>
      </w:r>
      <w:r w:rsidR="00B4553C" w:rsidRPr="007F2156">
        <w:t xml:space="preserve">ew template documents can be added by the </w:t>
      </w:r>
      <w:r w:rsidR="00913906" w:rsidRPr="007F2156">
        <w:t>Administrator</w:t>
      </w:r>
      <w:r w:rsidRPr="007F2156">
        <w:t xml:space="preserve"> or the user with the appropriate rights</w:t>
      </w:r>
      <w:r w:rsidR="00913906" w:rsidRPr="007F2156">
        <w:t>.</w:t>
      </w:r>
      <w:r w:rsidR="00B4553C" w:rsidRPr="007F2156">
        <w:t xml:space="preserve"> O</w:t>
      </w:r>
      <w:r w:rsidR="0011406C" w:rsidRPr="007F2156">
        <w:t>nce</w:t>
      </w:r>
      <w:r w:rsidR="00B4553C" w:rsidRPr="007F2156">
        <w:t xml:space="preserve"> a template document is added to the folder Company</w:t>
      </w:r>
      <w:r w:rsidR="00FF6EF7" w:rsidRPr="007F2156">
        <w:t xml:space="preserve"> Home/Data Dictionary/Document t</w:t>
      </w:r>
      <w:r w:rsidR="00B4553C" w:rsidRPr="007F2156">
        <w:t>emplates, it becomes generally available to the users.</w:t>
      </w:r>
    </w:p>
    <w:p w:rsidR="0011406C" w:rsidRPr="007F2156" w:rsidRDefault="0011406C" w:rsidP="0011406C">
      <w:r w:rsidRPr="007F2156">
        <w:t>You can set document type and metadata values for the templates. The documents created from the</w:t>
      </w:r>
      <w:r w:rsidR="000F0223" w:rsidRPr="007F2156">
        <w:t xml:space="preserve"> template</w:t>
      </w:r>
      <w:r w:rsidRPr="007F2156">
        <w:t xml:space="preserve"> will automatically inherit the templates’ metadata.</w:t>
      </w:r>
    </w:p>
    <w:p w:rsidR="00E158FF" w:rsidRPr="007F2156" w:rsidRDefault="00724E08" w:rsidP="005F52A1">
      <w:pPr>
        <w:pStyle w:val="Heading2"/>
      </w:pPr>
      <w:bookmarkStart w:id="31" w:name="_Toc420919465"/>
      <w:r w:rsidRPr="007F2156">
        <w:t>Show Folder in Alfresco browser</w:t>
      </w:r>
      <w:bookmarkEnd w:id="31"/>
    </w:p>
    <w:p w:rsidR="00EF6283" w:rsidRPr="007F2156" w:rsidRDefault="00B46350" w:rsidP="0011406C">
      <w:r w:rsidRPr="007F2156">
        <w:t>The Show i</w:t>
      </w:r>
      <w:r w:rsidR="00724E08" w:rsidRPr="007F2156">
        <w:t xml:space="preserve">n Browser command enables you to jump </w:t>
      </w:r>
      <w:r w:rsidR="001821D0" w:rsidRPr="007F2156">
        <w:t>f</w:t>
      </w:r>
      <w:r w:rsidR="00724E08" w:rsidRPr="007F2156">
        <w:t xml:space="preserve">rom Fred to </w:t>
      </w:r>
      <w:r w:rsidR="0011406C" w:rsidRPr="007F2156">
        <w:t>t</w:t>
      </w:r>
      <w:r w:rsidR="00724E08" w:rsidRPr="007F2156">
        <w:t>he Alfresco Share</w:t>
      </w:r>
      <w:r w:rsidR="0011406C" w:rsidRPr="007F2156">
        <w:t xml:space="preserve"> (or alternative Explorer)</w:t>
      </w:r>
      <w:r w:rsidR="00724E08" w:rsidRPr="007F2156">
        <w:t xml:space="preserve"> interface</w:t>
      </w:r>
    </w:p>
    <w:p w:rsidR="002D5DD8" w:rsidRPr="007F2156" w:rsidRDefault="00A308BB" w:rsidP="00EA4B27">
      <w:pPr>
        <w:jc w:val="center"/>
      </w:pPr>
      <w:r w:rsidRPr="007F2156">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sidR="00C4376A" w:rsidRPr="007F2156">
        <w:rPr>
          <w:lang w:eastAsia="en-GB"/>
        </w:rPr>
        <w:t xml:space="preserve"> </w:t>
      </w:r>
      <w:r w:rsidR="00C4376A" w:rsidRPr="007F2156">
        <w:rPr>
          <w:rFonts w:ascii="Times New Roman" w:eastAsia="Times New Roman" w:hAnsi="Times New Roman"/>
          <w:noProof/>
          <w:snapToGrid w:val="0"/>
          <w:color w:val="000000"/>
          <w:w w:val="0"/>
          <w:sz w:val="0"/>
          <w:szCs w:val="0"/>
          <w:u w:color="000000"/>
          <w:bdr w:val="none" w:sz="0" w:space="0" w:color="000000"/>
          <w:shd w:val="clear" w:color="000000" w:fill="000000"/>
          <w:lang w:eastAsia="en-GB"/>
        </w:rPr>
        <w:drawing>
          <wp:inline distT="0" distB="0" distL="0" distR="0" wp14:anchorId="3464868D" wp14:editId="47D3A043">
            <wp:extent cx="1960972" cy="704215"/>
            <wp:effectExtent l="19050" t="19050" r="20320" b="196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97926" cy="753397"/>
                    </a:xfrm>
                    <a:prstGeom prst="rect">
                      <a:avLst/>
                    </a:prstGeom>
                    <a:ln>
                      <a:solidFill>
                        <a:schemeClr val="accent1"/>
                      </a:solidFill>
                    </a:ln>
                  </pic:spPr>
                </pic:pic>
              </a:graphicData>
            </a:graphic>
          </wp:inline>
        </w:drawing>
      </w:r>
    </w:p>
    <w:p w:rsidR="00E158FF" w:rsidRPr="007F2156" w:rsidRDefault="00724E08" w:rsidP="00EF6283">
      <w:r w:rsidRPr="007F2156">
        <w:t xml:space="preserve">This enables you to view more folder details and use </w:t>
      </w:r>
      <w:r w:rsidR="0011406C" w:rsidRPr="007F2156">
        <w:t xml:space="preserve">all </w:t>
      </w:r>
      <w:proofErr w:type="gramStart"/>
      <w:r w:rsidR="0011406C" w:rsidRPr="007F2156">
        <w:t>Alfresco</w:t>
      </w:r>
      <w:proofErr w:type="gramEnd"/>
      <w:r w:rsidR="0011406C" w:rsidRPr="007F2156">
        <w:t xml:space="preserve"> </w:t>
      </w:r>
      <w:r w:rsidRPr="007F2156">
        <w:t>functionality available</w:t>
      </w:r>
      <w:r w:rsidR="0011406C" w:rsidRPr="007F2156">
        <w:t xml:space="preserve"> through the </w:t>
      </w:r>
      <w:r w:rsidR="001821D0" w:rsidRPr="007F2156">
        <w:t xml:space="preserve">Share </w:t>
      </w:r>
      <w:r w:rsidRPr="007F2156">
        <w:t>interface.</w:t>
      </w:r>
    </w:p>
    <w:p w:rsidR="005614C1" w:rsidRPr="007F2156" w:rsidRDefault="005614C1" w:rsidP="005614C1">
      <w:pPr>
        <w:pStyle w:val="Heading2"/>
      </w:pPr>
      <w:bookmarkStart w:id="32" w:name="_Toc420919466"/>
      <w:r w:rsidRPr="007F2156">
        <w:t>Print documents</w:t>
      </w:r>
      <w:bookmarkEnd w:id="32"/>
    </w:p>
    <w:p w:rsidR="005614C1" w:rsidRPr="007F2156" w:rsidRDefault="005614C1" w:rsidP="005614C1">
      <w:r w:rsidRPr="007F2156">
        <w:t>You can select one of multiple documents and print these on the default printer configured on your local PC.</w:t>
      </w:r>
    </w:p>
    <w:p w:rsidR="005614C1" w:rsidRPr="007F2156" w:rsidRDefault="005614C1" w:rsidP="005614C1">
      <w:pPr>
        <w:jc w:val="center"/>
      </w:pPr>
      <w:r w:rsidRPr="007F2156">
        <w:rPr>
          <w:noProof/>
          <w:lang w:eastAsia="en-GB"/>
        </w:rPr>
        <w:drawing>
          <wp:inline distT="0" distB="0" distL="0" distR="0" wp14:anchorId="240C145C" wp14:editId="1FF23259">
            <wp:extent cx="1914525" cy="719268"/>
            <wp:effectExtent l="19050" t="19050" r="9525" b="2413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33648" cy="726452"/>
                    </a:xfrm>
                    <a:prstGeom prst="rect">
                      <a:avLst/>
                    </a:prstGeom>
                    <a:ln>
                      <a:solidFill>
                        <a:schemeClr val="accent1"/>
                      </a:solidFill>
                    </a:ln>
                  </pic:spPr>
                </pic:pic>
              </a:graphicData>
            </a:graphic>
          </wp:inline>
        </w:drawing>
      </w:r>
    </w:p>
    <w:p w:rsidR="001E0E51" w:rsidRPr="007F2156" w:rsidRDefault="001E0E51" w:rsidP="005F52A1">
      <w:pPr>
        <w:pStyle w:val="Heading2"/>
      </w:pPr>
      <w:bookmarkStart w:id="33" w:name="_Toc420919467"/>
      <w:r w:rsidRPr="007F2156">
        <w:lastRenderedPageBreak/>
        <w:t>Paste into folder</w:t>
      </w:r>
      <w:bookmarkEnd w:id="33"/>
    </w:p>
    <w:p w:rsidR="001E0E51" w:rsidRPr="007F2156" w:rsidRDefault="000B0418" w:rsidP="00776851">
      <w:r w:rsidRPr="007F2156">
        <w:t>When you copy a file from your desktop this command will be enabled. You will be able to paste the file (CNTRL + V</w:t>
      </w:r>
      <w:r w:rsidR="008B6EA7" w:rsidRPr="007F2156">
        <w:t>, Paste into Folder</w:t>
      </w:r>
      <w:r w:rsidRPr="007F2156">
        <w:t>)</w:t>
      </w:r>
      <w:r w:rsidR="003C04A7" w:rsidRPr="007F2156">
        <w:t xml:space="preserve"> into the selected folder. </w:t>
      </w:r>
    </w:p>
    <w:p w:rsidR="008B6EA7" w:rsidRPr="007F2156" w:rsidRDefault="008B6EA7" w:rsidP="008B6EA7">
      <w:r w:rsidRPr="007F2156">
        <w:t xml:space="preserve">To clone a document from Fred into </w:t>
      </w:r>
      <w:r w:rsidR="009B7EC3" w:rsidRPr="007F2156">
        <w:t xml:space="preserve">the same location or </w:t>
      </w:r>
      <w:r w:rsidRPr="007F2156">
        <w:t>a</w:t>
      </w:r>
      <w:r w:rsidR="009B7EC3" w:rsidRPr="007F2156">
        <w:t>nother</w:t>
      </w:r>
      <w:r w:rsidRPr="007F2156">
        <w:t xml:space="preserve"> folder </w:t>
      </w:r>
      <w:r w:rsidR="009B7EC3" w:rsidRPr="007F2156">
        <w:t xml:space="preserve">in Fred </w:t>
      </w:r>
      <w:r w:rsidRPr="007F2156">
        <w:t>you need to:</w:t>
      </w:r>
    </w:p>
    <w:p w:rsidR="008B6EA7" w:rsidRPr="007F2156" w:rsidRDefault="008B6EA7" w:rsidP="008B6EA7">
      <w:pPr>
        <w:pStyle w:val="ListParagraph"/>
        <w:numPr>
          <w:ilvl w:val="0"/>
          <w:numId w:val="9"/>
        </w:numPr>
      </w:pPr>
      <w:r w:rsidRPr="007F2156">
        <w:t xml:space="preserve">Select the file and click Copy on the file menu (see </w:t>
      </w:r>
      <w:r w:rsidRPr="007F2156">
        <w:fldChar w:fldCharType="begin"/>
      </w:r>
      <w:r w:rsidRPr="007F2156">
        <w:instrText xml:space="preserve"> REF _Ref295391629 \r \h </w:instrText>
      </w:r>
      <w:r w:rsidRPr="007F2156">
        <w:fldChar w:fldCharType="separate"/>
      </w:r>
      <w:r w:rsidR="00400E77">
        <w:t>14.4</w:t>
      </w:r>
      <w:r w:rsidRPr="007F2156">
        <w:fldChar w:fldCharType="end"/>
      </w:r>
      <w:r w:rsidRPr="007F2156">
        <w:t xml:space="preserve"> </w:t>
      </w:r>
      <w:r w:rsidRPr="007F2156">
        <w:fldChar w:fldCharType="begin"/>
      </w:r>
      <w:r w:rsidRPr="007F2156">
        <w:instrText xml:space="preserve"> REF _Ref295391616 \h </w:instrText>
      </w:r>
      <w:r w:rsidRPr="007F2156">
        <w:fldChar w:fldCharType="separate"/>
      </w:r>
      <w:r w:rsidR="00400E77" w:rsidRPr="007F2156">
        <w:t>Copy Document</w:t>
      </w:r>
      <w:r w:rsidRPr="007F2156">
        <w:fldChar w:fldCharType="end"/>
      </w:r>
      <w:r w:rsidRPr="007F2156">
        <w:t>)</w:t>
      </w:r>
    </w:p>
    <w:p w:rsidR="008B6EA7" w:rsidRPr="007F2156" w:rsidRDefault="008B6EA7" w:rsidP="008B6EA7">
      <w:pPr>
        <w:pStyle w:val="ListParagraph"/>
        <w:numPr>
          <w:ilvl w:val="0"/>
          <w:numId w:val="9"/>
        </w:numPr>
      </w:pPr>
      <w:r w:rsidRPr="007F2156">
        <w:t>Select the folder in which you want to paste the link to the document</w:t>
      </w:r>
    </w:p>
    <w:p w:rsidR="008B6EA7" w:rsidRPr="007F2156" w:rsidRDefault="008B6EA7" w:rsidP="008B6EA7">
      <w:pPr>
        <w:pStyle w:val="ListParagraph"/>
        <w:numPr>
          <w:ilvl w:val="0"/>
          <w:numId w:val="9"/>
        </w:numPr>
      </w:pPr>
      <w:r w:rsidRPr="007F2156">
        <w:t>Click “Paste into Folder” in the Folder menu</w:t>
      </w:r>
    </w:p>
    <w:p w:rsidR="008B6EA7" w:rsidRPr="007F2156" w:rsidRDefault="008B6EA7" w:rsidP="008B6EA7">
      <w:r w:rsidRPr="007F2156">
        <w:t xml:space="preserve">Cloning the document into the same folder will create a </w:t>
      </w:r>
      <w:r w:rsidRPr="007F2156">
        <w:rPr>
          <w:i/>
        </w:rPr>
        <w:t>‘</w:t>
      </w:r>
      <w:proofErr w:type="spellStart"/>
      <w:r w:rsidRPr="007F2156">
        <w:rPr>
          <w:i/>
        </w:rPr>
        <w:t>document_name</w:t>
      </w:r>
      <w:proofErr w:type="spellEnd"/>
      <w:r w:rsidRPr="007F2156">
        <w:rPr>
          <w:i/>
        </w:rPr>
        <w:t xml:space="preserve"> –Copy.docx’</w:t>
      </w:r>
      <w:r w:rsidRPr="007F2156">
        <w:t xml:space="preserve">. Cloning it into another folder creates a </w:t>
      </w:r>
      <w:r w:rsidRPr="007F2156">
        <w:rPr>
          <w:i/>
        </w:rPr>
        <w:t>‘document_name.docx’</w:t>
      </w:r>
      <w:r w:rsidRPr="007F2156">
        <w:t>.</w:t>
      </w:r>
    </w:p>
    <w:p w:rsidR="008B6EA7" w:rsidRPr="007F2156" w:rsidRDefault="00F92470" w:rsidP="008B6EA7">
      <w:pPr>
        <w:jc w:val="center"/>
      </w:pPr>
      <w:r w:rsidRPr="007F2156">
        <w:rPr>
          <w:noProof/>
          <w:lang w:eastAsia="en-GB"/>
        </w:rPr>
        <w:drawing>
          <wp:inline distT="0" distB="0" distL="0" distR="0" wp14:anchorId="46DB8C6A" wp14:editId="4A089B2F">
            <wp:extent cx="2048400" cy="648000"/>
            <wp:effectExtent l="19050" t="19050" r="9525"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48400" cy="648000"/>
                    </a:xfrm>
                    <a:prstGeom prst="rect">
                      <a:avLst/>
                    </a:prstGeom>
                    <a:ln>
                      <a:solidFill>
                        <a:schemeClr val="accent1"/>
                      </a:solidFill>
                    </a:ln>
                  </pic:spPr>
                </pic:pic>
              </a:graphicData>
            </a:graphic>
          </wp:inline>
        </w:drawing>
      </w:r>
      <w:r w:rsidRPr="007F2156">
        <w:rPr>
          <w:lang w:eastAsia="nl-BE"/>
        </w:rPr>
        <w:t xml:space="preserve"> </w:t>
      </w:r>
    </w:p>
    <w:p w:rsidR="008B6EA7" w:rsidRPr="007F2156" w:rsidRDefault="008B6EA7" w:rsidP="00776851"/>
    <w:p w:rsidR="009D1C6E" w:rsidRPr="007F2156" w:rsidRDefault="0042546A" w:rsidP="005F52A1">
      <w:pPr>
        <w:pStyle w:val="Heading2"/>
      </w:pPr>
      <w:bookmarkStart w:id="34" w:name="_Toc420919468"/>
      <w:r w:rsidRPr="007F2156">
        <w:t>Paste as shortcut</w:t>
      </w:r>
      <w:bookmarkEnd w:id="34"/>
    </w:p>
    <w:p w:rsidR="009D1C6E" w:rsidRPr="007F2156" w:rsidRDefault="009D1C6E" w:rsidP="009D1C6E">
      <w:r w:rsidRPr="007F2156">
        <w:t xml:space="preserve">To </w:t>
      </w:r>
      <w:r w:rsidR="0042546A" w:rsidRPr="007F2156">
        <w:t>paste</w:t>
      </w:r>
      <w:r w:rsidRPr="007F2156">
        <w:t xml:space="preserve"> a link to a document into another folder you need to:</w:t>
      </w:r>
    </w:p>
    <w:p w:rsidR="009D1C6E" w:rsidRPr="007F2156" w:rsidRDefault="009D1C6E" w:rsidP="009D1C6E">
      <w:pPr>
        <w:pStyle w:val="ListParagraph"/>
        <w:numPr>
          <w:ilvl w:val="0"/>
          <w:numId w:val="9"/>
        </w:numPr>
      </w:pPr>
      <w:r w:rsidRPr="007F2156">
        <w:t>Select the file and click Copy on the file menu</w:t>
      </w:r>
      <w:r w:rsidR="0042546A" w:rsidRPr="007F2156">
        <w:t xml:space="preserve"> (see </w:t>
      </w:r>
      <w:r w:rsidR="007A1949" w:rsidRPr="007F2156">
        <w:fldChar w:fldCharType="begin"/>
      </w:r>
      <w:r w:rsidR="0042546A" w:rsidRPr="007F2156">
        <w:instrText xml:space="preserve"> REF _Ref295391629 \r \h </w:instrText>
      </w:r>
      <w:r w:rsidR="007A1949" w:rsidRPr="007F2156">
        <w:fldChar w:fldCharType="separate"/>
      </w:r>
      <w:r w:rsidR="00400E77">
        <w:t>14.4</w:t>
      </w:r>
      <w:r w:rsidR="007A1949" w:rsidRPr="007F2156">
        <w:fldChar w:fldCharType="end"/>
      </w:r>
      <w:r w:rsidR="0042546A" w:rsidRPr="007F2156">
        <w:t xml:space="preserve"> </w:t>
      </w:r>
      <w:r w:rsidR="007A1949" w:rsidRPr="007F2156">
        <w:fldChar w:fldCharType="begin"/>
      </w:r>
      <w:r w:rsidR="0042546A" w:rsidRPr="007F2156">
        <w:instrText xml:space="preserve"> REF _Ref295391616 \h </w:instrText>
      </w:r>
      <w:r w:rsidR="007A1949" w:rsidRPr="007F2156">
        <w:fldChar w:fldCharType="separate"/>
      </w:r>
      <w:r w:rsidR="00400E77" w:rsidRPr="007F2156">
        <w:t>Copy Document</w:t>
      </w:r>
      <w:r w:rsidR="007A1949" w:rsidRPr="007F2156">
        <w:fldChar w:fldCharType="end"/>
      </w:r>
      <w:r w:rsidR="0042546A" w:rsidRPr="007F2156">
        <w:t>)</w:t>
      </w:r>
    </w:p>
    <w:p w:rsidR="009D1C6E" w:rsidRPr="007F2156" w:rsidRDefault="009D1C6E" w:rsidP="009D1C6E">
      <w:pPr>
        <w:pStyle w:val="ListParagraph"/>
        <w:numPr>
          <w:ilvl w:val="0"/>
          <w:numId w:val="9"/>
        </w:numPr>
      </w:pPr>
      <w:r w:rsidRPr="007F2156">
        <w:t>Select the folder in which you want to paste the link to the document</w:t>
      </w:r>
    </w:p>
    <w:p w:rsidR="009D1C6E" w:rsidRPr="007F2156" w:rsidRDefault="009D1C6E" w:rsidP="009D1C6E">
      <w:pPr>
        <w:pStyle w:val="ListParagraph"/>
        <w:numPr>
          <w:ilvl w:val="0"/>
          <w:numId w:val="9"/>
        </w:numPr>
      </w:pPr>
      <w:r w:rsidRPr="007F2156">
        <w:t>Click “Paste as Shortcut” in the Folder menu</w:t>
      </w:r>
    </w:p>
    <w:p w:rsidR="009D1C6E" w:rsidRPr="007F2156" w:rsidRDefault="00FE3C09" w:rsidP="00C124B4">
      <w:pPr>
        <w:jc w:val="center"/>
      </w:pPr>
      <w:r w:rsidRPr="007F2156">
        <w:rPr>
          <w:noProof/>
          <w:lang w:eastAsia="en-GB"/>
        </w:rPr>
        <w:drawing>
          <wp:inline distT="0" distB="0" distL="0" distR="0" wp14:anchorId="0DC97329" wp14:editId="0453A598">
            <wp:extent cx="2076450" cy="6381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76450" cy="638175"/>
                    </a:xfrm>
                    <a:prstGeom prst="rect">
                      <a:avLst/>
                    </a:prstGeom>
                    <a:ln>
                      <a:solidFill>
                        <a:schemeClr val="accent1"/>
                      </a:solidFill>
                    </a:ln>
                  </pic:spPr>
                </pic:pic>
              </a:graphicData>
            </a:graphic>
          </wp:inline>
        </w:drawing>
      </w:r>
      <w:r w:rsidR="00EA4B27" w:rsidRPr="007F2156">
        <w:tab/>
      </w:r>
    </w:p>
    <w:p w:rsidR="009D1C6E" w:rsidRPr="007F2156" w:rsidRDefault="009D1C6E" w:rsidP="009D1C6E">
      <w:r w:rsidRPr="007F2156">
        <w:t>Notice that in the Info Column, the file i</w:t>
      </w:r>
      <w:r w:rsidR="000C4DA8" w:rsidRPr="007F2156">
        <w:t>s</w:t>
      </w:r>
      <w:r w:rsidRPr="007F2156">
        <w:t xml:space="preserve"> indicated as ‘File Link Object’. If you want to see the details of the document, </w:t>
      </w:r>
      <w:r w:rsidR="00C16DC1" w:rsidRPr="007F2156">
        <w:t xml:space="preserve">double clicking the file will make it </w:t>
      </w:r>
      <w:r w:rsidRPr="007F2156">
        <w:t>jump to the folder in which the document is located and s</w:t>
      </w:r>
      <w:r w:rsidR="00C16DC1" w:rsidRPr="007F2156">
        <w:t>how</w:t>
      </w:r>
      <w:r w:rsidRPr="007F2156">
        <w:t xml:space="preserve"> the metadata details.</w:t>
      </w:r>
    </w:p>
    <w:p w:rsidR="00154A04" w:rsidRPr="007F2156" w:rsidRDefault="00154A04" w:rsidP="00902515">
      <w:pPr>
        <w:jc w:val="center"/>
      </w:pPr>
      <w:r w:rsidRPr="007F2156">
        <w:rPr>
          <w:noProof/>
          <w:lang w:eastAsia="en-GB"/>
        </w:rPr>
        <w:drawing>
          <wp:inline distT="0" distB="0" distL="0" distR="0" wp14:anchorId="180471F4" wp14:editId="7D946289">
            <wp:extent cx="5805378" cy="22860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File Link.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809057" cy="2287449"/>
                    </a:xfrm>
                    <a:prstGeom prst="rect">
                      <a:avLst/>
                    </a:prstGeom>
                    <a:noFill/>
                    <a:ln>
                      <a:noFill/>
                    </a:ln>
                  </pic:spPr>
                </pic:pic>
              </a:graphicData>
            </a:graphic>
          </wp:inline>
        </w:drawing>
      </w:r>
    </w:p>
    <w:p w:rsidR="00915B86" w:rsidRPr="007F2156" w:rsidRDefault="007E318E" w:rsidP="005F52A1">
      <w:pPr>
        <w:pStyle w:val="Heading2"/>
      </w:pPr>
      <w:bookmarkStart w:id="35" w:name="_Ref295389518"/>
      <w:bookmarkStart w:id="36" w:name="_Ref295389523"/>
      <w:bookmarkStart w:id="37" w:name="_Toc420919469"/>
      <w:r w:rsidRPr="007F2156">
        <w:lastRenderedPageBreak/>
        <w:t>F</w:t>
      </w:r>
      <w:r w:rsidR="005F6A14" w:rsidRPr="007F2156">
        <w:t xml:space="preserve">older </w:t>
      </w:r>
      <w:r w:rsidR="0011406C" w:rsidRPr="007F2156">
        <w:t>permissions</w:t>
      </w:r>
      <w:bookmarkEnd w:id="35"/>
      <w:bookmarkEnd w:id="36"/>
      <w:bookmarkEnd w:id="37"/>
    </w:p>
    <w:p w:rsidR="00FE3C09" w:rsidRPr="007F2156" w:rsidRDefault="00E51DE3" w:rsidP="00FE3C09">
      <w:pPr>
        <w:jc w:val="center"/>
      </w:pPr>
      <w:r w:rsidRPr="00E51DE3">
        <w:rPr>
          <w:noProof/>
          <w:lang w:eastAsia="en-GB"/>
        </w:rPr>
        <w:drawing>
          <wp:inline distT="0" distB="0" distL="0" distR="0" wp14:anchorId="4E35CB22" wp14:editId="37558EDA">
            <wp:extent cx="2020289" cy="762560"/>
            <wp:effectExtent l="19050" t="19050" r="18415"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1401" cy="766754"/>
                    </a:xfrm>
                    <a:prstGeom prst="rect">
                      <a:avLst/>
                    </a:prstGeom>
                    <a:ln>
                      <a:solidFill>
                        <a:schemeClr val="accent1"/>
                      </a:solidFill>
                    </a:ln>
                  </pic:spPr>
                </pic:pic>
              </a:graphicData>
            </a:graphic>
          </wp:inline>
        </w:drawing>
      </w:r>
      <w:r w:rsidRPr="00E51DE3">
        <w:rPr>
          <w:noProof/>
          <w:lang w:eastAsia="en-GB"/>
        </w:rPr>
        <w:t xml:space="preserve"> </w:t>
      </w:r>
      <w:r w:rsidR="0011395C" w:rsidRPr="0011395C">
        <w:rPr>
          <w:noProof/>
          <w:lang w:eastAsia="en-GB"/>
        </w:rPr>
        <w:t xml:space="preserve"> </w:t>
      </w:r>
      <w:r w:rsidR="00E74478" w:rsidRPr="00E74478">
        <w:rPr>
          <w:noProof/>
          <w:lang w:eastAsia="en-GB"/>
        </w:rPr>
        <w:t xml:space="preserve"> </w:t>
      </w:r>
    </w:p>
    <w:p w:rsidR="005F6A14" w:rsidRPr="007F2156" w:rsidRDefault="005F6A14" w:rsidP="005F6A14">
      <w:pPr>
        <w:autoSpaceDE w:val="0"/>
        <w:autoSpaceDN w:val="0"/>
        <w:jc w:val="both"/>
      </w:pPr>
      <w:r w:rsidRPr="007F2156">
        <w:t xml:space="preserve">This function is only available on </w:t>
      </w:r>
      <w:r w:rsidR="000072E1" w:rsidRPr="007F2156">
        <w:t>those folders</w:t>
      </w:r>
      <w:r w:rsidRPr="007F2156">
        <w:t xml:space="preserve"> for which the user has more than consumer rights.</w:t>
      </w:r>
    </w:p>
    <w:p w:rsidR="005F6A14" w:rsidRPr="007F2156" w:rsidRDefault="000C4DA8" w:rsidP="005F6A14">
      <w:pPr>
        <w:autoSpaceDE w:val="0"/>
        <w:autoSpaceDN w:val="0"/>
        <w:jc w:val="both"/>
      </w:pPr>
      <w:r w:rsidRPr="007F2156">
        <w:t>By c</w:t>
      </w:r>
      <w:r w:rsidR="000072E1" w:rsidRPr="007F2156">
        <w:t>licking “P</w:t>
      </w:r>
      <w:r w:rsidR="005F6A14" w:rsidRPr="007F2156">
        <w:t>ermissions</w:t>
      </w:r>
      <w:r w:rsidR="000072E1" w:rsidRPr="007F2156">
        <w:t>”</w:t>
      </w:r>
      <w:r w:rsidR="005F6A14" w:rsidRPr="007F2156">
        <w:t xml:space="preserve"> on the folder menu, a new tab will open and display the users and group rights set on this folder. The table indicates </w:t>
      </w:r>
      <w:r w:rsidRPr="007F2156">
        <w:t>which rights are set for which users</w:t>
      </w:r>
      <w:r w:rsidR="005F6A14" w:rsidRPr="007F2156">
        <w:t xml:space="preserve">, </w:t>
      </w:r>
      <w:r w:rsidR="007125DC" w:rsidRPr="007F2156">
        <w:t>if the user receives the right through the group</w:t>
      </w:r>
      <w:r w:rsidR="005F6A14" w:rsidRPr="007F2156">
        <w:t>, if the rights were inherited from a parent folder and the Authority Type.</w:t>
      </w:r>
    </w:p>
    <w:p w:rsidR="0011406C" w:rsidRPr="007F2156" w:rsidRDefault="00B53BCD" w:rsidP="0011406C">
      <w:pPr>
        <w:jc w:val="center"/>
      </w:pPr>
      <w:r w:rsidRPr="007F2156">
        <w:rPr>
          <w:noProof/>
          <w:lang w:eastAsia="en-GB"/>
        </w:rPr>
        <w:drawing>
          <wp:inline distT="0" distB="0" distL="0" distR="0" wp14:anchorId="2BFF6823" wp14:editId="004AD252">
            <wp:extent cx="6184800" cy="2513638"/>
            <wp:effectExtent l="0" t="0" r="698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Fred Permissions.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6184800" cy="2513638"/>
                    </a:xfrm>
                    <a:prstGeom prst="rect">
                      <a:avLst/>
                    </a:prstGeom>
                    <a:noFill/>
                    <a:ln>
                      <a:noFill/>
                    </a:ln>
                  </pic:spPr>
                </pic:pic>
              </a:graphicData>
            </a:graphic>
          </wp:inline>
        </w:drawing>
      </w:r>
    </w:p>
    <w:p w:rsidR="00BD75AA" w:rsidRPr="007F2156" w:rsidRDefault="00BD75AA" w:rsidP="00BD75AA">
      <w:r w:rsidRPr="007F2156">
        <w:t xml:space="preserve">The </w:t>
      </w:r>
      <w:r w:rsidR="003E3BBB" w:rsidRPr="007F2156">
        <w:t>upper</w:t>
      </w:r>
      <w:r w:rsidRPr="007F2156">
        <w:t xml:space="preserve"> part of the screen is showing the permissions that are inherited from the parent folders up to the company home folder.</w:t>
      </w:r>
    </w:p>
    <w:p w:rsidR="00BD75AA" w:rsidRPr="007F2156" w:rsidRDefault="00BD75AA" w:rsidP="00BD75AA">
      <w:r w:rsidRPr="007F2156">
        <w:t xml:space="preserve">The </w:t>
      </w:r>
      <w:r w:rsidR="003E3BBB" w:rsidRPr="007F2156">
        <w:t>lower</w:t>
      </w:r>
      <w:r w:rsidRPr="007F2156">
        <w:t xml:space="preserve"> part of the screen is showing the permissions that are set on the </w:t>
      </w:r>
      <w:r w:rsidR="003E3BBB" w:rsidRPr="007F2156">
        <w:t>selected</w:t>
      </w:r>
      <w:r w:rsidRPr="007F2156">
        <w:t xml:space="preserve"> folder.</w:t>
      </w:r>
    </w:p>
    <w:p w:rsidR="003E3BBB" w:rsidRPr="007F2156" w:rsidRDefault="003E3BBB" w:rsidP="00BD75AA">
      <w:r w:rsidRPr="007F2156">
        <w:t xml:space="preserve">Permissions are set for users or groups. Selecting a user or group will highlight (green) in the </w:t>
      </w:r>
      <w:r w:rsidR="007710BE" w:rsidRPr="007F2156">
        <w:t>breadcrumb</w:t>
      </w:r>
      <w:r w:rsidRPr="007F2156">
        <w:t xml:space="preserve"> the folder in which the permissions are set.</w:t>
      </w:r>
    </w:p>
    <w:p w:rsidR="003E3BBB" w:rsidRPr="007F2156" w:rsidRDefault="0011406C" w:rsidP="0011406C">
      <w:r w:rsidRPr="007F2156">
        <w:t xml:space="preserve">You can click on the folders in the path to see how the rights are set in the folders above. </w:t>
      </w:r>
    </w:p>
    <w:p w:rsidR="0011406C" w:rsidRPr="007F2156" w:rsidRDefault="003E3BBB" w:rsidP="0011406C">
      <w:r w:rsidRPr="007F2156">
        <w:t xml:space="preserve">You can set permissions for users or groups in the Local Permissions part. </w:t>
      </w:r>
      <w:r w:rsidR="0011406C" w:rsidRPr="007F2156">
        <w:t>Click into the cell if you want to add a user. Type a name and the list of the matching users or groups appears.</w:t>
      </w:r>
    </w:p>
    <w:p w:rsidR="0011406C" w:rsidRPr="007F2156" w:rsidRDefault="0011406C" w:rsidP="00BD75AA"/>
    <w:p w:rsidR="00BD75AA" w:rsidRPr="007F2156" w:rsidRDefault="00BD75AA" w:rsidP="003E3BBB">
      <w:pPr>
        <w:jc w:val="center"/>
      </w:pPr>
      <w:r w:rsidRPr="007F2156">
        <w:rPr>
          <w:noProof/>
          <w:lang w:eastAsia="en-GB"/>
        </w:rPr>
        <w:drawing>
          <wp:inline distT="0" distB="0" distL="0" distR="0" wp14:anchorId="517351D4" wp14:editId="50171B24">
            <wp:extent cx="2673007" cy="1695450"/>
            <wp:effectExtent l="19050" t="0" r="0" b="0"/>
            <wp:docPr id="69" name="Picture 9" descr="C:\Documents and Settings\Jessica\My Documents\Fred 1.3 user guide\Screenshots\users 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Jessica\My Documents\Fred 1.3 user guide\Screenshots\users permissions.png"/>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2673007" cy="1695450"/>
                    </a:xfrm>
                    <a:prstGeom prst="rect">
                      <a:avLst/>
                    </a:prstGeom>
                    <a:noFill/>
                    <a:ln w="9525">
                      <a:noFill/>
                      <a:miter lim="800000"/>
                      <a:headEnd/>
                      <a:tailEnd/>
                    </a:ln>
                  </pic:spPr>
                </pic:pic>
              </a:graphicData>
            </a:graphic>
          </wp:inline>
        </w:drawing>
      </w:r>
    </w:p>
    <w:p w:rsidR="00BD75AA" w:rsidRPr="007F2156" w:rsidRDefault="00BD75AA" w:rsidP="00BD75AA">
      <w:r w:rsidRPr="007F2156">
        <w:lastRenderedPageBreak/>
        <w:t xml:space="preserve">Click on </w:t>
      </w:r>
      <w:r w:rsidRPr="007F2156">
        <w:rPr>
          <w:noProof/>
          <w:lang w:eastAsia="en-GB"/>
        </w:rPr>
        <w:drawing>
          <wp:inline distT="0" distB="0" distL="0" distR="0" wp14:anchorId="2179163D" wp14:editId="3D56D3B0">
            <wp:extent cx="228600" cy="228600"/>
            <wp:effectExtent l="19050" t="0" r="0" b="0"/>
            <wp:docPr id="70" name="Picture 10"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Jessica\My Documents\Fred 1.3 user guide\Screenshots\+.png"/>
                    <pic:cNvPicPr>
                      <a:picLocks noChangeAspect="1" noChangeArrowheads="1"/>
                    </pic:cNvPicPr>
                  </pic:nvPicPr>
                  <pic:blipFill>
                    <a:blip r:embed="rId68"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7F2156">
        <w:t xml:space="preserve"> to add a user/group. </w:t>
      </w:r>
      <w:r w:rsidR="003E3BBB" w:rsidRPr="007F2156">
        <w:t>The</w:t>
      </w:r>
      <w:r w:rsidRPr="007F2156">
        <w:t xml:space="preserve"> name is now listed in the local permissions table and you can define </w:t>
      </w:r>
      <w:r w:rsidR="00395098" w:rsidRPr="007F2156">
        <w:t>the</w:t>
      </w:r>
      <w:r w:rsidRPr="007F2156">
        <w:t xml:space="preserve"> role.</w:t>
      </w:r>
    </w:p>
    <w:p w:rsidR="00BD75AA" w:rsidRPr="007F2156" w:rsidRDefault="00BD75AA" w:rsidP="003E3BBB">
      <w:pPr>
        <w:jc w:val="center"/>
      </w:pPr>
      <w:r w:rsidRPr="007F2156">
        <w:rPr>
          <w:noProof/>
          <w:lang w:eastAsia="en-GB"/>
        </w:rPr>
        <w:drawing>
          <wp:inline distT="0" distB="0" distL="0" distR="0" wp14:anchorId="4703E340" wp14:editId="7B31DFB2">
            <wp:extent cx="3806724" cy="1304925"/>
            <wp:effectExtent l="19050" t="0" r="3276" b="0"/>
            <wp:docPr id="71" name="Picture 11" descr="C:\Documents and Settings\Jessica\My Documents\Fred 1.3 user guide\Screenshots\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Jessica\My Documents\Fred 1.3 user guide\Screenshots\role user.png"/>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3806724" cy="1304925"/>
                    </a:xfrm>
                    <a:prstGeom prst="rect">
                      <a:avLst/>
                    </a:prstGeom>
                    <a:noFill/>
                    <a:ln w="9525">
                      <a:noFill/>
                      <a:miter lim="800000"/>
                      <a:headEnd/>
                      <a:tailEnd/>
                    </a:ln>
                  </pic:spPr>
                </pic:pic>
              </a:graphicData>
            </a:graphic>
          </wp:inline>
        </w:drawing>
      </w:r>
    </w:p>
    <w:p w:rsidR="00BD75AA" w:rsidRPr="007F2156" w:rsidRDefault="00BD75AA" w:rsidP="00BD75AA">
      <w:r w:rsidRPr="007F2156">
        <w:t>If you don’t want this user to have access to the folder anymore, right click on his name and select “remove permission”.</w:t>
      </w:r>
    </w:p>
    <w:p w:rsidR="00BD75AA" w:rsidRPr="007F2156" w:rsidRDefault="00BD75AA" w:rsidP="003E3BBB">
      <w:pPr>
        <w:jc w:val="center"/>
      </w:pPr>
      <w:r w:rsidRPr="007F2156">
        <w:rPr>
          <w:noProof/>
          <w:lang w:eastAsia="en-GB"/>
        </w:rPr>
        <w:drawing>
          <wp:inline distT="0" distB="0" distL="0" distR="0" wp14:anchorId="435F9A83" wp14:editId="45B76E54">
            <wp:extent cx="2771775" cy="940134"/>
            <wp:effectExtent l="19050" t="0" r="9525" b="0"/>
            <wp:docPr id="72" name="Picture 12" descr="C:\Documents and Settings\Jessica\My Documents\Fred 1.3 user guide\Screenshots\remove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2771775" cy="940134"/>
                    </a:xfrm>
                    <a:prstGeom prst="rect">
                      <a:avLst/>
                    </a:prstGeom>
                    <a:noFill/>
                    <a:ln w="9525">
                      <a:noFill/>
                      <a:miter lim="800000"/>
                      <a:headEnd/>
                      <a:tailEnd/>
                    </a:ln>
                  </pic:spPr>
                </pic:pic>
              </a:graphicData>
            </a:graphic>
          </wp:inline>
        </w:drawing>
      </w:r>
    </w:p>
    <w:p w:rsidR="00BD75AA" w:rsidRPr="007F2156" w:rsidRDefault="00BD75AA" w:rsidP="00EF6283"/>
    <w:p w:rsidR="00C14756" w:rsidRPr="007F2156" w:rsidRDefault="00886771" w:rsidP="005F52A1">
      <w:pPr>
        <w:pStyle w:val="Heading2"/>
      </w:pPr>
      <w:bookmarkStart w:id="38" w:name="_Toc420919470"/>
      <w:r w:rsidRPr="007F2156">
        <w:t>M</w:t>
      </w:r>
      <w:r w:rsidR="003B71A7" w:rsidRPr="007F2156">
        <w:t>ulti folder functionality</w:t>
      </w:r>
      <w:bookmarkEnd w:id="38"/>
    </w:p>
    <w:p w:rsidR="003B71A7" w:rsidRPr="007F2156" w:rsidRDefault="000A5ACC" w:rsidP="00C14756">
      <w:r w:rsidRPr="007F2156">
        <w:t xml:space="preserve">One can select multiple folders in the detail pane. </w:t>
      </w:r>
      <w:r w:rsidR="007710BE" w:rsidRPr="007F2156">
        <w:t xml:space="preserve">Some commands </w:t>
      </w:r>
      <w:r w:rsidR="00D34CB7" w:rsidRPr="007F2156">
        <w:t xml:space="preserve">in the folder menu are available when you </w:t>
      </w:r>
      <w:r w:rsidR="007710BE" w:rsidRPr="007F2156">
        <w:t xml:space="preserve">select multiple </w:t>
      </w:r>
      <w:r w:rsidR="00696EDF" w:rsidRPr="007F2156">
        <w:t>folders</w:t>
      </w:r>
      <w:r w:rsidR="00A55C2A" w:rsidRPr="007F2156">
        <w:t>.</w:t>
      </w:r>
    </w:p>
    <w:p w:rsidR="00A55C2A" w:rsidRPr="007F2156" w:rsidRDefault="00A55C2A" w:rsidP="00A55C2A">
      <w:pPr>
        <w:pStyle w:val="Heading1"/>
      </w:pPr>
      <w:bookmarkStart w:id="39" w:name="_Toc420919471"/>
      <w:r w:rsidRPr="007F2156">
        <w:lastRenderedPageBreak/>
        <w:t>Taking content off-line</w:t>
      </w:r>
      <w:bookmarkEnd w:id="39"/>
    </w:p>
    <w:p w:rsidR="00A55C2A" w:rsidRPr="007F2156" w:rsidRDefault="00A55C2A" w:rsidP="00A55C2A">
      <w:r w:rsidRPr="007F2156">
        <w:t>You can take part of your repository off-line. In the off-line mode you will be able to navigate through your off-line structure, view the related metadata and open the documents you have taken off-line.</w:t>
      </w:r>
    </w:p>
    <w:p w:rsidR="00A55C2A" w:rsidRPr="007F2156" w:rsidRDefault="00A55C2A" w:rsidP="00A55C2A">
      <w:pPr>
        <w:pStyle w:val="Heading2"/>
      </w:pPr>
      <w:bookmarkStart w:id="40" w:name="_Toc420919472"/>
      <w:r w:rsidRPr="007F2156">
        <w:t>Selecting the content you want to take off-line</w:t>
      </w:r>
      <w:bookmarkEnd w:id="40"/>
    </w:p>
    <w:p w:rsidR="00A55C2A" w:rsidRPr="007F2156" w:rsidRDefault="00A55C2A" w:rsidP="00A55C2A">
      <w:r w:rsidRPr="007F2156">
        <w:t xml:space="preserve">There are two </w:t>
      </w:r>
      <w:r w:rsidR="00781157">
        <w:t>ways you can take</w:t>
      </w:r>
      <w:r w:rsidRPr="007F2156">
        <w:t xml:space="preserve"> folders off-line:</w:t>
      </w:r>
    </w:p>
    <w:p w:rsidR="00A55C2A" w:rsidRDefault="00A55C2A" w:rsidP="00A55C2A">
      <w:pPr>
        <w:pStyle w:val="ListParagraph"/>
        <w:numPr>
          <w:ilvl w:val="0"/>
          <w:numId w:val="9"/>
        </w:numPr>
      </w:pPr>
      <w:r w:rsidRPr="007F2156">
        <w:t xml:space="preserve">Via the menu of the </w:t>
      </w:r>
      <w:r w:rsidR="004879AB" w:rsidRPr="007F2156">
        <w:t>Favourite</w:t>
      </w:r>
      <w:r w:rsidRPr="007F2156">
        <w:t xml:space="preserve"> Folders</w:t>
      </w:r>
    </w:p>
    <w:p w:rsidR="00FF140C" w:rsidRPr="007F2156" w:rsidRDefault="000113C1" w:rsidP="000113C1">
      <w:pPr>
        <w:pStyle w:val="ListParagraph"/>
        <w:jc w:val="center"/>
      </w:pPr>
      <w:r w:rsidRPr="000113C1">
        <w:rPr>
          <w:noProof/>
          <w:lang w:eastAsia="en-GB"/>
        </w:rPr>
        <w:drawing>
          <wp:inline distT="0" distB="0" distL="0" distR="0" wp14:anchorId="612AA9C1" wp14:editId="0FB123DB">
            <wp:extent cx="1575146" cy="1038560"/>
            <wp:effectExtent l="19050" t="19050" r="2540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pic:spPr>
                </pic:pic>
              </a:graphicData>
            </a:graphic>
          </wp:inline>
        </w:drawing>
      </w:r>
    </w:p>
    <w:p w:rsidR="00A55C2A" w:rsidRDefault="00A55C2A" w:rsidP="00A55C2A">
      <w:pPr>
        <w:pStyle w:val="ListParagraph"/>
        <w:numPr>
          <w:ilvl w:val="0"/>
          <w:numId w:val="9"/>
        </w:numPr>
      </w:pPr>
      <w:r w:rsidRPr="007F2156">
        <w:t xml:space="preserve">Via the menu of the folders: when you take off-line a folder in the repository, it is automatically added to your </w:t>
      </w:r>
      <w:r w:rsidR="004879AB" w:rsidRPr="007F2156">
        <w:t>Favourite</w:t>
      </w:r>
      <w:r w:rsidRPr="007F2156">
        <w:t>s</w:t>
      </w:r>
      <w:r w:rsidR="00DF4CDF" w:rsidRPr="007F2156">
        <w:t xml:space="preserve"> after the synchronisation has been completed</w:t>
      </w:r>
    </w:p>
    <w:p w:rsidR="00FF140C" w:rsidRDefault="00FF140C" w:rsidP="00FF140C">
      <w:pPr>
        <w:pStyle w:val="ListParagraph"/>
      </w:pPr>
    </w:p>
    <w:p w:rsidR="00FF140C" w:rsidRPr="007F2156" w:rsidRDefault="000113C1" w:rsidP="000113C1">
      <w:pPr>
        <w:pStyle w:val="ListParagraph"/>
        <w:jc w:val="center"/>
      </w:pPr>
      <w:r w:rsidRPr="000113C1">
        <w:rPr>
          <w:noProof/>
          <w:lang w:eastAsia="en-GB"/>
        </w:rPr>
        <w:drawing>
          <wp:inline distT="0" distB="0" distL="0" distR="0" wp14:anchorId="3250334D" wp14:editId="49CCE20B">
            <wp:extent cx="1943371" cy="743054"/>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371" cy="743054"/>
                    </a:xfrm>
                    <a:prstGeom prst="rect">
                      <a:avLst/>
                    </a:prstGeom>
                    <a:ln>
                      <a:solidFill>
                        <a:schemeClr val="accent1"/>
                      </a:solidFill>
                    </a:ln>
                  </pic:spPr>
                </pic:pic>
              </a:graphicData>
            </a:graphic>
          </wp:inline>
        </w:drawing>
      </w:r>
    </w:p>
    <w:p w:rsidR="00A55C2A" w:rsidRPr="007F2156" w:rsidRDefault="00AF48B6" w:rsidP="00A55C2A">
      <w:r>
        <w:pict>
          <v:shape id="_x0000_i1028" type="#_x0000_t75" style="width:487.5pt;height:235.5pt">
            <v:imagedata r:id="rId72" o:title="Off-Line Sync"/>
          </v:shape>
        </w:pict>
      </w:r>
    </w:p>
    <w:p w:rsidR="0024442B" w:rsidRPr="007F2156" w:rsidRDefault="00DF4CDF" w:rsidP="00A55C2A">
      <w:r w:rsidRPr="007F2156">
        <w:t>While synchronising, there is a</w:t>
      </w:r>
      <w:r w:rsidR="0024442B" w:rsidRPr="007F2156">
        <w:t>n</w:t>
      </w:r>
      <w:r w:rsidRPr="007F2156">
        <w:t xml:space="preserve"> </w:t>
      </w:r>
      <w:r w:rsidR="0024442B" w:rsidRPr="007F2156">
        <w:t>indication that the process is running.</w:t>
      </w:r>
    </w:p>
    <w:p w:rsidR="0024442B" w:rsidRPr="007F2156" w:rsidRDefault="0024442B" w:rsidP="00A55C2A">
      <w:r w:rsidRPr="007F2156">
        <w:t xml:space="preserve">When completed, the folder is visible under the </w:t>
      </w:r>
      <w:r w:rsidR="004879AB" w:rsidRPr="007F2156">
        <w:t>Favourite</w:t>
      </w:r>
      <w:r w:rsidRPr="007F2156">
        <w:t xml:space="preserve"> Folder and is marked with </w:t>
      </w:r>
      <w:proofErr w:type="gramStart"/>
      <w:r w:rsidRPr="007F2156">
        <w:t xml:space="preserve">a </w:t>
      </w:r>
      <w:proofErr w:type="gramEnd"/>
      <w:r w:rsidRPr="007F2156">
        <w:rPr>
          <w:noProof/>
          <w:lang w:eastAsia="en-GB"/>
        </w:rPr>
        <w:drawing>
          <wp:inline distT="0" distB="0" distL="0" distR="0" wp14:anchorId="053FAE35" wp14:editId="6BF774BA">
            <wp:extent cx="148442" cy="148442"/>
            <wp:effectExtent l="0" t="0" r="4445"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004" cy="161004"/>
                    </a:xfrm>
                    <a:prstGeom prst="rect">
                      <a:avLst/>
                    </a:prstGeom>
                  </pic:spPr>
                </pic:pic>
              </a:graphicData>
            </a:graphic>
          </wp:inline>
        </w:drawing>
      </w:r>
      <w:r w:rsidRPr="007F2156">
        <w:t>.</w:t>
      </w:r>
    </w:p>
    <w:p w:rsidR="0024442B" w:rsidRPr="007F2156" w:rsidRDefault="0024442B" w:rsidP="00A55C2A"/>
    <w:p w:rsidR="00DF4CDF" w:rsidRPr="007F2156" w:rsidRDefault="00AF48B6" w:rsidP="00A55C2A">
      <w:r>
        <w:lastRenderedPageBreak/>
        <w:pict>
          <v:shape id="_x0000_i1029" type="#_x0000_t75" style="width:486.75pt;height:235.5pt">
            <v:imagedata r:id="rId74" o:title="Off-Line Sync1"/>
          </v:shape>
        </w:pict>
      </w:r>
    </w:p>
    <w:p w:rsidR="00A55C2A" w:rsidRPr="007F2156" w:rsidRDefault="0024442B" w:rsidP="0024442B">
      <w:pPr>
        <w:pStyle w:val="Heading2"/>
      </w:pPr>
      <w:bookmarkStart w:id="41" w:name="_Toc420919473"/>
      <w:r w:rsidRPr="007F2156">
        <w:t>Refreshing the off-line content</w:t>
      </w:r>
      <w:bookmarkEnd w:id="41"/>
    </w:p>
    <w:p w:rsidR="0024442B" w:rsidRPr="007F2156" w:rsidRDefault="0024442B" w:rsidP="0024442B">
      <w:r w:rsidRPr="007F2156">
        <w:t xml:space="preserve">When you are on-line, you can update the off-line content with the newest content available on the server. Fred runs a validation check and only updates the content </w:t>
      </w:r>
      <w:r w:rsidR="006456F1" w:rsidRPr="007F2156">
        <w:t>that has been changed on the server since the previous synchronisation.</w:t>
      </w:r>
    </w:p>
    <w:p w:rsidR="006456F1" w:rsidRPr="007F2156" w:rsidRDefault="00865F13" w:rsidP="006456F1">
      <w:pPr>
        <w:pStyle w:val="Heading2"/>
      </w:pPr>
      <w:bookmarkStart w:id="42" w:name="_Toc420919474"/>
      <w:r>
        <w:t>Deactivating Off-line sync</w:t>
      </w:r>
      <w:bookmarkEnd w:id="42"/>
    </w:p>
    <w:p w:rsidR="006456F1" w:rsidRPr="007F2156" w:rsidRDefault="006456F1" w:rsidP="0024442B">
      <w:r w:rsidRPr="00865F13">
        <w:t xml:space="preserve">If you want </w:t>
      </w:r>
      <w:r w:rsidR="00865F13" w:rsidRPr="00865F13">
        <w:t>deactivate the off-line sync mode</w:t>
      </w:r>
      <w:r w:rsidRPr="00865F13">
        <w:t xml:space="preserve">, you need to uncheck the </w:t>
      </w:r>
      <w:r w:rsidR="00865F13" w:rsidRPr="00865F13">
        <w:t xml:space="preserve">‘Take Off-line’ command in the </w:t>
      </w:r>
      <w:r w:rsidR="004879AB" w:rsidRPr="00865F13">
        <w:t>Favourite</w:t>
      </w:r>
      <w:r w:rsidRPr="00865F13">
        <w:t xml:space="preserve"> folder</w:t>
      </w:r>
      <w:r w:rsidR="00865F13" w:rsidRPr="00865F13">
        <w:t>.</w:t>
      </w:r>
    </w:p>
    <w:p w:rsidR="00763191" w:rsidRDefault="00763191" w:rsidP="00763191">
      <w:pPr>
        <w:pStyle w:val="Heading2"/>
      </w:pPr>
      <w:bookmarkStart w:id="43" w:name="_Toc420919475"/>
      <w:r w:rsidRPr="007F2156">
        <w:t>Working in Off-line mode</w:t>
      </w:r>
      <w:bookmarkEnd w:id="43"/>
    </w:p>
    <w:p w:rsidR="00781157" w:rsidRPr="00781157" w:rsidRDefault="00781157" w:rsidP="00781157">
      <w:r>
        <w:t>When you are off-line, you can connect to the local repository via the Bookmarks menu. First make sure to disconnect clicking the File/Disconnect menu. In the list of repositories, right click the bookmark you want to connect to and select Connect Off-Line.</w:t>
      </w:r>
    </w:p>
    <w:p w:rsidR="00781157" w:rsidRDefault="00781157" w:rsidP="00781157">
      <w:pPr>
        <w:jc w:val="center"/>
        <w:rPr>
          <w:highlight w:val="yellow"/>
        </w:rPr>
      </w:pPr>
      <w:r w:rsidRPr="00781157">
        <w:rPr>
          <w:noProof/>
          <w:lang w:eastAsia="en-GB"/>
        </w:rPr>
        <w:drawing>
          <wp:inline distT="0" distB="0" distL="0" distR="0" wp14:anchorId="0982E525" wp14:editId="1D9BC7DF">
            <wp:extent cx="4162301" cy="1134476"/>
            <wp:effectExtent l="19050" t="19050" r="10160" b="279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01138" cy="1145061"/>
                    </a:xfrm>
                    <a:prstGeom prst="rect">
                      <a:avLst/>
                    </a:prstGeom>
                    <a:ln>
                      <a:solidFill>
                        <a:schemeClr val="accent1"/>
                      </a:solidFill>
                    </a:ln>
                  </pic:spPr>
                </pic:pic>
              </a:graphicData>
            </a:graphic>
          </wp:inline>
        </w:drawing>
      </w:r>
    </w:p>
    <w:p w:rsidR="00AC2AD6" w:rsidRDefault="00781157" w:rsidP="00763191">
      <w:r>
        <w:t xml:space="preserve">When you are </w:t>
      </w:r>
      <w:r w:rsidR="00AC2AD6">
        <w:t>connected you will be able to navigate in the substructure which has been synchronised.</w:t>
      </w:r>
      <w:r w:rsidR="00AC2AD6">
        <w:br/>
        <w:t xml:space="preserve">Only part of the menu commands will be available. </w:t>
      </w:r>
    </w:p>
    <w:p w:rsidR="00AC2AD6" w:rsidRDefault="00AC2AD6" w:rsidP="00763191">
      <w:r w:rsidRPr="00AC2AD6">
        <w:rPr>
          <w:noProof/>
          <w:lang w:eastAsia="en-GB"/>
        </w:rPr>
        <w:lastRenderedPageBreak/>
        <w:drawing>
          <wp:inline distT="0" distB="0" distL="0" distR="0" wp14:anchorId="67D30158" wp14:editId="7A89AAE3">
            <wp:extent cx="6192520" cy="3418205"/>
            <wp:effectExtent l="19050" t="19050" r="1778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2520" cy="3418205"/>
                    </a:xfrm>
                    <a:prstGeom prst="rect">
                      <a:avLst/>
                    </a:prstGeom>
                    <a:ln>
                      <a:solidFill>
                        <a:schemeClr val="accent1"/>
                      </a:solidFill>
                    </a:ln>
                  </pic:spPr>
                </pic:pic>
              </a:graphicData>
            </a:graphic>
          </wp:inline>
        </w:drawing>
      </w:r>
    </w:p>
    <w:p w:rsidR="00AC2AD6" w:rsidRDefault="00AC2AD6" w:rsidP="00763191">
      <w:r>
        <w:t>You will be able to:</w:t>
      </w:r>
    </w:p>
    <w:p w:rsidR="00AC2AD6" w:rsidRDefault="00AC2AD6" w:rsidP="00AC2AD6">
      <w:pPr>
        <w:pStyle w:val="ListParagraph"/>
        <w:numPr>
          <w:ilvl w:val="0"/>
          <w:numId w:val="9"/>
        </w:numPr>
      </w:pPr>
      <w:r>
        <w:t>Open the documents</w:t>
      </w:r>
    </w:p>
    <w:p w:rsidR="00AC2AD6" w:rsidRDefault="00AC2AD6" w:rsidP="00AC2AD6">
      <w:pPr>
        <w:pStyle w:val="ListParagraph"/>
        <w:numPr>
          <w:ilvl w:val="0"/>
          <w:numId w:val="9"/>
        </w:numPr>
      </w:pPr>
      <w:r w:rsidRPr="00AC2AD6">
        <w:t>Copy a document and paste i</w:t>
      </w:r>
      <w:r>
        <w:t>t to your desktop</w:t>
      </w:r>
    </w:p>
    <w:p w:rsidR="00AC2AD6" w:rsidRDefault="00AC2AD6" w:rsidP="00AC2AD6">
      <w:pPr>
        <w:pStyle w:val="ListParagraph"/>
        <w:numPr>
          <w:ilvl w:val="0"/>
          <w:numId w:val="9"/>
        </w:numPr>
      </w:pPr>
      <w:r>
        <w:t>Copy a link to the document and paste the link in another document or an email</w:t>
      </w:r>
    </w:p>
    <w:p w:rsidR="00AC2AD6" w:rsidRDefault="00AC2AD6" w:rsidP="00AC2AD6">
      <w:pPr>
        <w:pStyle w:val="ListParagraph"/>
        <w:numPr>
          <w:ilvl w:val="0"/>
          <w:numId w:val="9"/>
        </w:numPr>
      </w:pPr>
      <w:r>
        <w:t>Export the metadata which was synchronised</w:t>
      </w:r>
    </w:p>
    <w:p w:rsidR="00AC2AD6" w:rsidRDefault="00AC2AD6" w:rsidP="00AC2AD6">
      <w:pPr>
        <w:pStyle w:val="ListParagraph"/>
        <w:numPr>
          <w:ilvl w:val="0"/>
          <w:numId w:val="9"/>
        </w:numPr>
      </w:pPr>
      <w:r>
        <w:t>Print the document to your default printer</w:t>
      </w:r>
    </w:p>
    <w:p w:rsidR="00AC2AD6" w:rsidRDefault="00AC2AD6" w:rsidP="00AC2AD6">
      <w:pPr>
        <w:pStyle w:val="ListParagraph"/>
        <w:numPr>
          <w:ilvl w:val="0"/>
          <w:numId w:val="9"/>
        </w:numPr>
      </w:pPr>
      <w:r>
        <w:t>Zoom into a folder</w:t>
      </w:r>
    </w:p>
    <w:p w:rsidR="00AC2AD6" w:rsidRPr="00AC2AD6" w:rsidRDefault="00AC2AD6" w:rsidP="00AC2AD6">
      <w:pPr>
        <w:pStyle w:val="ListParagraph"/>
        <w:numPr>
          <w:ilvl w:val="0"/>
          <w:numId w:val="9"/>
        </w:numPr>
      </w:pPr>
      <w:r>
        <w:t>Add a folder to Favo</w:t>
      </w:r>
      <w:r w:rsidR="00085FB6">
        <w:t>u</w:t>
      </w:r>
      <w:r>
        <w:t>rites</w:t>
      </w:r>
    </w:p>
    <w:p w:rsidR="00AC2AD6" w:rsidRPr="00AC2AD6" w:rsidRDefault="00AC2AD6" w:rsidP="00763191"/>
    <w:p w:rsidR="007D2755" w:rsidRPr="007F2156" w:rsidRDefault="007D2755" w:rsidP="005F52A1">
      <w:pPr>
        <w:pStyle w:val="Heading1"/>
      </w:pPr>
      <w:bookmarkStart w:id="44" w:name="_Toc420919476"/>
      <w:r w:rsidRPr="007F2156">
        <w:lastRenderedPageBreak/>
        <w:t>Adding content to and getting content from the server</w:t>
      </w:r>
      <w:bookmarkEnd w:id="44"/>
    </w:p>
    <w:p w:rsidR="007D2755" w:rsidRPr="007F2156" w:rsidRDefault="007D2755" w:rsidP="007D2755">
      <w:pPr>
        <w:pStyle w:val="Heading2"/>
      </w:pPr>
      <w:bookmarkStart w:id="45" w:name="_Ref254104884"/>
      <w:bookmarkStart w:id="46" w:name="_Ref254104950"/>
      <w:bookmarkStart w:id="47" w:name="_Toc420919477"/>
      <w:r w:rsidRPr="007F2156">
        <w:t>Uploading file</w:t>
      </w:r>
      <w:bookmarkEnd w:id="45"/>
      <w:bookmarkEnd w:id="46"/>
      <w:r w:rsidRPr="007F2156">
        <w:t>S</w:t>
      </w:r>
      <w:bookmarkEnd w:id="47"/>
    </w:p>
    <w:p w:rsidR="007D2755" w:rsidRPr="007F2156" w:rsidRDefault="007D2755" w:rsidP="007D2755">
      <w:r w:rsidRPr="007F2156">
        <w:t xml:space="preserve">You can simply add any kind of file to the </w:t>
      </w:r>
      <w:proofErr w:type="gramStart"/>
      <w:r w:rsidRPr="007F2156">
        <w:t>Alfresco</w:t>
      </w:r>
      <w:proofErr w:type="gramEnd"/>
      <w:r w:rsidRPr="007F2156">
        <w:t xml:space="preserve"> repository by dragging and dropping the file from the desktop application onto any folder in the Fred window.</w:t>
      </w:r>
    </w:p>
    <w:p w:rsidR="007D2755" w:rsidRPr="007F2156" w:rsidRDefault="007D2755" w:rsidP="007D2755">
      <w:pPr>
        <w:jc w:val="center"/>
      </w:pPr>
      <w:r w:rsidRPr="007F2156">
        <w:rPr>
          <w:noProof/>
          <w:lang w:eastAsia="en-GB"/>
        </w:rPr>
        <w:drawing>
          <wp:inline distT="0" distB="0" distL="0" distR="0" wp14:anchorId="38AEEE4A" wp14:editId="29F85C16">
            <wp:extent cx="6186170" cy="2514195"/>
            <wp:effectExtent l="0" t="0" r="508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XENIT\Products\Fred\Documentation\Fred 2.2\Upload Files.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6186170" cy="2514195"/>
                    </a:xfrm>
                    <a:prstGeom prst="rect">
                      <a:avLst/>
                    </a:prstGeom>
                    <a:noFill/>
                    <a:ln>
                      <a:noFill/>
                    </a:ln>
                  </pic:spPr>
                </pic:pic>
              </a:graphicData>
            </a:graphic>
          </wp:inline>
        </w:drawing>
      </w:r>
    </w:p>
    <w:p w:rsidR="007D2755" w:rsidRPr="007F2156" w:rsidRDefault="007D2755" w:rsidP="007D2755">
      <w:r w:rsidRPr="007F2156">
        <w:t xml:space="preserve">The file will be uploaded into Alfresco. You can drop multiple files at once or multiple single files. While the documents are uploading, you can continue to navigate and work in Fred. </w:t>
      </w:r>
    </w:p>
    <w:p w:rsidR="007D2755" w:rsidRPr="007F2156" w:rsidRDefault="007D2755" w:rsidP="007D2755">
      <w:r w:rsidRPr="007F2156">
        <w:t>Uploaded documents are listed in the upload pane. Once uploaded, you will need to complete the metadata of the file. In case the document has a general nature, you can use the base document type selected by default.</w:t>
      </w:r>
    </w:p>
    <w:p w:rsidR="007D2755" w:rsidRPr="007F2156" w:rsidRDefault="007D2755" w:rsidP="007D2755">
      <w:pPr>
        <w:jc w:val="center"/>
      </w:pPr>
      <w:r w:rsidRPr="007F2156">
        <w:rPr>
          <w:noProof/>
          <w:lang w:eastAsia="en-GB"/>
        </w:rPr>
        <w:drawing>
          <wp:inline distT="0" distB="0" distL="0" distR="0" wp14:anchorId="37F176B5" wp14:editId="4563D8DE">
            <wp:extent cx="2613600" cy="2919600"/>
            <wp:effectExtent l="0" t="0" r="0" b="0"/>
            <wp:docPr id="21" name="Picture 21"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2613600" cy="2919600"/>
                    </a:xfrm>
                    <a:prstGeom prst="rect">
                      <a:avLst/>
                    </a:prstGeom>
                    <a:noFill/>
                    <a:ln>
                      <a:noFill/>
                    </a:ln>
                  </pic:spPr>
                </pic:pic>
              </a:graphicData>
            </a:graphic>
          </wp:inline>
        </w:drawing>
      </w:r>
    </w:p>
    <w:p w:rsidR="007D2755" w:rsidRPr="007F2156" w:rsidRDefault="007D2755" w:rsidP="007D2755">
      <w:r w:rsidRPr="007F2156">
        <w:t xml:space="preserve">Based upon the document type selected, a set of metadata fields will appear. According to the rules defined by your organization, some fields might be mandatory and others might be optional. In the case below the document type is a Proposal and the required fields (*) are Proposal Reference and Proposal Status. </w:t>
      </w:r>
    </w:p>
    <w:p w:rsidR="007D2755" w:rsidRPr="007F2156" w:rsidRDefault="007D2755" w:rsidP="007D2755">
      <w:pPr>
        <w:jc w:val="center"/>
      </w:pPr>
      <w:r w:rsidRPr="007F2156">
        <w:rPr>
          <w:noProof/>
          <w:lang w:eastAsia="en-GB"/>
        </w:rPr>
        <w:lastRenderedPageBreak/>
        <w:drawing>
          <wp:inline distT="0" distB="0" distL="0" distR="0" wp14:anchorId="228391B2" wp14:editId="2C79135C">
            <wp:extent cx="2476800" cy="3931200"/>
            <wp:effectExtent l="0" t="0" r="0" b="0"/>
            <wp:docPr id="93" name="Picture 93"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2476800" cy="3931200"/>
                    </a:xfrm>
                    <a:prstGeom prst="rect">
                      <a:avLst/>
                    </a:prstGeom>
                    <a:noFill/>
                    <a:ln>
                      <a:noFill/>
                    </a:ln>
                  </pic:spPr>
                </pic:pic>
              </a:graphicData>
            </a:graphic>
          </wp:inline>
        </w:drawing>
      </w:r>
    </w:p>
    <w:p w:rsidR="007D2755" w:rsidRPr="007F2156" w:rsidRDefault="007D2755" w:rsidP="007D2755">
      <w:r w:rsidRPr="007F2156">
        <w:t xml:space="preserve">At the bottom of the metadata field related to the document type, a list with optional groups of metadata fields is presented. It is for the user to judge if these optional metadata fields are relevant to the document and if it should be added to the document. </w:t>
      </w:r>
    </w:p>
    <w:p w:rsidR="007D2755" w:rsidRPr="007F2156" w:rsidRDefault="007D2755" w:rsidP="007D2755">
      <w:pPr>
        <w:pStyle w:val="ListParagraph"/>
        <w:numPr>
          <w:ilvl w:val="0"/>
          <w:numId w:val="16"/>
        </w:numPr>
      </w:pPr>
      <w:r w:rsidRPr="007F2156">
        <w:t xml:space="preserve">Click on “Save” to finish the uploading of the file into the Alfresco repository. </w:t>
      </w:r>
    </w:p>
    <w:p w:rsidR="007D2755" w:rsidRPr="007F2156" w:rsidRDefault="007D2755" w:rsidP="007D2755">
      <w:r w:rsidRPr="007F2156">
        <w:t>Note:</w:t>
      </w:r>
    </w:p>
    <w:p w:rsidR="007D2755" w:rsidRPr="007F2156" w:rsidRDefault="007D2755" w:rsidP="007D2755">
      <w:pPr>
        <w:pStyle w:val="ListParagraph"/>
        <w:numPr>
          <w:ilvl w:val="0"/>
          <w:numId w:val="9"/>
        </w:numPr>
      </w:pPr>
      <w:r w:rsidRPr="007F2156">
        <w:t>Mandatory metadata field are indicated with a “*”</w:t>
      </w:r>
    </w:p>
    <w:p w:rsidR="007D2755" w:rsidRPr="007F2156" w:rsidRDefault="007D2755" w:rsidP="007D2755">
      <w:pPr>
        <w:pStyle w:val="ListParagraph"/>
        <w:numPr>
          <w:ilvl w:val="0"/>
          <w:numId w:val="9"/>
        </w:numPr>
      </w:pPr>
      <w:r w:rsidRPr="007F2156">
        <w:t>Metadata fields with format restriction are coloured red when the input does not comply with the restrictions.</w:t>
      </w:r>
    </w:p>
    <w:p w:rsidR="007D2755" w:rsidRPr="007F2156" w:rsidRDefault="007D2755" w:rsidP="007D2755">
      <w:pPr>
        <w:pStyle w:val="ListParagraph"/>
        <w:numPr>
          <w:ilvl w:val="0"/>
          <w:numId w:val="9"/>
        </w:numPr>
      </w:pPr>
      <w:r w:rsidRPr="007F2156">
        <w:t>You will not be able to save the document if the metadata fields with restrictions are not filled in correctly.</w:t>
      </w:r>
    </w:p>
    <w:p w:rsidR="007D2755" w:rsidRPr="007F2156" w:rsidRDefault="007D2755" w:rsidP="007D2755">
      <w:r w:rsidRPr="007F2156">
        <w:t>Following applications allow drag and drop of content into Fred and are tested and supported by XeniT:</w:t>
      </w:r>
    </w:p>
    <w:p w:rsidR="007D2755" w:rsidRPr="007F2156" w:rsidRDefault="007D2755" w:rsidP="007D2755">
      <w:pPr>
        <w:pStyle w:val="ListParagraph"/>
        <w:numPr>
          <w:ilvl w:val="0"/>
          <w:numId w:val="9"/>
        </w:numPr>
      </w:pPr>
      <w:r w:rsidRPr="007F2156">
        <w:t>Desktop</w:t>
      </w:r>
    </w:p>
    <w:p w:rsidR="007D2755" w:rsidRPr="007F2156" w:rsidRDefault="007D2755" w:rsidP="007D2755">
      <w:pPr>
        <w:pStyle w:val="ListParagraph"/>
        <w:numPr>
          <w:ilvl w:val="0"/>
          <w:numId w:val="9"/>
        </w:numPr>
      </w:pPr>
      <w:r w:rsidRPr="007F2156">
        <w:t>MS Explorer</w:t>
      </w:r>
    </w:p>
    <w:p w:rsidR="007D2755" w:rsidRPr="007F2156" w:rsidRDefault="007D2755" w:rsidP="007D2755">
      <w:pPr>
        <w:pStyle w:val="ListParagraph"/>
        <w:numPr>
          <w:ilvl w:val="0"/>
          <w:numId w:val="9"/>
        </w:numPr>
      </w:pPr>
      <w:r w:rsidRPr="007F2156">
        <w:t>MS Outlook 2003, 2007, 2010</w:t>
      </w:r>
    </w:p>
    <w:p w:rsidR="007D2755" w:rsidRPr="007F2156" w:rsidRDefault="007D2755" w:rsidP="007D2755">
      <w:r w:rsidRPr="007F2156">
        <w:t>Other applications might support the dragging and dropping of content as well and could be able to interact with Fred. By checking if the application allows dragging and dropping of a file (including content) into MS Explorer or onto your desktop, you can test the compatibility. Next step is to test the dragging and dropping into Fred.</w:t>
      </w:r>
    </w:p>
    <w:p w:rsidR="003C1795" w:rsidRPr="007F2156" w:rsidRDefault="003C1795" w:rsidP="003C1795">
      <w:pPr>
        <w:pStyle w:val="Heading2"/>
      </w:pPr>
      <w:bookmarkStart w:id="48" w:name="_Toc420919478"/>
      <w:r w:rsidRPr="007F2156">
        <w:lastRenderedPageBreak/>
        <w:t>Uploading folders</w:t>
      </w:r>
      <w:bookmarkEnd w:id="48"/>
    </w:p>
    <w:p w:rsidR="003C1795" w:rsidRPr="007F2156" w:rsidRDefault="003C1795" w:rsidP="003C1795">
      <w:r w:rsidRPr="007F2156">
        <w:t>One can upload folders from your desktop or explorer by dragging them into Fred. An upload process will start which indicates the number of subfolders and files that need to be/have been uploaded. In this process, the user does not get an indication that metadata needs to be edited to complete the upload process.</w:t>
      </w:r>
    </w:p>
    <w:p w:rsidR="003C1795" w:rsidRPr="007F2156" w:rsidRDefault="003C1795" w:rsidP="003C1795">
      <w:r w:rsidRPr="007F2156">
        <w:rPr>
          <w:noProof/>
          <w:lang w:eastAsia="en-GB"/>
        </w:rPr>
        <w:drawing>
          <wp:inline distT="0" distB="0" distL="0" distR="0" wp14:anchorId="6908F8D7" wp14:editId="183F34BD">
            <wp:extent cx="6184900" cy="2513679"/>
            <wp:effectExtent l="0" t="0" r="635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Fred Folder Upload.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6184900" cy="2513679"/>
                    </a:xfrm>
                    <a:prstGeom prst="rect">
                      <a:avLst/>
                    </a:prstGeom>
                    <a:noFill/>
                    <a:ln>
                      <a:noFill/>
                    </a:ln>
                  </pic:spPr>
                </pic:pic>
              </a:graphicData>
            </a:graphic>
          </wp:inline>
        </w:drawing>
      </w:r>
    </w:p>
    <w:p w:rsidR="003C1795" w:rsidRPr="007F2156" w:rsidRDefault="003C1795" w:rsidP="003C1795">
      <w:r w:rsidRPr="007F2156">
        <w:t>Important remark: it is only possible to extend a folder structure while uploading a folder. It is not possible to refresh/update the structure and content from a folder you copied already to Fred.</w:t>
      </w:r>
    </w:p>
    <w:p w:rsidR="003C1795" w:rsidRPr="007F2156" w:rsidRDefault="003C1795" w:rsidP="003C1795">
      <w:r w:rsidRPr="007F2156">
        <w:t>Adding documents, individually or in group, to an existing folder structure is supported and one can extend the folder structure while dragging a new subfolder structure into Fred.</w:t>
      </w:r>
    </w:p>
    <w:p w:rsidR="007D2755" w:rsidRPr="007F2156" w:rsidRDefault="007D2755" w:rsidP="007D2755">
      <w:pPr>
        <w:pStyle w:val="Heading2"/>
      </w:pPr>
      <w:bookmarkStart w:id="49" w:name="_Toc420919479"/>
      <w:r w:rsidRPr="007F2156">
        <w:t>Compress documents and folders to a container on your local drive</w:t>
      </w:r>
      <w:bookmarkEnd w:id="49"/>
    </w:p>
    <w:p w:rsidR="007D2755" w:rsidRPr="007F2156" w:rsidRDefault="007D2755" w:rsidP="007D2755">
      <w:r w:rsidRPr="007F2156">
        <w:t>You can select one or multiple documents and/or folders and compress then into a container which will be saved on your local disk.</w:t>
      </w:r>
    </w:p>
    <w:p w:rsidR="007D2755" w:rsidRPr="007F2156" w:rsidRDefault="007D2755" w:rsidP="007D2755">
      <w:pPr>
        <w:pStyle w:val="ListParagraph"/>
        <w:numPr>
          <w:ilvl w:val="0"/>
          <w:numId w:val="9"/>
        </w:numPr>
      </w:pPr>
      <w:r w:rsidRPr="007F2156">
        <w:t>Select the files you want to compress.</w:t>
      </w:r>
    </w:p>
    <w:p w:rsidR="007D2755" w:rsidRPr="007F2156" w:rsidRDefault="007D2755" w:rsidP="007D2755">
      <w:pPr>
        <w:pStyle w:val="ListParagraph"/>
        <w:numPr>
          <w:ilvl w:val="0"/>
          <w:numId w:val="9"/>
        </w:numPr>
      </w:pPr>
      <w:r w:rsidRPr="007F2156">
        <w:t>Right mouse click and select “Compress and Save as”</w:t>
      </w:r>
    </w:p>
    <w:p w:rsidR="007D2755" w:rsidRPr="007F2156" w:rsidRDefault="00F92470" w:rsidP="007D2755">
      <w:pPr>
        <w:ind w:left="360"/>
        <w:jc w:val="center"/>
      </w:pPr>
      <w:r w:rsidRPr="007F2156">
        <w:rPr>
          <w:noProof/>
          <w:lang w:eastAsia="en-GB"/>
        </w:rPr>
        <w:drawing>
          <wp:inline distT="0" distB="0" distL="0" distR="0" wp14:anchorId="78C548BC" wp14:editId="2A7C19C3">
            <wp:extent cx="2030400" cy="720000"/>
            <wp:effectExtent l="19050" t="19050" r="27305" b="2349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30400" cy="720000"/>
                    </a:xfrm>
                    <a:prstGeom prst="rect">
                      <a:avLst/>
                    </a:prstGeom>
                    <a:ln>
                      <a:solidFill>
                        <a:schemeClr val="accent1"/>
                      </a:solidFill>
                    </a:ln>
                  </pic:spPr>
                </pic:pic>
              </a:graphicData>
            </a:graphic>
          </wp:inline>
        </w:drawing>
      </w:r>
      <w:r w:rsidRPr="007F2156">
        <w:rPr>
          <w:lang w:eastAsia="nl-BE"/>
        </w:rPr>
        <w:t xml:space="preserve"> </w:t>
      </w:r>
    </w:p>
    <w:p w:rsidR="007D2755" w:rsidRPr="007F2156" w:rsidRDefault="007D2755" w:rsidP="007D2755">
      <w:pPr>
        <w:pStyle w:val="ListParagraph"/>
        <w:numPr>
          <w:ilvl w:val="0"/>
          <w:numId w:val="9"/>
        </w:numPr>
      </w:pPr>
      <w:r w:rsidRPr="007F2156">
        <w:t>A browser window will pop-up asking you to select the folder and name under which you want to save the container</w:t>
      </w:r>
    </w:p>
    <w:p w:rsidR="007D2755" w:rsidRPr="007F2156" w:rsidRDefault="007D2755" w:rsidP="007D2755">
      <w:pPr>
        <w:jc w:val="center"/>
      </w:pPr>
      <w:r w:rsidRPr="007F2156">
        <w:rPr>
          <w:noProof/>
          <w:lang w:eastAsia="en-GB"/>
        </w:rPr>
        <w:lastRenderedPageBreak/>
        <w:drawing>
          <wp:inline distT="0" distB="0" distL="0" distR="0" wp14:anchorId="09CB234B" wp14:editId="5115A819">
            <wp:extent cx="4417270" cy="2903886"/>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417270" cy="2903886"/>
                    </a:xfrm>
                    <a:prstGeom prst="rect">
                      <a:avLst/>
                    </a:prstGeom>
                  </pic:spPr>
                </pic:pic>
              </a:graphicData>
            </a:graphic>
          </wp:inline>
        </w:drawing>
      </w:r>
    </w:p>
    <w:p w:rsidR="007D2755" w:rsidRPr="007F2156" w:rsidRDefault="007D2755" w:rsidP="007D2755">
      <w:pPr>
        <w:pStyle w:val="ListParagraph"/>
        <w:numPr>
          <w:ilvl w:val="0"/>
          <w:numId w:val="9"/>
        </w:numPr>
      </w:pPr>
      <w:r w:rsidRPr="007F2156">
        <w:t>Fred will provide a message “Successfully Saved Compressed Files”</w:t>
      </w:r>
    </w:p>
    <w:p w:rsidR="007D2755" w:rsidRPr="007F2156" w:rsidRDefault="007D2755" w:rsidP="007D2755">
      <w:pPr>
        <w:pStyle w:val="ListParagraph"/>
        <w:numPr>
          <w:ilvl w:val="0"/>
          <w:numId w:val="9"/>
        </w:numPr>
      </w:pPr>
      <w:r w:rsidRPr="007F2156">
        <w:t>The container with the compressed files is available where you have saved it</w:t>
      </w:r>
    </w:p>
    <w:p w:rsidR="007D2755" w:rsidRPr="007F2156" w:rsidRDefault="007D2755" w:rsidP="007D2755">
      <w:r w:rsidRPr="007F2156">
        <w:t>Selecting a folder will compress all content in the folder, including the sub-folders and its content.</w:t>
      </w:r>
    </w:p>
    <w:p w:rsidR="007D2755" w:rsidRPr="007F2156" w:rsidRDefault="007D2755" w:rsidP="007D2755"/>
    <w:p w:rsidR="000F2616" w:rsidRPr="007F2156" w:rsidRDefault="0034073B" w:rsidP="005F52A1">
      <w:pPr>
        <w:pStyle w:val="Heading1"/>
      </w:pPr>
      <w:bookmarkStart w:id="50" w:name="_Toc420919480"/>
      <w:r w:rsidRPr="007F2156">
        <w:lastRenderedPageBreak/>
        <w:t>Handling</w:t>
      </w:r>
      <w:r w:rsidR="00724E08" w:rsidRPr="007F2156">
        <w:t xml:space="preserve"> Documents</w:t>
      </w:r>
      <w:bookmarkEnd w:id="50"/>
    </w:p>
    <w:p w:rsidR="0036734C" w:rsidRPr="007F2156" w:rsidRDefault="00724E08" w:rsidP="0036734C">
      <w:r w:rsidRPr="007F2156">
        <w:t xml:space="preserve">Right clicking on a file pops-up a command menu enabling you to manage </w:t>
      </w:r>
      <w:r w:rsidR="007710BE" w:rsidRPr="007F2156">
        <w:t xml:space="preserve">the </w:t>
      </w:r>
      <w:r w:rsidRPr="007F2156">
        <w:t>document.</w:t>
      </w:r>
    </w:p>
    <w:p w:rsidR="000A5ACC" w:rsidRPr="007F2156" w:rsidRDefault="00C4376A">
      <w:pPr>
        <w:jc w:val="center"/>
      </w:pPr>
      <w:r w:rsidRPr="007F2156">
        <w:rPr>
          <w:noProof/>
          <w:lang w:eastAsia="en-GB"/>
        </w:rPr>
        <w:drawing>
          <wp:inline distT="0" distB="0" distL="0" distR="0" wp14:anchorId="0D8AFFFC" wp14:editId="7EB98416">
            <wp:extent cx="1406620" cy="3879078"/>
            <wp:effectExtent l="0" t="0" r="3175" b="762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3"/>
                    <a:stretch>
                      <a:fillRect/>
                    </a:stretch>
                  </pic:blipFill>
                  <pic:spPr>
                    <a:xfrm>
                      <a:off x="0" y="0"/>
                      <a:ext cx="1434885" cy="3957025"/>
                    </a:xfrm>
                    <a:prstGeom prst="rect">
                      <a:avLst/>
                    </a:prstGeom>
                  </pic:spPr>
                </pic:pic>
              </a:graphicData>
            </a:graphic>
          </wp:inline>
        </w:drawing>
      </w:r>
    </w:p>
    <w:p w:rsidR="00B765C4" w:rsidRPr="007F2156" w:rsidRDefault="008E3B57" w:rsidP="005F52A1">
      <w:pPr>
        <w:pStyle w:val="Heading2"/>
      </w:pPr>
      <w:bookmarkStart w:id="51" w:name="_Toc420919481"/>
      <w:r w:rsidRPr="007F2156">
        <w:t>O</w:t>
      </w:r>
      <w:r w:rsidR="003B71A7" w:rsidRPr="007F2156">
        <w:t>pen</w:t>
      </w:r>
      <w:r w:rsidR="00724E08" w:rsidRPr="007F2156">
        <w:t xml:space="preserve"> document</w:t>
      </w:r>
      <w:bookmarkEnd w:id="51"/>
    </w:p>
    <w:p w:rsidR="00B765C4" w:rsidRPr="007F2156" w:rsidRDefault="00B765C4" w:rsidP="00B765C4">
      <w:r w:rsidRPr="007F2156">
        <w:t xml:space="preserve">Files can be opened directly from Fred by clicking the </w:t>
      </w:r>
      <w:r w:rsidR="000072E1" w:rsidRPr="007F2156">
        <w:t>“</w:t>
      </w:r>
      <w:r w:rsidR="003B71A7" w:rsidRPr="007F2156">
        <w:t>Open</w:t>
      </w:r>
      <w:r w:rsidR="000072E1" w:rsidRPr="007F2156">
        <w:t>”</w:t>
      </w:r>
      <w:r w:rsidR="00724E08" w:rsidRPr="007F2156">
        <w:t xml:space="preserve"> command or by double clicking the file. The file will be downloaded to a local copy and opened </w:t>
      </w:r>
      <w:r w:rsidR="000A5ACC" w:rsidRPr="007F2156">
        <w:t>with</w:t>
      </w:r>
      <w:r w:rsidR="00724E08" w:rsidRPr="007F2156">
        <w:t xml:space="preserve"> the </w:t>
      </w:r>
      <w:r w:rsidR="000A5ACC" w:rsidRPr="007F2156">
        <w:t>corresponding</w:t>
      </w:r>
      <w:r w:rsidR="00724E08" w:rsidRPr="007F2156">
        <w:t xml:space="preserve"> application.</w:t>
      </w:r>
    </w:p>
    <w:p w:rsidR="004D4C25" w:rsidRPr="007F2156" w:rsidRDefault="004D4C25" w:rsidP="004D4C25">
      <w:pPr>
        <w:jc w:val="center"/>
      </w:pPr>
      <w:r w:rsidRPr="007F2156">
        <w:rPr>
          <w:noProof/>
          <w:lang w:eastAsia="en-GB"/>
        </w:rPr>
        <w:drawing>
          <wp:inline distT="0" distB="0" distL="0" distR="0" wp14:anchorId="017E1130" wp14:editId="5C65FFEE">
            <wp:extent cx="1695450" cy="647700"/>
            <wp:effectExtent l="19050" t="19050" r="1905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695450" cy="647700"/>
                    </a:xfrm>
                    <a:prstGeom prst="rect">
                      <a:avLst/>
                    </a:prstGeom>
                    <a:ln>
                      <a:solidFill>
                        <a:schemeClr val="accent1"/>
                      </a:solidFill>
                    </a:ln>
                  </pic:spPr>
                </pic:pic>
              </a:graphicData>
            </a:graphic>
          </wp:inline>
        </w:drawing>
      </w:r>
    </w:p>
    <w:p w:rsidR="004262EB" w:rsidRPr="007F2156" w:rsidRDefault="004262EB" w:rsidP="005F52A1">
      <w:pPr>
        <w:pStyle w:val="Heading2"/>
      </w:pPr>
      <w:bookmarkStart w:id="52" w:name="_Toc420919482"/>
      <w:r w:rsidRPr="007F2156">
        <w:t>Document metadata</w:t>
      </w:r>
      <w:bookmarkEnd w:id="52"/>
    </w:p>
    <w:p w:rsidR="004262EB" w:rsidRPr="007F2156" w:rsidRDefault="004262EB" w:rsidP="004262EB">
      <w:r w:rsidRPr="007F2156">
        <w:t xml:space="preserve">See </w:t>
      </w:r>
      <w:r w:rsidRPr="007F2156">
        <w:fldChar w:fldCharType="begin"/>
      </w:r>
      <w:r w:rsidRPr="007F2156">
        <w:instrText xml:space="preserve"> REF _Ref386180767 \r \h </w:instrText>
      </w:r>
      <w:r w:rsidRPr="007F2156">
        <w:fldChar w:fldCharType="separate"/>
      </w:r>
      <w:r w:rsidR="00400E77">
        <w:t>15</w:t>
      </w:r>
      <w:r w:rsidRPr="007F2156">
        <w:fldChar w:fldCharType="end"/>
      </w:r>
      <w:r w:rsidRPr="007F2156">
        <w:t xml:space="preserve"> </w:t>
      </w:r>
      <w:r w:rsidRPr="007F2156">
        <w:fldChar w:fldCharType="begin"/>
      </w:r>
      <w:r w:rsidRPr="007F2156">
        <w:instrText xml:space="preserve"> REF _Ref386180769 \h </w:instrText>
      </w:r>
      <w:r w:rsidRPr="007F2156">
        <w:fldChar w:fldCharType="separate"/>
      </w:r>
      <w:r w:rsidR="00400E77" w:rsidRPr="007F2156">
        <w:t>Handling metadata</w:t>
      </w:r>
      <w:r w:rsidRPr="007F2156">
        <w:fldChar w:fldCharType="end"/>
      </w:r>
    </w:p>
    <w:p w:rsidR="00C174C2" w:rsidRPr="007F2156" w:rsidRDefault="00C174C2" w:rsidP="00C174C2">
      <w:pPr>
        <w:pStyle w:val="Heading2"/>
      </w:pPr>
      <w:bookmarkStart w:id="53" w:name="_Toc420919483"/>
      <w:r w:rsidRPr="007F2156">
        <w:t>Move document</w:t>
      </w:r>
      <w:bookmarkEnd w:id="53"/>
    </w:p>
    <w:p w:rsidR="004D4C25" w:rsidRPr="007F2156" w:rsidRDefault="00C174C2" w:rsidP="004D4C25">
      <w:r w:rsidRPr="007F2156">
        <w:t xml:space="preserve">By simple drag and drop you can move files to any location in the tree. Notice that you need to have the appropriate rights to execute a move. You need at minimum file creation rights in the receiving folder </w:t>
      </w:r>
      <w:r w:rsidRPr="007F2156">
        <w:rPr>
          <w:b/>
        </w:rPr>
        <w:t>and</w:t>
      </w:r>
      <w:r w:rsidRPr="007F2156">
        <w:t xml:space="preserve"> file deletion rights in the originating parent folder.</w:t>
      </w:r>
    </w:p>
    <w:p w:rsidR="00DC7EE2" w:rsidRPr="007F2156" w:rsidRDefault="00724E08" w:rsidP="005F52A1">
      <w:pPr>
        <w:pStyle w:val="Heading2"/>
      </w:pPr>
      <w:bookmarkStart w:id="54" w:name="_Ref295391616"/>
      <w:bookmarkStart w:id="55" w:name="_Ref295391629"/>
      <w:bookmarkStart w:id="56" w:name="_Toc420919484"/>
      <w:r w:rsidRPr="007F2156">
        <w:lastRenderedPageBreak/>
        <w:t>Copy Document</w:t>
      </w:r>
      <w:bookmarkEnd w:id="54"/>
      <w:bookmarkEnd w:id="55"/>
      <w:bookmarkEnd w:id="56"/>
    </w:p>
    <w:p w:rsidR="00093A16" w:rsidRPr="007F2156" w:rsidRDefault="00093A16" w:rsidP="00093A16">
      <w:r w:rsidRPr="007F2156">
        <w:t>Copying files</w:t>
      </w:r>
      <w:r w:rsidR="009B2666" w:rsidRPr="007F2156">
        <w:t xml:space="preserve"> in Fred </w:t>
      </w:r>
      <w:r w:rsidRPr="007F2156">
        <w:t>will</w:t>
      </w:r>
      <w:r w:rsidR="00724E08" w:rsidRPr="007F2156">
        <w:t xml:space="preserve"> make a copy on the </w:t>
      </w:r>
      <w:r w:rsidR="007710BE" w:rsidRPr="007F2156">
        <w:t xml:space="preserve">desktop </w:t>
      </w:r>
      <w:r w:rsidR="00724E08" w:rsidRPr="007F2156">
        <w:t>clip board.</w:t>
      </w:r>
      <w:r w:rsidR="009B2666" w:rsidRPr="007F2156">
        <w:t xml:space="preserve"> </w:t>
      </w:r>
      <w:r w:rsidR="006A2909" w:rsidRPr="007F2156">
        <w:t>Y</w:t>
      </w:r>
      <w:r w:rsidR="009B2666" w:rsidRPr="007F2156">
        <w:t xml:space="preserve">ou can </w:t>
      </w:r>
      <w:r w:rsidR="006A2909" w:rsidRPr="007F2156">
        <w:t xml:space="preserve">paste </w:t>
      </w:r>
      <w:r w:rsidR="009B2666" w:rsidRPr="007F2156">
        <w:t>the document to any application on your desktop</w:t>
      </w:r>
      <w:r w:rsidR="001128DD" w:rsidRPr="007F2156">
        <w:t>.</w:t>
      </w:r>
    </w:p>
    <w:p w:rsidR="006621F1" w:rsidRPr="007F2156" w:rsidRDefault="00724E08" w:rsidP="00093A16">
      <w:r w:rsidRPr="007F2156">
        <w:t>A second way for copying files is to drag and drop from the Fred window onto another application window (ex. Explorer, Word document, an e-mail …).</w:t>
      </w:r>
    </w:p>
    <w:p w:rsidR="004D4C25" w:rsidRPr="007F2156" w:rsidRDefault="00F92470" w:rsidP="004D4C25">
      <w:pPr>
        <w:jc w:val="center"/>
      </w:pPr>
      <w:r w:rsidRPr="007F2156">
        <w:rPr>
          <w:noProof/>
          <w:lang w:eastAsia="en-GB"/>
        </w:rPr>
        <w:drawing>
          <wp:inline distT="0" distB="0" distL="0" distR="0" wp14:anchorId="0233FA14" wp14:editId="6AD6CD03">
            <wp:extent cx="1954800" cy="702000"/>
            <wp:effectExtent l="19050" t="19050" r="26670" b="222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54800" cy="702000"/>
                    </a:xfrm>
                    <a:prstGeom prst="rect">
                      <a:avLst/>
                    </a:prstGeom>
                    <a:ln>
                      <a:solidFill>
                        <a:schemeClr val="accent1"/>
                      </a:solidFill>
                    </a:ln>
                  </pic:spPr>
                </pic:pic>
              </a:graphicData>
            </a:graphic>
          </wp:inline>
        </w:drawing>
      </w:r>
      <w:r w:rsidRPr="007F2156">
        <w:rPr>
          <w:lang w:eastAsia="nl-BE"/>
        </w:rPr>
        <w:t xml:space="preserve"> </w:t>
      </w:r>
    </w:p>
    <w:p w:rsidR="005963B3" w:rsidRPr="007F2156" w:rsidRDefault="00724E08" w:rsidP="005F52A1">
      <w:pPr>
        <w:pStyle w:val="Heading2"/>
      </w:pPr>
      <w:bookmarkStart w:id="57" w:name="_Ref295336456"/>
      <w:bookmarkStart w:id="58" w:name="_Ref295336466"/>
      <w:bookmarkStart w:id="59" w:name="_Toc420919485"/>
      <w:r w:rsidRPr="007F2156">
        <w:t xml:space="preserve">Copy a </w:t>
      </w:r>
      <w:r w:rsidR="001C3650" w:rsidRPr="007F2156">
        <w:t>file</w:t>
      </w:r>
      <w:r w:rsidRPr="007F2156">
        <w:t xml:space="preserve"> link</w:t>
      </w:r>
      <w:bookmarkEnd w:id="57"/>
      <w:bookmarkEnd w:id="58"/>
      <w:bookmarkEnd w:id="59"/>
    </w:p>
    <w:p w:rsidR="005963B3" w:rsidRPr="007F2156" w:rsidRDefault="00724E08" w:rsidP="005963B3">
      <w:r w:rsidRPr="007F2156">
        <w:t xml:space="preserve">Provided that the receiving users have access to the </w:t>
      </w:r>
      <w:proofErr w:type="gramStart"/>
      <w:r w:rsidRPr="007F2156">
        <w:t>Alfresco</w:t>
      </w:r>
      <w:proofErr w:type="gramEnd"/>
      <w:r w:rsidRPr="007F2156">
        <w:t xml:space="preserve"> repository, it is more appropriate not to copy the file into an e-mail communication but to cop</w:t>
      </w:r>
      <w:r w:rsidR="000511EB" w:rsidRPr="007F2156">
        <w:t>y a link to the document using “</w:t>
      </w:r>
      <w:r w:rsidRPr="007F2156">
        <w:t>Copy Link</w:t>
      </w:r>
      <w:r w:rsidR="009446CB" w:rsidRPr="007F2156">
        <w:t xml:space="preserve"> address</w:t>
      </w:r>
      <w:r w:rsidR="000511EB" w:rsidRPr="007F2156">
        <w:t>”</w:t>
      </w:r>
      <w:r w:rsidR="00225DB3" w:rsidRPr="007F2156">
        <w:t>, by right clicking on the file</w:t>
      </w:r>
      <w:r w:rsidRPr="007F2156">
        <w:t>. This avoids the multiplication of identical information in the organization.</w:t>
      </w:r>
    </w:p>
    <w:p w:rsidR="00BF7417" w:rsidRPr="007F2156" w:rsidRDefault="004D4C25" w:rsidP="00BF7417">
      <w:pPr>
        <w:jc w:val="center"/>
      </w:pPr>
      <w:r w:rsidRPr="007F2156">
        <w:rPr>
          <w:noProof/>
          <w:lang w:eastAsia="en-GB"/>
        </w:rPr>
        <w:drawing>
          <wp:inline distT="0" distB="0" distL="0" distR="0" wp14:anchorId="03896A1B" wp14:editId="49B84495">
            <wp:extent cx="1695450" cy="628650"/>
            <wp:effectExtent l="19050" t="19050" r="19050" b="190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695450" cy="628650"/>
                    </a:xfrm>
                    <a:prstGeom prst="rect">
                      <a:avLst/>
                    </a:prstGeom>
                    <a:ln>
                      <a:solidFill>
                        <a:schemeClr val="accent1"/>
                      </a:solidFill>
                    </a:ln>
                  </pic:spPr>
                </pic:pic>
              </a:graphicData>
            </a:graphic>
          </wp:inline>
        </w:drawing>
      </w:r>
    </w:p>
    <w:p w:rsidR="00BB7046" w:rsidRPr="007F2156" w:rsidRDefault="00BB7046" w:rsidP="005F52A1">
      <w:pPr>
        <w:pStyle w:val="Heading2"/>
      </w:pPr>
      <w:bookmarkStart w:id="60" w:name="_Toc420919486"/>
      <w:r w:rsidRPr="007F2156">
        <w:t>Copy a Fred Link</w:t>
      </w:r>
      <w:bookmarkEnd w:id="60"/>
    </w:p>
    <w:p w:rsidR="00C34552" w:rsidRPr="007F2156" w:rsidRDefault="00C34552" w:rsidP="00C34552">
      <w:r w:rsidRPr="007F2156">
        <w:t xml:space="preserve">This </w:t>
      </w:r>
      <w:r w:rsidR="004D4C25" w:rsidRPr="007F2156">
        <w:t xml:space="preserve">action </w:t>
      </w:r>
      <w:r w:rsidRPr="007F2156">
        <w:t>copies a link which will open up a new tab in the Fred application which will have the folder highlighted in the detail pane.</w:t>
      </w:r>
    </w:p>
    <w:p w:rsidR="004D4C25" w:rsidRPr="007F2156" w:rsidRDefault="004D4C25" w:rsidP="004D4C25">
      <w:pPr>
        <w:jc w:val="center"/>
      </w:pPr>
      <w:r w:rsidRPr="007F2156">
        <w:rPr>
          <w:noProof/>
          <w:lang w:eastAsia="en-GB"/>
        </w:rPr>
        <w:drawing>
          <wp:inline distT="0" distB="0" distL="0" distR="0" wp14:anchorId="3D2BD980" wp14:editId="5643E761">
            <wp:extent cx="1695450" cy="619125"/>
            <wp:effectExtent l="19050" t="19050" r="1905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95450" cy="619125"/>
                    </a:xfrm>
                    <a:prstGeom prst="rect">
                      <a:avLst/>
                    </a:prstGeom>
                    <a:ln>
                      <a:solidFill>
                        <a:schemeClr val="accent1"/>
                      </a:solidFill>
                    </a:ln>
                  </pic:spPr>
                </pic:pic>
              </a:graphicData>
            </a:graphic>
          </wp:inline>
        </w:drawing>
      </w:r>
    </w:p>
    <w:p w:rsidR="00BB7046" w:rsidRPr="007F2156" w:rsidRDefault="00776125" w:rsidP="00BB7046">
      <w:hyperlink r:id="rId88" w:history="1">
        <w:proofErr w:type="gramStart"/>
        <w:r w:rsidR="00C34552" w:rsidRPr="007F2156">
          <w:rPr>
            <w:rStyle w:val="Hyperlink"/>
          </w:rPr>
          <w:t>fred</w:t>
        </w:r>
        <w:proofErr w:type="gramEnd"/>
        <w:r w:rsidR="00C34552" w:rsidRPr="007F2156">
          <w:rPr>
            <w:rStyle w:val="Hyperlink"/>
          </w:rPr>
          <w:t>://a1d07cd6-2f5f-4983-99ae-c11f398107dd/browse/id/workspace/SpacesStore/e0348edb-24ff-458a-9f79-1828b4bd1161</w:t>
        </w:r>
      </w:hyperlink>
    </w:p>
    <w:p w:rsidR="00C34552" w:rsidRPr="007F2156" w:rsidRDefault="00D206C0" w:rsidP="00BB7046">
      <w:r w:rsidRPr="007F2156">
        <w:rPr>
          <w:noProof/>
          <w:lang w:eastAsia="en-GB"/>
        </w:rPr>
        <w:drawing>
          <wp:inline distT="0" distB="0" distL="0" distR="0" wp14:anchorId="061052F4" wp14:editId="3B4AFE88">
            <wp:extent cx="5634000" cy="1962346"/>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 Morel\Documents\AA XENIT\Products\Fred\Documentation\Fred 2.2\Copy Fred link File.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34000" cy="1962346"/>
                    </a:xfrm>
                    <a:prstGeom prst="rect">
                      <a:avLst/>
                    </a:prstGeom>
                    <a:noFill/>
                    <a:ln>
                      <a:noFill/>
                    </a:ln>
                  </pic:spPr>
                </pic:pic>
              </a:graphicData>
            </a:graphic>
          </wp:inline>
        </w:drawing>
      </w:r>
    </w:p>
    <w:p w:rsidR="00155D3B" w:rsidRPr="007F2156" w:rsidRDefault="00155D3B" w:rsidP="005F52A1">
      <w:pPr>
        <w:pStyle w:val="Heading2"/>
      </w:pPr>
      <w:bookmarkStart w:id="61" w:name="_Toc420919487"/>
      <w:r w:rsidRPr="007F2156">
        <w:lastRenderedPageBreak/>
        <w:t>Mail as attachment</w:t>
      </w:r>
      <w:bookmarkEnd w:id="61"/>
    </w:p>
    <w:p w:rsidR="001D7495" w:rsidRPr="007F2156" w:rsidRDefault="00155D3B" w:rsidP="0042546A">
      <w:r w:rsidRPr="007F2156">
        <w:t xml:space="preserve">“Mail as attachment” </w:t>
      </w:r>
      <w:r w:rsidR="001D7495" w:rsidRPr="007F2156">
        <w:t>allow</w:t>
      </w:r>
      <w:r w:rsidR="00225DB3" w:rsidRPr="007F2156">
        <w:t>s</w:t>
      </w:r>
      <w:r w:rsidRPr="007F2156">
        <w:t xml:space="preserve"> you to send a document as attachment by email, directly from Fred.</w:t>
      </w:r>
    </w:p>
    <w:p w:rsidR="001D7495" w:rsidRPr="007F2156" w:rsidRDefault="001D7495" w:rsidP="00155D3B">
      <w:r w:rsidRPr="007F2156">
        <w:t>The document will automatically appear as an attachment in a new email.</w:t>
      </w:r>
    </w:p>
    <w:p w:rsidR="00227C3F" w:rsidRPr="007F2156" w:rsidRDefault="004D4C25" w:rsidP="00155D3B">
      <w:r w:rsidRPr="007F2156">
        <w:rPr>
          <w:noProof/>
          <w:lang w:eastAsia="en-GB"/>
        </w:rPr>
        <w:drawing>
          <wp:inline distT="0" distB="0" distL="0" distR="0" wp14:anchorId="47138178" wp14:editId="525ABF2B">
            <wp:extent cx="1695450" cy="676275"/>
            <wp:effectExtent l="19050" t="19050" r="19050" b="285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695450" cy="676275"/>
                    </a:xfrm>
                    <a:prstGeom prst="rect">
                      <a:avLst/>
                    </a:prstGeom>
                    <a:ln>
                      <a:solidFill>
                        <a:schemeClr val="accent1"/>
                      </a:solidFill>
                    </a:ln>
                  </pic:spPr>
                </pic:pic>
              </a:graphicData>
            </a:graphic>
          </wp:inline>
        </w:drawing>
      </w:r>
      <w:r w:rsidR="00227C3F" w:rsidRPr="007F2156">
        <w:tab/>
      </w:r>
      <w:r w:rsidR="005C5A01" w:rsidRPr="007F2156">
        <w:rPr>
          <w:noProof/>
          <w:lang w:eastAsia="en-GB"/>
        </w:rPr>
        <w:drawing>
          <wp:inline distT="0" distB="0" distL="0" distR="0" wp14:anchorId="7E64C802" wp14:editId="7B59EA70">
            <wp:extent cx="4221480" cy="204745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25634" cy="2049472"/>
                    </a:xfrm>
                    <a:prstGeom prst="rect">
                      <a:avLst/>
                    </a:prstGeom>
                  </pic:spPr>
                </pic:pic>
              </a:graphicData>
            </a:graphic>
          </wp:inline>
        </w:drawing>
      </w:r>
    </w:p>
    <w:p w:rsidR="005D2755" w:rsidRPr="007F2156" w:rsidRDefault="005D2755" w:rsidP="00155D3B"/>
    <w:p w:rsidR="00BE2B92" w:rsidRPr="007F2156" w:rsidRDefault="005D2755" w:rsidP="005C5A01">
      <w:pPr>
        <w:pStyle w:val="Heading2"/>
      </w:pPr>
      <w:bookmarkStart w:id="62" w:name="_Toc420919488"/>
      <w:r w:rsidRPr="007F2156">
        <w:t>Send document link via Email</w:t>
      </w:r>
      <w:bookmarkEnd w:id="62"/>
    </w:p>
    <w:p w:rsidR="00BE2B92" w:rsidRPr="007F2156" w:rsidRDefault="007A1949">
      <w:r w:rsidRPr="007F2156">
        <w:t xml:space="preserve">“Mail as Link” allows you to </w:t>
      </w:r>
      <w:r w:rsidR="003B639B" w:rsidRPr="007F2156">
        <w:t xml:space="preserve">mail a </w:t>
      </w:r>
      <w:r w:rsidR="0024134A" w:rsidRPr="007F2156">
        <w:t xml:space="preserve">link to a certain file or folder in Fred. Provided the receiving party has access rights, clicking the link will open the Alfresco Browser and show the file/folder and its content. By doing so, you will avoid multiplication of documents. </w:t>
      </w:r>
    </w:p>
    <w:p w:rsidR="003B639B" w:rsidRPr="007F2156" w:rsidRDefault="003B639B" w:rsidP="005C5A01">
      <w:pPr>
        <w:jc w:val="center"/>
      </w:pPr>
    </w:p>
    <w:p w:rsidR="005D2755" w:rsidRPr="007F2156" w:rsidRDefault="002912B1" w:rsidP="005D2755">
      <w:r w:rsidRPr="007F2156">
        <w:rPr>
          <w:noProof/>
          <w:lang w:eastAsia="en-GB"/>
        </w:rPr>
        <w:drawing>
          <wp:inline distT="0" distB="0" distL="0" distR="0" wp14:anchorId="669F89B4" wp14:editId="78857038">
            <wp:extent cx="1598400" cy="558000"/>
            <wp:effectExtent l="19050" t="19050" r="20955" b="139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8400" cy="558000"/>
                    </a:xfrm>
                    <a:prstGeom prst="rect">
                      <a:avLst/>
                    </a:prstGeom>
                    <a:ln>
                      <a:solidFill>
                        <a:schemeClr val="accent1"/>
                      </a:solidFill>
                    </a:ln>
                  </pic:spPr>
                </pic:pic>
              </a:graphicData>
            </a:graphic>
          </wp:inline>
        </w:drawing>
      </w:r>
      <w:r w:rsidR="005C5A01" w:rsidRPr="007F2156">
        <w:tab/>
      </w:r>
      <w:r w:rsidR="005C5A01" w:rsidRPr="007F2156">
        <w:rPr>
          <w:noProof/>
          <w:lang w:eastAsia="en-GB"/>
        </w:rPr>
        <w:drawing>
          <wp:inline distT="0" distB="0" distL="0" distR="0" wp14:anchorId="2F0061A0" wp14:editId="3CADF970">
            <wp:extent cx="4099560" cy="1988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02562" cy="1989882"/>
                    </a:xfrm>
                    <a:prstGeom prst="rect">
                      <a:avLst/>
                    </a:prstGeom>
                  </pic:spPr>
                </pic:pic>
              </a:graphicData>
            </a:graphic>
          </wp:inline>
        </w:drawing>
      </w:r>
    </w:p>
    <w:p w:rsidR="005E6DE9" w:rsidRPr="007F2156" w:rsidRDefault="00724E08" w:rsidP="005F52A1">
      <w:pPr>
        <w:pStyle w:val="Heading2"/>
      </w:pPr>
      <w:bookmarkStart w:id="63" w:name="_Toc420919489"/>
      <w:r w:rsidRPr="007F2156">
        <w:t>Rename file</w:t>
      </w:r>
      <w:bookmarkEnd w:id="63"/>
    </w:p>
    <w:p w:rsidR="005E6DE9" w:rsidRPr="007F2156" w:rsidRDefault="005E6DE9" w:rsidP="00103573">
      <w:pPr>
        <w:pStyle w:val="ListParagraph"/>
        <w:numPr>
          <w:ilvl w:val="0"/>
          <w:numId w:val="15"/>
        </w:numPr>
      </w:pPr>
      <w:r w:rsidRPr="007F2156">
        <w:t xml:space="preserve">To rename a </w:t>
      </w:r>
      <w:r w:rsidR="00724E08" w:rsidRPr="007F2156">
        <w:t xml:space="preserve">file, click </w:t>
      </w:r>
      <w:r w:rsidR="001F1A32" w:rsidRPr="007F2156">
        <w:t>“</w:t>
      </w:r>
      <w:r w:rsidR="00724E08" w:rsidRPr="007F2156">
        <w:t>Rename</w:t>
      </w:r>
      <w:r w:rsidR="001F1A32" w:rsidRPr="007F2156">
        <w:t>”</w:t>
      </w:r>
      <w:r w:rsidR="00724E08" w:rsidRPr="007F2156">
        <w:t>.</w:t>
      </w:r>
    </w:p>
    <w:p w:rsidR="00FC23B9" w:rsidRPr="007F2156" w:rsidRDefault="00FC23B9" w:rsidP="00FC23B9">
      <w:pPr>
        <w:pStyle w:val="ListParagraph"/>
        <w:numPr>
          <w:ilvl w:val="0"/>
          <w:numId w:val="15"/>
        </w:numPr>
      </w:pPr>
      <w:r w:rsidRPr="007F2156">
        <w:t>Or push the F2 key</w:t>
      </w:r>
    </w:p>
    <w:p w:rsidR="00FC23B9" w:rsidRPr="007F2156" w:rsidRDefault="00FC23B9" w:rsidP="00FC23B9">
      <w:pPr>
        <w:pStyle w:val="ListParagraph"/>
        <w:numPr>
          <w:ilvl w:val="0"/>
          <w:numId w:val="15"/>
        </w:numPr>
      </w:pPr>
      <w:r w:rsidRPr="007F2156">
        <w:t>Or one can click once on the highlighted file.</w:t>
      </w:r>
    </w:p>
    <w:p w:rsidR="005E6DE9" w:rsidRPr="007F2156" w:rsidRDefault="00724E08" w:rsidP="00103573">
      <w:pPr>
        <w:pStyle w:val="ListParagraph"/>
        <w:numPr>
          <w:ilvl w:val="0"/>
          <w:numId w:val="15"/>
        </w:numPr>
      </w:pPr>
      <w:r w:rsidRPr="007F2156">
        <w:t>Enter the new name of the file and push Enter.</w:t>
      </w:r>
    </w:p>
    <w:p w:rsidR="00FE3CE7" w:rsidRPr="007F2156" w:rsidRDefault="004D4C25" w:rsidP="004D4C25">
      <w:pPr>
        <w:jc w:val="center"/>
      </w:pPr>
      <w:r w:rsidRPr="007F2156">
        <w:rPr>
          <w:noProof/>
          <w:lang w:eastAsia="en-GB"/>
        </w:rPr>
        <w:lastRenderedPageBreak/>
        <w:drawing>
          <wp:inline distT="0" distB="0" distL="0" distR="0" wp14:anchorId="3EB166F1" wp14:editId="36C70012">
            <wp:extent cx="1695450" cy="657225"/>
            <wp:effectExtent l="19050" t="19050" r="19050"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695450" cy="657225"/>
                    </a:xfrm>
                    <a:prstGeom prst="rect">
                      <a:avLst/>
                    </a:prstGeom>
                    <a:ln>
                      <a:solidFill>
                        <a:schemeClr val="accent1"/>
                      </a:solidFill>
                    </a:ln>
                  </pic:spPr>
                </pic:pic>
              </a:graphicData>
            </a:graphic>
          </wp:inline>
        </w:drawing>
      </w:r>
    </w:p>
    <w:p w:rsidR="00DC7EE2" w:rsidRPr="007F2156" w:rsidRDefault="00724E08" w:rsidP="005F52A1">
      <w:pPr>
        <w:pStyle w:val="Heading2"/>
      </w:pPr>
      <w:bookmarkStart w:id="64" w:name="_Toc420919490"/>
      <w:r w:rsidRPr="007F2156">
        <w:t>Delete files</w:t>
      </w:r>
      <w:bookmarkEnd w:id="64"/>
    </w:p>
    <w:p w:rsidR="006621F1" w:rsidRPr="007F2156" w:rsidRDefault="006621F1" w:rsidP="00434F34">
      <w:r w:rsidRPr="007F2156">
        <w:t>To</w:t>
      </w:r>
      <w:r w:rsidR="00404109" w:rsidRPr="007F2156">
        <w:t xml:space="preserve"> delete a file click </w:t>
      </w:r>
      <w:r w:rsidR="001F1A32" w:rsidRPr="007F2156">
        <w:t>“</w:t>
      </w:r>
      <w:r w:rsidR="00404109" w:rsidRPr="007F2156">
        <w:t>Delete</w:t>
      </w:r>
      <w:r w:rsidR="001F1A32" w:rsidRPr="007F2156">
        <w:t>”</w:t>
      </w:r>
      <w:r w:rsidR="00AF7AF4" w:rsidRPr="007F2156">
        <w:rPr>
          <w:noProof/>
          <w:lang w:eastAsia="en-GB"/>
        </w:rPr>
        <w:drawing>
          <wp:inline distT="0" distB="0" distL="0" distR="0" wp14:anchorId="0B5A8830" wp14:editId="2B273E27">
            <wp:extent cx="107950" cy="107950"/>
            <wp:effectExtent l="19050" t="0" r="6350" b="0"/>
            <wp:docPr id="30"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107950" cy="107950"/>
                    </a:xfrm>
                    <a:prstGeom prst="rect">
                      <a:avLst/>
                    </a:prstGeom>
                    <a:noFill/>
                    <a:ln w="9525">
                      <a:noFill/>
                      <a:miter lim="800000"/>
                      <a:headEnd/>
                      <a:tailEnd/>
                    </a:ln>
                  </pic:spPr>
                </pic:pic>
              </a:graphicData>
            </a:graphic>
          </wp:inline>
        </w:drawing>
      </w:r>
      <w:r w:rsidRPr="007F2156">
        <w:t>. If you do not have the appropriate rights, this command will be disabled.</w:t>
      </w:r>
    </w:p>
    <w:p w:rsidR="004D4C25" w:rsidRPr="007F2156" w:rsidRDefault="004D4C25" w:rsidP="004D4C25">
      <w:pPr>
        <w:jc w:val="center"/>
      </w:pPr>
      <w:r w:rsidRPr="007F2156">
        <w:rPr>
          <w:noProof/>
          <w:lang w:eastAsia="en-GB"/>
        </w:rPr>
        <w:drawing>
          <wp:inline distT="0" distB="0" distL="0" distR="0" wp14:anchorId="1B883829" wp14:editId="53DF3624">
            <wp:extent cx="1695450" cy="600075"/>
            <wp:effectExtent l="19050" t="19050" r="1905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695450" cy="600075"/>
                    </a:xfrm>
                    <a:prstGeom prst="rect">
                      <a:avLst/>
                    </a:prstGeom>
                    <a:ln>
                      <a:solidFill>
                        <a:schemeClr val="accent1"/>
                      </a:solidFill>
                    </a:ln>
                  </pic:spPr>
                </pic:pic>
              </a:graphicData>
            </a:graphic>
          </wp:inline>
        </w:drawing>
      </w:r>
    </w:p>
    <w:p w:rsidR="00434F34" w:rsidRPr="007F2156" w:rsidRDefault="00434F34" w:rsidP="00434F34">
      <w:r w:rsidRPr="007F2156">
        <w:t>You can delete a selection of multiple files.</w:t>
      </w:r>
    </w:p>
    <w:p w:rsidR="009446CB" w:rsidRPr="007F2156" w:rsidRDefault="009446CB" w:rsidP="00434F34">
      <w:r w:rsidRPr="007F2156">
        <w:t>You will be able to re</w:t>
      </w:r>
      <w:r w:rsidR="00F84552" w:rsidRPr="007F2156">
        <w:t>store the file by clicking on ‘</w:t>
      </w:r>
      <w:r w:rsidR="000072E1" w:rsidRPr="007F2156">
        <w:t>W</w:t>
      </w:r>
      <w:r w:rsidRPr="007F2156">
        <w:t>indow</w:t>
      </w:r>
      <w:r w:rsidR="00F84552" w:rsidRPr="007F2156">
        <w:t>\</w:t>
      </w:r>
      <w:r w:rsidR="000072E1" w:rsidRPr="007F2156">
        <w:t>Recycle B</w:t>
      </w:r>
      <w:r w:rsidRPr="007F2156">
        <w:t>in</w:t>
      </w:r>
      <w:r w:rsidR="00F84552" w:rsidRPr="007F2156">
        <w:t>’</w:t>
      </w:r>
      <w:r w:rsidR="00404109" w:rsidRPr="007F2156">
        <w:t>.</w:t>
      </w:r>
      <w:r w:rsidR="00B419D4" w:rsidRPr="007F2156">
        <w:t xml:space="preserve"> See </w:t>
      </w:r>
      <w:r w:rsidR="007A1949" w:rsidRPr="007F2156">
        <w:fldChar w:fldCharType="begin"/>
      </w:r>
      <w:r w:rsidR="00B419D4" w:rsidRPr="007F2156">
        <w:instrText xml:space="preserve"> REF _Ref323741932 \r \h </w:instrText>
      </w:r>
      <w:r w:rsidR="007A1949" w:rsidRPr="007F2156">
        <w:fldChar w:fldCharType="separate"/>
      </w:r>
      <w:r w:rsidR="00400E77">
        <w:t>19.2</w:t>
      </w:r>
      <w:r w:rsidR="007A1949" w:rsidRPr="007F2156">
        <w:fldChar w:fldCharType="end"/>
      </w:r>
      <w:r w:rsidR="00B419D4" w:rsidRPr="007F2156">
        <w:t xml:space="preserve"> </w:t>
      </w:r>
      <w:r w:rsidR="007A1949" w:rsidRPr="007F2156">
        <w:fldChar w:fldCharType="begin"/>
      </w:r>
      <w:r w:rsidR="00B419D4" w:rsidRPr="007F2156">
        <w:instrText xml:space="preserve"> REF _Ref323741932 \h </w:instrText>
      </w:r>
      <w:r w:rsidR="007A1949" w:rsidRPr="007F2156">
        <w:fldChar w:fldCharType="separate"/>
      </w:r>
      <w:r w:rsidR="00400E77" w:rsidRPr="007F2156">
        <w:t>Recycle bin</w:t>
      </w:r>
      <w:r w:rsidR="007A1949" w:rsidRPr="007F2156">
        <w:fldChar w:fldCharType="end"/>
      </w:r>
    </w:p>
    <w:p w:rsidR="00DC7EE2" w:rsidRPr="007F2156" w:rsidRDefault="00724E08" w:rsidP="005F52A1">
      <w:pPr>
        <w:pStyle w:val="Heading2"/>
      </w:pPr>
      <w:bookmarkStart w:id="65" w:name="_Toc420919491"/>
      <w:r w:rsidRPr="007F2156">
        <w:t>Refresh metadata</w:t>
      </w:r>
      <w:bookmarkEnd w:id="65"/>
    </w:p>
    <w:p w:rsidR="005E6DE9" w:rsidRPr="007F2156" w:rsidRDefault="00A375EA" w:rsidP="005E6DE9">
      <w:r w:rsidRPr="007F2156">
        <w:t>The metadata in the columns in the details pane or in the metadata pane are</w:t>
      </w:r>
      <w:r w:rsidR="006621F1" w:rsidRPr="007F2156">
        <w:t xml:space="preserve"> </w:t>
      </w:r>
      <w:r w:rsidR="00B965D1" w:rsidRPr="007F2156">
        <w:t>meta</w:t>
      </w:r>
      <w:r w:rsidR="00724E08" w:rsidRPr="007F2156">
        <w:t xml:space="preserve">data </w:t>
      </w:r>
      <w:r w:rsidR="003871E8" w:rsidRPr="007F2156">
        <w:t xml:space="preserve">of the </w:t>
      </w:r>
      <w:r w:rsidR="00724E08" w:rsidRPr="007F2156">
        <w:t>specific time</w:t>
      </w:r>
      <w:r w:rsidRPr="007F2156">
        <w:t xml:space="preserve"> when you visited this content</w:t>
      </w:r>
      <w:r w:rsidR="00724E08" w:rsidRPr="007F2156">
        <w:t xml:space="preserve">. If another user has updated the metadata, this will be updated in your view the next time you refresh the folder content (see </w:t>
      </w:r>
      <w:r w:rsidR="001374B8" w:rsidRPr="007F2156">
        <w:fldChar w:fldCharType="begin"/>
      </w:r>
      <w:r w:rsidR="001374B8" w:rsidRPr="007F2156">
        <w:instrText xml:space="preserve"> REF _Ref265655413 \r \h  \* MERGEFORMAT </w:instrText>
      </w:r>
      <w:r w:rsidR="001374B8" w:rsidRPr="007F2156">
        <w:fldChar w:fldCharType="separate"/>
      </w:r>
      <w:r w:rsidR="00400E77">
        <w:t>11.1</w:t>
      </w:r>
      <w:r w:rsidR="001374B8" w:rsidRPr="007F2156">
        <w:fldChar w:fldCharType="end"/>
      </w:r>
      <w:r w:rsidR="00AD3635" w:rsidRPr="007F2156">
        <w:t xml:space="preserve"> </w:t>
      </w:r>
      <w:r w:rsidR="00AD3635" w:rsidRPr="007F2156">
        <w:fldChar w:fldCharType="begin"/>
      </w:r>
      <w:r w:rsidR="00AD3635" w:rsidRPr="007F2156">
        <w:instrText xml:space="preserve"> REF _Ref265655413 \h </w:instrText>
      </w:r>
      <w:r w:rsidR="00AD3635" w:rsidRPr="007F2156">
        <w:fldChar w:fldCharType="separate"/>
      </w:r>
      <w:r w:rsidR="00400E77" w:rsidRPr="007F2156">
        <w:t>Refresh</w:t>
      </w:r>
      <w:r w:rsidR="00AD3635" w:rsidRPr="007F2156">
        <w:fldChar w:fldCharType="end"/>
      </w:r>
      <w:r w:rsidR="006621F1" w:rsidRPr="007F2156">
        <w:t>)</w:t>
      </w:r>
      <w:r w:rsidRPr="007F2156">
        <w:t xml:space="preserve"> or in the metadata pane when you reselect the document</w:t>
      </w:r>
      <w:r w:rsidR="006621F1" w:rsidRPr="007F2156">
        <w:t>. You ca</w:t>
      </w:r>
      <w:r w:rsidR="00B965D1" w:rsidRPr="007F2156">
        <w:t>n enforce a refresh of the meta</w:t>
      </w:r>
      <w:r w:rsidR="00724E08" w:rsidRPr="007F2156">
        <w:t xml:space="preserve">data by clicking </w:t>
      </w:r>
      <w:r w:rsidR="006D007E" w:rsidRPr="007F2156">
        <w:t>“</w:t>
      </w:r>
      <w:r w:rsidR="00724E08" w:rsidRPr="007F2156">
        <w:t>Refresh</w:t>
      </w:r>
      <w:r w:rsidR="006D007E" w:rsidRPr="007F2156">
        <w:t>”</w:t>
      </w:r>
      <w:r w:rsidR="00724E08" w:rsidRPr="007F2156">
        <w:t xml:space="preserve"> </w:t>
      </w:r>
      <w:r w:rsidR="00A050C3" w:rsidRPr="007F2156">
        <w:t xml:space="preserve">or F5 </w:t>
      </w:r>
      <w:r w:rsidR="00724E08" w:rsidRPr="007F2156">
        <w:t>on the folder</w:t>
      </w:r>
      <w:r w:rsidR="002E5343" w:rsidRPr="007F2156">
        <w:t xml:space="preserve"> or the file</w:t>
      </w:r>
      <w:r w:rsidR="00724E08" w:rsidRPr="007F2156">
        <w:t>.</w:t>
      </w:r>
    </w:p>
    <w:p w:rsidR="00F55479" w:rsidRPr="007F2156" w:rsidRDefault="00F55479" w:rsidP="00F55479">
      <w:pPr>
        <w:jc w:val="center"/>
      </w:pPr>
      <w:r w:rsidRPr="007F2156">
        <w:rPr>
          <w:noProof/>
          <w:lang w:eastAsia="en-GB"/>
        </w:rPr>
        <w:drawing>
          <wp:inline distT="0" distB="0" distL="0" distR="0" wp14:anchorId="5247A68C" wp14:editId="09C2FBBC">
            <wp:extent cx="1947600" cy="727200"/>
            <wp:effectExtent l="19050" t="19050" r="14605" b="158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47600" cy="727200"/>
                    </a:xfrm>
                    <a:prstGeom prst="rect">
                      <a:avLst/>
                    </a:prstGeom>
                    <a:ln>
                      <a:solidFill>
                        <a:schemeClr val="accent1"/>
                      </a:solidFill>
                    </a:ln>
                  </pic:spPr>
                </pic:pic>
              </a:graphicData>
            </a:graphic>
          </wp:inline>
        </w:drawing>
      </w:r>
    </w:p>
    <w:p w:rsidR="00731313" w:rsidRDefault="00754E38" w:rsidP="0039475D">
      <w:pPr>
        <w:pStyle w:val="Heading2"/>
      </w:pPr>
      <w:bookmarkStart w:id="66" w:name="_Toc420919492"/>
      <w:r>
        <w:t xml:space="preserve">Locking, </w:t>
      </w:r>
      <w:r w:rsidR="00731313" w:rsidRPr="007F2156">
        <w:t>Check-out and check-in</w:t>
      </w:r>
      <w:r w:rsidR="00731313">
        <w:t xml:space="preserve"> documents</w:t>
      </w:r>
      <w:bookmarkEnd w:id="66"/>
    </w:p>
    <w:p w:rsidR="00497001" w:rsidRDefault="00497001" w:rsidP="00754E38">
      <w:pPr>
        <w:autoSpaceDE w:val="0"/>
        <w:autoSpaceDN w:val="0"/>
      </w:pPr>
      <w:r>
        <w:t>Locking a document will prevent others to upload new versions of the document. Users will still be able to preview and download the document.</w:t>
      </w:r>
    </w:p>
    <w:p w:rsidR="00754E38" w:rsidRPr="007F2156" w:rsidRDefault="00754E38" w:rsidP="00754E38">
      <w:pPr>
        <w:autoSpaceDE w:val="0"/>
        <w:autoSpaceDN w:val="0"/>
      </w:pPr>
      <w:r w:rsidRPr="007F2156">
        <w:t>Check-out and check-in are two important functions in a Document Management System (DMS):</w:t>
      </w:r>
    </w:p>
    <w:p w:rsidR="00754E38" w:rsidRPr="007F2156" w:rsidRDefault="00754E38" w:rsidP="00754E38">
      <w:pPr>
        <w:pStyle w:val="ListParagraph"/>
        <w:numPr>
          <w:ilvl w:val="0"/>
          <w:numId w:val="9"/>
        </w:numPr>
        <w:autoSpaceDE w:val="0"/>
        <w:autoSpaceDN w:val="0"/>
      </w:pPr>
      <w:r w:rsidRPr="007F2156">
        <w:t xml:space="preserve">Check-Out: you are locking the document for other users and make a “Working Copy” of the document to be edited. The users will still be able to open the locked document, but they will not be able to modify the document on the </w:t>
      </w:r>
      <w:proofErr w:type="gramStart"/>
      <w:r w:rsidRPr="007F2156">
        <w:t>Alfresco</w:t>
      </w:r>
      <w:proofErr w:type="gramEnd"/>
      <w:r w:rsidRPr="007F2156">
        <w:t xml:space="preserve"> server. You will be able to modify the “Working Copy” of the document</w:t>
      </w:r>
    </w:p>
    <w:p w:rsidR="00497001" w:rsidRPr="00754E38" w:rsidRDefault="00754E38" w:rsidP="00497001">
      <w:pPr>
        <w:pStyle w:val="ListParagraph"/>
        <w:numPr>
          <w:ilvl w:val="0"/>
          <w:numId w:val="9"/>
        </w:numPr>
        <w:autoSpaceDE w:val="0"/>
        <w:autoSpaceDN w:val="0"/>
      </w:pPr>
      <w:r w:rsidRPr="007F2156">
        <w:t>Check-in: when you have finished the modifications on the document, you can check-in the document into the original document. This will update the original document, remove the “Working Copy” and unlock the original document. Now the document is again available to others for modification.</w:t>
      </w:r>
    </w:p>
    <w:p w:rsidR="0039475D" w:rsidRPr="007F2156" w:rsidRDefault="0039475D" w:rsidP="0039475D">
      <w:pPr>
        <w:pStyle w:val="Heading2"/>
      </w:pPr>
      <w:bookmarkStart w:id="67" w:name="_Toc420919493"/>
      <w:r w:rsidRPr="007F2156">
        <w:lastRenderedPageBreak/>
        <w:t>Edit offline</w:t>
      </w:r>
      <w:bookmarkEnd w:id="67"/>
    </w:p>
    <w:p w:rsidR="007109E3" w:rsidRPr="007F2156" w:rsidRDefault="00724E08" w:rsidP="007109E3">
      <w:pPr>
        <w:autoSpaceDE w:val="0"/>
        <w:autoSpaceDN w:val="0"/>
      </w:pPr>
      <w:r w:rsidRPr="007F2156">
        <w:t>The edit offline command combines a Check-Out and the download/opening of the working copy.</w:t>
      </w:r>
    </w:p>
    <w:p w:rsidR="00F2105A" w:rsidRPr="007F2156" w:rsidRDefault="002912B1" w:rsidP="00F2105A">
      <w:pPr>
        <w:autoSpaceDE w:val="0"/>
        <w:autoSpaceDN w:val="0"/>
        <w:jc w:val="center"/>
      </w:pPr>
      <w:r w:rsidRPr="007F2156">
        <w:rPr>
          <w:noProof/>
          <w:lang w:eastAsia="en-GB"/>
        </w:rPr>
        <w:drawing>
          <wp:inline distT="0" distB="0" distL="0" distR="0" wp14:anchorId="749D6C26" wp14:editId="58EC25C7">
            <wp:extent cx="1954800" cy="644400"/>
            <wp:effectExtent l="19050" t="19050" r="26670" b="228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54800" cy="644400"/>
                    </a:xfrm>
                    <a:prstGeom prst="rect">
                      <a:avLst/>
                    </a:prstGeom>
                    <a:ln>
                      <a:solidFill>
                        <a:schemeClr val="accent1"/>
                      </a:solidFill>
                    </a:ln>
                  </pic:spPr>
                </pic:pic>
              </a:graphicData>
            </a:graphic>
          </wp:inline>
        </w:drawing>
      </w:r>
      <w:r w:rsidRPr="007F2156">
        <w:rPr>
          <w:lang w:eastAsia="nl-BE"/>
        </w:rPr>
        <w:t xml:space="preserve"> </w:t>
      </w:r>
    </w:p>
    <w:p w:rsidR="007109E3" w:rsidRPr="007F2156" w:rsidRDefault="00724E08" w:rsidP="007109E3">
      <w:pPr>
        <w:autoSpaceDE w:val="0"/>
        <w:autoSpaceDN w:val="0"/>
      </w:pPr>
      <w:r w:rsidRPr="007F2156">
        <w:t>The Edit Offline command in Fred will:</w:t>
      </w:r>
    </w:p>
    <w:p w:rsidR="007109E3" w:rsidRPr="007F2156" w:rsidRDefault="00724E08" w:rsidP="00103573">
      <w:pPr>
        <w:pStyle w:val="ListParagraph"/>
        <w:numPr>
          <w:ilvl w:val="0"/>
          <w:numId w:val="26"/>
        </w:numPr>
      </w:pPr>
      <w:r w:rsidRPr="007F2156">
        <w:t xml:space="preserve">Lock the </w:t>
      </w:r>
      <w:r w:rsidR="00E3007B" w:rsidRPr="007F2156">
        <w:t>document</w:t>
      </w:r>
      <w:r w:rsidRPr="007F2156">
        <w:t xml:space="preserve"> </w:t>
      </w:r>
      <w:r w:rsidR="00915B86" w:rsidRPr="007F2156">
        <w:rPr>
          <w:noProof/>
          <w:lang w:eastAsia="en-GB"/>
        </w:rPr>
        <w:drawing>
          <wp:inline distT="0" distB="0" distL="0" distR="0" wp14:anchorId="27948512" wp14:editId="07C1CCAC">
            <wp:extent cx="170234" cy="170234"/>
            <wp:effectExtent l="19050" t="0" r="1216" b="0"/>
            <wp:docPr id="42"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170660" cy="170660"/>
                    </a:xfrm>
                    <a:prstGeom prst="rect">
                      <a:avLst/>
                    </a:prstGeom>
                    <a:noFill/>
                    <a:ln w="9525">
                      <a:noFill/>
                      <a:miter lim="800000"/>
                      <a:headEnd/>
                      <a:tailEnd/>
                    </a:ln>
                  </pic:spPr>
                </pic:pic>
              </a:graphicData>
            </a:graphic>
          </wp:inline>
        </w:drawing>
      </w:r>
      <w:r w:rsidRPr="007F2156">
        <w:t xml:space="preserve"> </w:t>
      </w:r>
    </w:p>
    <w:p w:rsidR="007109E3" w:rsidRPr="007F2156" w:rsidRDefault="00E3007B" w:rsidP="00103573">
      <w:pPr>
        <w:pStyle w:val="ListParagraph"/>
        <w:numPr>
          <w:ilvl w:val="0"/>
          <w:numId w:val="26"/>
        </w:numPr>
      </w:pPr>
      <w:r w:rsidRPr="007F2156">
        <w:t>Create</w:t>
      </w:r>
      <w:r w:rsidR="00724E08" w:rsidRPr="007F2156">
        <w:t xml:space="preserve"> a working copy </w:t>
      </w:r>
      <w:r w:rsidR="00915B86" w:rsidRPr="007F2156">
        <w:rPr>
          <w:noProof/>
          <w:lang w:eastAsia="en-GB"/>
        </w:rPr>
        <w:drawing>
          <wp:inline distT="0" distB="0" distL="0" distR="0" wp14:anchorId="30D5A0C0" wp14:editId="0E84BD6B">
            <wp:extent cx="112273" cy="112273"/>
            <wp:effectExtent l="19050" t="0" r="2027" b="0"/>
            <wp:docPr id="43"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112498" cy="112498"/>
                    </a:xfrm>
                    <a:prstGeom prst="rect">
                      <a:avLst/>
                    </a:prstGeom>
                    <a:noFill/>
                    <a:ln w="9525">
                      <a:noFill/>
                      <a:miter lim="800000"/>
                      <a:headEnd/>
                      <a:tailEnd/>
                    </a:ln>
                  </pic:spPr>
                </pic:pic>
              </a:graphicData>
            </a:graphic>
          </wp:inline>
        </w:drawing>
      </w:r>
      <w:r w:rsidRPr="007F2156">
        <w:t xml:space="preserve"> of the original document</w:t>
      </w:r>
    </w:p>
    <w:p w:rsidR="007109E3" w:rsidRPr="007F2156" w:rsidRDefault="00724E08" w:rsidP="00103573">
      <w:pPr>
        <w:pStyle w:val="ListParagraph"/>
        <w:numPr>
          <w:ilvl w:val="0"/>
          <w:numId w:val="26"/>
        </w:numPr>
      </w:pPr>
      <w:r w:rsidRPr="007F2156">
        <w:t>Download that working copy to your local drive</w:t>
      </w:r>
    </w:p>
    <w:p w:rsidR="007109E3" w:rsidRPr="007F2156" w:rsidRDefault="00724E08" w:rsidP="00103573">
      <w:pPr>
        <w:pStyle w:val="ListParagraph"/>
        <w:numPr>
          <w:ilvl w:val="0"/>
          <w:numId w:val="26"/>
        </w:numPr>
      </w:pPr>
      <w:r w:rsidRPr="007F2156">
        <w:t>Open the working copy for editing.</w:t>
      </w:r>
    </w:p>
    <w:p w:rsidR="002E5343" w:rsidRPr="007F2156" w:rsidRDefault="000F060F" w:rsidP="007109E3">
      <w:pPr>
        <w:autoSpaceDE w:val="0"/>
        <w:autoSpaceDN w:val="0"/>
        <w:jc w:val="center"/>
      </w:pPr>
      <w:r w:rsidRPr="007F2156">
        <w:rPr>
          <w:noProof/>
          <w:lang w:eastAsia="en-GB"/>
        </w:rPr>
        <w:drawing>
          <wp:inline distT="0" distB="0" distL="0" distR="0" wp14:anchorId="15637948" wp14:editId="2430769B">
            <wp:extent cx="6184800" cy="2559032"/>
            <wp:effectExtent l="0" t="0" r="698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eter Morel\Documents\AA XENIT\Products\Fred\Documentation\Fred Edit Off Line.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184800" cy="2559032"/>
                    </a:xfrm>
                    <a:prstGeom prst="rect">
                      <a:avLst/>
                    </a:prstGeom>
                    <a:noFill/>
                    <a:ln>
                      <a:noFill/>
                    </a:ln>
                  </pic:spPr>
                </pic:pic>
              </a:graphicData>
            </a:graphic>
          </wp:inline>
        </w:drawing>
      </w:r>
    </w:p>
    <w:p w:rsidR="007109E3" w:rsidRPr="007F2156" w:rsidRDefault="007109E3" w:rsidP="007109E3">
      <w:pPr>
        <w:autoSpaceDE w:val="0"/>
        <w:autoSpaceDN w:val="0"/>
      </w:pPr>
    </w:p>
    <w:p w:rsidR="007109E3" w:rsidRPr="007F2156" w:rsidRDefault="00724E08" w:rsidP="007109E3">
      <w:pPr>
        <w:autoSpaceDE w:val="0"/>
        <w:autoSpaceDN w:val="0"/>
      </w:pPr>
      <w:r w:rsidRPr="007F2156">
        <w:t xml:space="preserve">The working copy is copied to a Fred folder on your local hard drive. This folder is defined in settings (repository tab) of Fred. </w:t>
      </w:r>
    </w:p>
    <w:p w:rsidR="00915B86" w:rsidRPr="007F2156" w:rsidRDefault="00915B86">
      <w:pPr>
        <w:autoSpaceDE w:val="0"/>
        <w:autoSpaceDN w:val="0"/>
        <w:jc w:val="center"/>
      </w:pPr>
      <w:r w:rsidRPr="007F2156">
        <w:rPr>
          <w:noProof/>
          <w:lang w:eastAsia="en-GB"/>
        </w:rPr>
        <w:drawing>
          <wp:inline distT="0" distB="0" distL="0" distR="0" wp14:anchorId="7242DBAB" wp14:editId="09F21447">
            <wp:extent cx="2580323" cy="600075"/>
            <wp:effectExtent l="1905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pic:spPr>
                </pic:pic>
              </a:graphicData>
            </a:graphic>
          </wp:inline>
        </w:drawing>
      </w:r>
    </w:p>
    <w:p w:rsidR="007109E3" w:rsidRPr="007F2156" w:rsidRDefault="00724E08" w:rsidP="007109E3">
      <w:pPr>
        <w:autoSpaceDE w:val="0"/>
        <w:autoSpaceDN w:val="0"/>
      </w:pPr>
      <w:r w:rsidRPr="007F2156">
        <w:t>After editing the document you can simply save the local working copy of the document</w:t>
      </w:r>
      <w:r w:rsidR="00437F01" w:rsidRPr="007F2156">
        <w:t xml:space="preserve"> without indicating where you are saving the document</w:t>
      </w:r>
      <w:r w:rsidRPr="007F2156">
        <w:t xml:space="preserve">. </w:t>
      </w:r>
    </w:p>
    <w:p w:rsidR="003A4865" w:rsidRPr="007F2156" w:rsidRDefault="00724E08" w:rsidP="007109E3">
      <w:pPr>
        <w:autoSpaceDE w:val="0"/>
        <w:autoSpaceDN w:val="0"/>
      </w:pPr>
      <w:r w:rsidRPr="007F2156">
        <w:t>When you want to continue working on the working copy after you have closed the local copy, you can reopen the local copy by double clicking the working c</w:t>
      </w:r>
      <w:r w:rsidR="006D007E" w:rsidRPr="007F2156">
        <w:t>opy in Fred or by clicking the “</w:t>
      </w:r>
      <w:r w:rsidR="00437F01" w:rsidRPr="007F2156">
        <w:t>Open</w:t>
      </w:r>
      <w:r w:rsidR="006D007E" w:rsidRPr="007F2156">
        <w:t>”</w:t>
      </w:r>
      <w:r w:rsidRPr="007F2156">
        <w:t xml:space="preserve"> command.</w:t>
      </w:r>
    </w:p>
    <w:p w:rsidR="00FA1ADE" w:rsidRPr="007F2156" w:rsidRDefault="00FA1ADE" w:rsidP="00FA1ADE">
      <w:pPr>
        <w:autoSpaceDE w:val="0"/>
        <w:autoSpaceDN w:val="0"/>
      </w:pPr>
      <w:r w:rsidRPr="007F2156">
        <w:t>You do not need to drag and drop or upload the working copy to Fred. With the “Update Main Document” command you will:</w:t>
      </w:r>
    </w:p>
    <w:p w:rsidR="00FA1ADE" w:rsidRPr="007F2156" w:rsidRDefault="00FA1ADE" w:rsidP="00FA1ADE">
      <w:pPr>
        <w:pStyle w:val="ListParagraph"/>
        <w:numPr>
          <w:ilvl w:val="0"/>
          <w:numId w:val="9"/>
        </w:numPr>
        <w:autoSpaceDE w:val="0"/>
        <w:autoSpaceDN w:val="0"/>
      </w:pPr>
      <w:r w:rsidRPr="007F2156">
        <w:t>Upload the local working copy to Alfresco</w:t>
      </w:r>
    </w:p>
    <w:p w:rsidR="00FA1ADE" w:rsidRPr="007F2156" w:rsidRDefault="00FA1ADE" w:rsidP="00FA1ADE">
      <w:pPr>
        <w:pStyle w:val="ListParagraph"/>
        <w:numPr>
          <w:ilvl w:val="0"/>
          <w:numId w:val="9"/>
        </w:numPr>
        <w:autoSpaceDE w:val="0"/>
        <w:autoSpaceDN w:val="0"/>
      </w:pPr>
      <w:r w:rsidRPr="007F2156">
        <w:t>Update the master (locked) document with the new edited document</w:t>
      </w:r>
    </w:p>
    <w:p w:rsidR="00FA1ADE" w:rsidRPr="007F2156" w:rsidRDefault="00FA1ADE" w:rsidP="00FA1ADE">
      <w:pPr>
        <w:pStyle w:val="ListParagraph"/>
        <w:numPr>
          <w:ilvl w:val="0"/>
          <w:numId w:val="9"/>
        </w:numPr>
        <w:autoSpaceDE w:val="0"/>
        <w:autoSpaceDN w:val="0"/>
      </w:pPr>
      <w:r w:rsidRPr="007F2156">
        <w:t xml:space="preserve">Unlock the master document </w:t>
      </w:r>
    </w:p>
    <w:p w:rsidR="002E5343" w:rsidRPr="007F2156" w:rsidRDefault="002912B1" w:rsidP="002E5343">
      <w:pPr>
        <w:autoSpaceDE w:val="0"/>
        <w:autoSpaceDN w:val="0"/>
        <w:jc w:val="center"/>
      </w:pPr>
      <w:r w:rsidRPr="007F2156">
        <w:rPr>
          <w:noProof/>
          <w:lang w:eastAsia="en-GB"/>
        </w:rPr>
        <w:lastRenderedPageBreak/>
        <w:drawing>
          <wp:inline distT="0" distB="0" distL="0" distR="0" wp14:anchorId="332A3CD2" wp14:editId="36CEE228">
            <wp:extent cx="2026800" cy="874800"/>
            <wp:effectExtent l="19050" t="19050" r="12065" b="209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26800" cy="874800"/>
                    </a:xfrm>
                    <a:prstGeom prst="rect">
                      <a:avLst/>
                    </a:prstGeom>
                    <a:ln>
                      <a:solidFill>
                        <a:schemeClr val="accent1"/>
                      </a:solidFill>
                    </a:ln>
                  </pic:spPr>
                </pic:pic>
              </a:graphicData>
            </a:graphic>
          </wp:inline>
        </w:drawing>
      </w:r>
      <w:r w:rsidRPr="007F2156">
        <w:rPr>
          <w:lang w:eastAsia="nl-BE"/>
        </w:rPr>
        <w:t xml:space="preserve"> </w:t>
      </w:r>
    </w:p>
    <w:p w:rsidR="00F2105A" w:rsidRDefault="00437F01" w:rsidP="007109E3">
      <w:pPr>
        <w:autoSpaceDE w:val="0"/>
        <w:autoSpaceDN w:val="0"/>
      </w:pPr>
      <w:r w:rsidRPr="007F2156">
        <w:t>With the Discard C</w:t>
      </w:r>
      <w:r w:rsidR="00724E08" w:rsidRPr="007F2156">
        <w:t>hanges command you will be able to unlock the main document and remove the working copy including any changes you have applied to the document.</w:t>
      </w:r>
    </w:p>
    <w:p w:rsidR="00497001" w:rsidRPr="007F2156" w:rsidRDefault="00497001" w:rsidP="007109E3">
      <w:pPr>
        <w:autoSpaceDE w:val="0"/>
        <w:autoSpaceDN w:val="0"/>
      </w:pPr>
    </w:p>
    <w:p w:rsidR="000F060F" w:rsidRPr="007F2156" w:rsidRDefault="000F060F" w:rsidP="000F060F">
      <w:pPr>
        <w:pStyle w:val="Heading2"/>
      </w:pPr>
      <w:bookmarkStart w:id="68" w:name="_Toc420919494"/>
      <w:r w:rsidRPr="007F2156">
        <w:t xml:space="preserve">Pushing metadata </w:t>
      </w:r>
      <w:r w:rsidR="006F185A" w:rsidRPr="007F2156">
        <w:t>from the Alfresco server in</w:t>
      </w:r>
      <w:r w:rsidRPr="007F2156">
        <w:t>to Office documents</w:t>
      </w:r>
      <w:bookmarkEnd w:id="68"/>
    </w:p>
    <w:p w:rsidR="000F060F" w:rsidRPr="007F2156" w:rsidRDefault="000F060F" w:rsidP="000F060F">
      <w:r w:rsidRPr="007F2156">
        <w:t xml:space="preserve">Fred enables you to write </w:t>
      </w:r>
      <w:proofErr w:type="gramStart"/>
      <w:r w:rsidRPr="007F2156">
        <w:t>Alfresco</w:t>
      </w:r>
      <w:proofErr w:type="gramEnd"/>
      <w:r w:rsidRPr="007F2156">
        <w:t xml:space="preserve"> metadata values to metadata fields in office documents (MS Office, Open Office). Changing metadata values in Alfresco will change the value in the related metadata field in the document. Prerequisite is that the naming of the metadata field in the document template are the same as in the Alfresco document model.</w:t>
      </w:r>
    </w:p>
    <w:p w:rsidR="000F060F" w:rsidRPr="007F2156" w:rsidRDefault="000F060F" w:rsidP="000F060F">
      <w:r w:rsidRPr="007F2156">
        <w:t xml:space="preserve">You can create a document template which uses metadata fields to create the content. Using the above described mechanism, one can further automate/assist the creation of documents. Some examples: creation of a corporate document reference number, meeting date, meeting </w:t>
      </w:r>
      <w:r w:rsidR="004879AB" w:rsidRPr="007F2156">
        <w:t>subject</w:t>
      </w:r>
      <w:proofErr w:type="gramStart"/>
      <w:r w:rsidR="004879AB" w:rsidRPr="007F2156">
        <w:t>, ...</w:t>
      </w:r>
      <w:proofErr w:type="gramEnd"/>
    </w:p>
    <w:p w:rsidR="008C520E" w:rsidRPr="007F2156" w:rsidRDefault="008C520E" w:rsidP="000F060F">
      <w:r w:rsidRPr="007F2156">
        <w:t>Take contact with your Fred IT team to configure this functionality at the server side.</w:t>
      </w:r>
    </w:p>
    <w:p w:rsidR="000F060F" w:rsidRPr="007F2156" w:rsidRDefault="000F060F" w:rsidP="000F060F">
      <w:pPr>
        <w:jc w:val="center"/>
      </w:pPr>
      <w:r w:rsidRPr="007F2156">
        <w:rPr>
          <w:noProof/>
          <w:lang w:eastAsia="en-GB"/>
        </w:rPr>
        <w:drawing>
          <wp:inline distT="0" distB="0" distL="0" distR="0" wp14:anchorId="5839BACD" wp14:editId="39C042A9">
            <wp:extent cx="5158800" cy="345221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 Morel\Documents\AA XeniT\Products\Fred\Documentation\Images\Pushing Metadata.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158800" cy="3452217"/>
                    </a:xfrm>
                    <a:prstGeom prst="rect">
                      <a:avLst/>
                    </a:prstGeom>
                    <a:noFill/>
                    <a:ln>
                      <a:noFill/>
                    </a:ln>
                  </pic:spPr>
                </pic:pic>
              </a:graphicData>
            </a:graphic>
          </wp:inline>
        </w:drawing>
      </w:r>
    </w:p>
    <w:p w:rsidR="000F060F" w:rsidRPr="007F2156" w:rsidRDefault="000F060F" w:rsidP="007F6700"/>
    <w:p w:rsidR="00BE2B92" w:rsidRPr="007F2156" w:rsidRDefault="00980E39" w:rsidP="005F52A1">
      <w:pPr>
        <w:pStyle w:val="Heading2"/>
      </w:pPr>
      <w:bookmarkStart w:id="69" w:name="_Toc420919495"/>
      <w:r w:rsidRPr="007F2156">
        <w:lastRenderedPageBreak/>
        <w:t>Word Add-in</w:t>
      </w:r>
      <w:bookmarkEnd w:id="69"/>
    </w:p>
    <w:p w:rsidR="00BE2B92" w:rsidRPr="007F2156" w:rsidRDefault="007A1949">
      <w:r w:rsidRPr="007F2156">
        <w:t>It is possible to download</w:t>
      </w:r>
      <w:r w:rsidR="00980E39" w:rsidRPr="007F2156">
        <w:t xml:space="preserve"> and install</w:t>
      </w:r>
      <w:r w:rsidRPr="007F2156">
        <w:t xml:space="preserve"> a Fred Word Add-in</w:t>
      </w:r>
      <w:r w:rsidR="00980E39" w:rsidRPr="007F2156">
        <w:t xml:space="preserve">. This Add-in shows you all the </w:t>
      </w:r>
      <w:r w:rsidR="00EF703E" w:rsidRPr="007F2156">
        <w:t xml:space="preserve">business </w:t>
      </w:r>
      <w:r w:rsidR="00980E39" w:rsidRPr="007F2156">
        <w:t xml:space="preserve">metadata </w:t>
      </w:r>
      <w:r w:rsidR="00EF703E" w:rsidRPr="007F2156">
        <w:t>which is pushed from Alfresco into</w:t>
      </w:r>
      <w:r w:rsidR="00980E39" w:rsidRPr="007F2156">
        <w:t xml:space="preserve"> the document. </w:t>
      </w:r>
    </w:p>
    <w:p w:rsidR="002C7B6B" w:rsidRPr="007F2156" w:rsidRDefault="00C124B4" w:rsidP="002C7B6B">
      <w:pPr>
        <w:jc w:val="center"/>
      </w:pPr>
      <w:r w:rsidRPr="007F2156">
        <w:rPr>
          <w:noProof/>
          <w:lang w:eastAsia="en-GB"/>
        </w:rPr>
        <w:drawing>
          <wp:inline distT="0" distB="0" distL="0" distR="0" wp14:anchorId="1FCA0E5C" wp14:editId="2595A568">
            <wp:extent cx="4733153" cy="3552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Morel\Documents\AA XENIT\Products\Fred\Documentation\Fred Word Add in.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733153" cy="3552180"/>
                    </a:xfrm>
                    <a:prstGeom prst="rect">
                      <a:avLst/>
                    </a:prstGeom>
                    <a:noFill/>
                    <a:ln>
                      <a:noFill/>
                    </a:ln>
                  </pic:spPr>
                </pic:pic>
              </a:graphicData>
            </a:graphic>
          </wp:inline>
        </w:drawing>
      </w:r>
    </w:p>
    <w:p w:rsidR="006F185A" w:rsidRPr="007F2156" w:rsidRDefault="006F185A" w:rsidP="005F52A1">
      <w:pPr>
        <w:pStyle w:val="Heading2"/>
      </w:pPr>
      <w:bookmarkStart w:id="70" w:name="_Toc420919496"/>
      <w:r w:rsidRPr="007F2156">
        <w:t>Convert to PDF</w:t>
      </w:r>
      <w:bookmarkEnd w:id="70"/>
    </w:p>
    <w:p w:rsidR="006F185A" w:rsidRPr="007F2156" w:rsidRDefault="00F2105A" w:rsidP="006F185A">
      <w:r w:rsidRPr="007F2156">
        <w:t>The Convert to PDF command is available for MS Office documents and converts the document into a PDF version using the MS Office application on your desktop.</w:t>
      </w:r>
    </w:p>
    <w:p w:rsidR="00F2105A" w:rsidRPr="007F2156" w:rsidRDefault="002912B1" w:rsidP="00F2105A">
      <w:pPr>
        <w:jc w:val="center"/>
      </w:pPr>
      <w:r w:rsidRPr="007F2156">
        <w:rPr>
          <w:noProof/>
          <w:lang w:eastAsia="en-GB"/>
        </w:rPr>
        <w:drawing>
          <wp:inline distT="0" distB="0" distL="0" distR="0" wp14:anchorId="6B53920A" wp14:editId="2635D0C7">
            <wp:extent cx="1954800" cy="691200"/>
            <wp:effectExtent l="19050" t="19050" r="26670" b="139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54800" cy="691200"/>
                    </a:xfrm>
                    <a:prstGeom prst="rect">
                      <a:avLst/>
                    </a:prstGeom>
                    <a:ln>
                      <a:solidFill>
                        <a:schemeClr val="accent1"/>
                      </a:solidFill>
                    </a:ln>
                  </pic:spPr>
                </pic:pic>
              </a:graphicData>
            </a:graphic>
          </wp:inline>
        </w:drawing>
      </w:r>
      <w:r w:rsidRPr="007F2156">
        <w:rPr>
          <w:lang w:eastAsia="nl-BE"/>
        </w:rPr>
        <w:t xml:space="preserve"> </w:t>
      </w:r>
    </w:p>
    <w:p w:rsidR="004455D1" w:rsidRPr="007F2156" w:rsidRDefault="004455D1" w:rsidP="004455D1">
      <w:r w:rsidRPr="007F2156">
        <w:t>A PDF version of the document is made available on Alfresco</w:t>
      </w:r>
      <w:r w:rsidR="00716A6A" w:rsidRPr="007F2156">
        <w:t xml:space="preserve"> in the same folder</w:t>
      </w:r>
      <w:r w:rsidRPr="007F2156">
        <w:t>.</w:t>
      </w:r>
    </w:p>
    <w:p w:rsidR="005E261B" w:rsidRPr="007F2156" w:rsidRDefault="00724E08" w:rsidP="005F52A1">
      <w:pPr>
        <w:pStyle w:val="Heading2"/>
      </w:pPr>
      <w:bookmarkStart w:id="71" w:name="_Toc420919497"/>
      <w:r w:rsidRPr="007F2156">
        <w:t>Preview document</w:t>
      </w:r>
      <w:bookmarkEnd w:id="71"/>
    </w:p>
    <w:p w:rsidR="00550DCC" w:rsidRPr="007F2156" w:rsidRDefault="00550DCC" w:rsidP="005E261B">
      <w:r w:rsidRPr="007F2156">
        <w:t>There are</w:t>
      </w:r>
      <w:r w:rsidR="00242B6A" w:rsidRPr="007F2156">
        <w:t xml:space="preserve"> multiple options to preview a d</w:t>
      </w:r>
      <w:r w:rsidRPr="007F2156">
        <w:t>ocument:</w:t>
      </w:r>
    </w:p>
    <w:p w:rsidR="00550DCC" w:rsidRPr="007F2156" w:rsidRDefault="00550DCC" w:rsidP="00420D27">
      <w:pPr>
        <w:pStyle w:val="ListParagraph"/>
        <w:numPr>
          <w:ilvl w:val="0"/>
          <w:numId w:val="9"/>
        </w:numPr>
      </w:pPr>
      <w:r w:rsidRPr="007F2156">
        <w:t>Flash preview as provided by Alfresco Share including the formatting of the document</w:t>
      </w:r>
    </w:p>
    <w:p w:rsidR="00550DCC" w:rsidRPr="007F2156" w:rsidRDefault="00550DCC" w:rsidP="00420D27">
      <w:pPr>
        <w:pStyle w:val="ListParagraph"/>
        <w:numPr>
          <w:ilvl w:val="0"/>
          <w:numId w:val="9"/>
        </w:numPr>
      </w:pPr>
      <w:r w:rsidRPr="007F2156">
        <w:t>Image preview of the first page</w:t>
      </w:r>
    </w:p>
    <w:p w:rsidR="00550DCC" w:rsidRPr="007F2156" w:rsidRDefault="00550DCC" w:rsidP="00420D27">
      <w:pPr>
        <w:pStyle w:val="ListParagraph"/>
        <w:numPr>
          <w:ilvl w:val="0"/>
          <w:numId w:val="9"/>
        </w:numPr>
      </w:pPr>
      <w:r w:rsidRPr="007F2156">
        <w:t>Text preview without formatting</w:t>
      </w:r>
      <w:r w:rsidR="00242B6A" w:rsidRPr="007F2156">
        <w:t>. The text is selectable.</w:t>
      </w:r>
    </w:p>
    <w:p w:rsidR="00754068" w:rsidRPr="007F2156" w:rsidRDefault="00754068" w:rsidP="00420D27">
      <w:pPr>
        <w:pStyle w:val="ListParagraph"/>
        <w:numPr>
          <w:ilvl w:val="0"/>
          <w:numId w:val="9"/>
        </w:numPr>
      </w:pPr>
      <w:r w:rsidRPr="007F2156">
        <w:t>Html preview for outlook email files.</w:t>
      </w:r>
    </w:p>
    <w:p w:rsidR="00E00829" w:rsidRPr="007F2156" w:rsidRDefault="00E00829" w:rsidP="00E00829">
      <w:pPr>
        <w:jc w:val="center"/>
      </w:pPr>
    </w:p>
    <w:p w:rsidR="00E00829" w:rsidRPr="007F2156" w:rsidRDefault="00873453" w:rsidP="00E00829">
      <w:pPr>
        <w:jc w:val="center"/>
      </w:pPr>
      <w:r w:rsidRPr="007F2156">
        <w:rPr>
          <w:noProof/>
          <w:lang w:eastAsia="en-GB"/>
        </w:rPr>
        <w:lastRenderedPageBreak/>
        <w:drawing>
          <wp:inline distT="0" distB="0" distL="0" distR="0" wp14:anchorId="77102C2C" wp14:editId="427B929D">
            <wp:extent cx="5138404" cy="3160395"/>
            <wp:effectExtent l="0" t="0" r="571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138404" cy="3160395"/>
                    </a:xfrm>
                    <a:prstGeom prst="rect">
                      <a:avLst/>
                    </a:prstGeom>
                  </pic:spPr>
                </pic:pic>
              </a:graphicData>
            </a:graphic>
          </wp:inline>
        </w:drawing>
      </w:r>
    </w:p>
    <w:p w:rsidR="00754068" w:rsidRPr="007F2156" w:rsidRDefault="00776125" w:rsidP="00E00829">
      <w:pPr>
        <w:jc w:val="center"/>
        <w:rPr>
          <w:lang w:eastAsia="nl-BE"/>
        </w:rPr>
      </w:pPr>
      <w:r>
        <w:rPr>
          <w:lang w:eastAsia="en-GB"/>
        </w:rPr>
        <w:pict>
          <v:shape id="_x0000_i1030" type="#_x0000_t75" style="width:146.25pt;height:103.5pt">
            <v:imagedata r:id="rId107" o:title="Preview Menu"/>
          </v:shape>
        </w:pict>
      </w:r>
      <w:r w:rsidR="00754068" w:rsidRPr="007F2156">
        <w:rPr>
          <w:lang w:eastAsia="nl-BE"/>
        </w:rPr>
        <w:t xml:space="preserve"> </w:t>
      </w:r>
    </w:p>
    <w:p w:rsidR="00E00829" w:rsidRPr="007F2156" w:rsidRDefault="00AF48B6" w:rsidP="00E00829">
      <w:pPr>
        <w:jc w:val="center"/>
        <w:rPr>
          <w:lang w:eastAsia="en-GB"/>
        </w:rPr>
      </w:pPr>
      <w:r>
        <w:rPr>
          <w:lang w:eastAsia="en-GB"/>
        </w:rPr>
        <w:pict>
          <v:shape id="_x0000_i1031" type="#_x0000_t75" style="width:218.25pt;height:197.25pt">
            <v:imagedata r:id="rId108" o:title="Preview Full"/>
          </v:shape>
        </w:pict>
      </w:r>
      <w:r w:rsidR="00754068" w:rsidRPr="007F2156">
        <w:rPr>
          <w:lang w:eastAsia="en-GB"/>
        </w:rPr>
        <w:tab/>
      </w:r>
      <w:r>
        <w:rPr>
          <w:lang w:eastAsia="en-GB"/>
        </w:rPr>
        <w:pict>
          <v:shape id="_x0000_i1032" type="#_x0000_t75" style="width:219pt;height:201pt;mso-position-horizontal:absolute">
            <v:imagedata r:id="rId109" o:title="Preview Image"/>
          </v:shape>
        </w:pict>
      </w:r>
    </w:p>
    <w:p w:rsidR="007967EE" w:rsidRPr="007F2156" w:rsidRDefault="00E51DE3" w:rsidP="00E00829">
      <w:pPr>
        <w:jc w:val="center"/>
      </w:pPr>
      <w:r w:rsidRPr="00E51DE3">
        <w:rPr>
          <w:noProof/>
          <w:lang w:eastAsia="en-GB"/>
        </w:rPr>
        <w:lastRenderedPageBreak/>
        <w:drawing>
          <wp:inline distT="0" distB="0" distL="0" distR="0" wp14:anchorId="14DB4EE0" wp14:editId="6DAC0AAB">
            <wp:extent cx="2320623" cy="252349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68496" cy="2575548"/>
                    </a:xfrm>
                    <a:prstGeom prst="rect">
                      <a:avLst/>
                    </a:prstGeom>
                  </pic:spPr>
                </pic:pic>
              </a:graphicData>
            </a:graphic>
          </wp:inline>
        </w:drawing>
      </w:r>
      <w:r w:rsidR="007967EE" w:rsidRPr="007F2156">
        <w:rPr>
          <w:lang w:eastAsia="en-GB"/>
        </w:rPr>
        <w:tab/>
      </w:r>
      <w:r w:rsidR="00AF48B6">
        <w:rPr>
          <w:lang w:eastAsia="en-GB"/>
        </w:rPr>
        <w:pict>
          <v:shape id="_x0000_i1033" type="#_x0000_t75" style="width:219pt;height:199.5pt">
            <v:imagedata r:id="rId111" o:title="Preview Email"/>
          </v:shape>
        </w:pict>
      </w:r>
    </w:p>
    <w:p w:rsidR="00754068" w:rsidRPr="007F2156" w:rsidRDefault="00754068" w:rsidP="00E00829">
      <w:pPr>
        <w:jc w:val="center"/>
      </w:pPr>
    </w:p>
    <w:p w:rsidR="00EB1D52" w:rsidRPr="007F2156" w:rsidRDefault="00873453" w:rsidP="005E261B">
      <w:r w:rsidRPr="007F2156">
        <w:t>The administrator</w:t>
      </w:r>
      <w:r w:rsidR="00242B6A" w:rsidRPr="007F2156">
        <w:t xml:space="preserve"> can determine per document type what the default preview is. When browsing through a list of documents, one will get the default preview of that document.</w:t>
      </w:r>
    </w:p>
    <w:p w:rsidR="007967EE" w:rsidRPr="007F2156" w:rsidRDefault="007967EE" w:rsidP="005E261B">
      <w:r w:rsidRPr="007F2156">
        <w:t>Within the navigation tab and the search tab, you can configure to have the preview at the right or at the bottom of the details pane.</w:t>
      </w:r>
    </w:p>
    <w:p w:rsidR="007967EE" w:rsidRPr="007F2156" w:rsidRDefault="00AF48B6" w:rsidP="005E261B">
      <w:r>
        <w:pict>
          <v:shape id="_x0000_i1034" type="#_x0000_t75" style="width:441.75pt;height:387pt;mso-position-horizontal:absolute;mso-position-vertical:absolute">
            <v:imagedata r:id="rId112" o:title="Preview configuration"/>
          </v:shape>
        </w:pict>
      </w:r>
    </w:p>
    <w:p w:rsidR="007967EE" w:rsidRPr="007F2156" w:rsidRDefault="007967EE" w:rsidP="005E261B"/>
    <w:p w:rsidR="005E261B" w:rsidRPr="007F2156" w:rsidRDefault="006D007E" w:rsidP="005E261B">
      <w:r w:rsidRPr="007F2156">
        <w:t>Clicking the “Preview”</w:t>
      </w:r>
      <w:r w:rsidR="00724E08" w:rsidRPr="007F2156">
        <w:t xml:space="preserve"> </w:t>
      </w:r>
      <w:r w:rsidR="00E00829" w:rsidRPr="007F2156">
        <w:t xml:space="preserve">in the file menu </w:t>
      </w:r>
      <w:r w:rsidR="00724E08" w:rsidRPr="007F2156">
        <w:t xml:space="preserve">will open the preview of </w:t>
      </w:r>
      <w:r w:rsidR="00192163" w:rsidRPr="007F2156">
        <w:t xml:space="preserve">the document in a </w:t>
      </w:r>
      <w:r w:rsidRPr="007F2156">
        <w:t>separate</w:t>
      </w:r>
      <w:r w:rsidR="00192163" w:rsidRPr="007F2156">
        <w:t xml:space="preserve"> tab.</w:t>
      </w:r>
    </w:p>
    <w:p w:rsidR="00915B86" w:rsidRPr="007F2156" w:rsidRDefault="00F55479">
      <w:pPr>
        <w:jc w:val="center"/>
      </w:pPr>
      <w:r w:rsidRPr="007F2156">
        <w:rPr>
          <w:noProof/>
          <w:lang w:eastAsia="en-GB"/>
        </w:rPr>
        <w:drawing>
          <wp:inline distT="0" distB="0" distL="0" distR="0" wp14:anchorId="0B12D9E0" wp14:editId="2DE29363">
            <wp:extent cx="5486400" cy="324718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486400" cy="3247183"/>
                    </a:xfrm>
                    <a:prstGeom prst="rect">
                      <a:avLst/>
                    </a:prstGeom>
                  </pic:spPr>
                </pic:pic>
              </a:graphicData>
            </a:graphic>
          </wp:inline>
        </w:drawing>
      </w:r>
    </w:p>
    <w:p w:rsidR="0039475D" w:rsidRPr="007F2156" w:rsidRDefault="00724E08" w:rsidP="00E00829">
      <w:r w:rsidRPr="007F2156">
        <w:t xml:space="preserve">This command will not be enabled when no preview </w:t>
      </w:r>
      <w:r w:rsidR="00873453" w:rsidRPr="007F2156">
        <w:t xml:space="preserve">of a document </w:t>
      </w:r>
      <w:r w:rsidRPr="007F2156">
        <w:t>is available.</w:t>
      </w:r>
      <w:r w:rsidR="0045055A" w:rsidRPr="007F2156">
        <w:t xml:space="preserve"> Contact your administrator to enable previews for specific document types in Alfresco.</w:t>
      </w:r>
    </w:p>
    <w:p w:rsidR="005E6DE9" w:rsidRPr="007F2156" w:rsidRDefault="00724E08" w:rsidP="005F52A1">
      <w:pPr>
        <w:pStyle w:val="Heading2"/>
      </w:pPr>
      <w:bookmarkStart w:id="72" w:name="_Toc420919498"/>
      <w:r w:rsidRPr="007F2156">
        <w:t>Enable versioning</w:t>
      </w:r>
      <w:bookmarkEnd w:id="72"/>
    </w:p>
    <w:p w:rsidR="008B1980" w:rsidRPr="007F2156" w:rsidRDefault="00644A81" w:rsidP="00E00829">
      <w:pPr>
        <w:autoSpaceDE w:val="0"/>
        <w:autoSpaceDN w:val="0"/>
        <w:jc w:val="both"/>
      </w:pPr>
      <w:r w:rsidRPr="007F2156">
        <w:t>Version</w:t>
      </w:r>
      <w:r w:rsidR="008B1980" w:rsidRPr="007F2156">
        <w:t>ing of a document can be activated through the Fred interface.</w:t>
      </w:r>
      <w:r w:rsidR="00005E58" w:rsidRPr="007F2156">
        <w:t xml:space="preserve"> By default</w:t>
      </w:r>
      <w:r w:rsidR="002149BB" w:rsidRPr="007F2156">
        <w:t>,</w:t>
      </w:r>
      <w:r w:rsidR="00005E58" w:rsidRPr="007F2156">
        <w:t xml:space="preserve"> a document is not versionable in the </w:t>
      </w:r>
      <w:proofErr w:type="gramStart"/>
      <w:r w:rsidR="00005E58" w:rsidRPr="007F2156">
        <w:t>Alfresco</w:t>
      </w:r>
      <w:proofErr w:type="gramEnd"/>
      <w:r w:rsidR="00005E58" w:rsidRPr="007F2156">
        <w:t xml:space="preserve"> repository.</w:t>
      </w:r>
    </w:p>
    <w:p w:rsidR="00F2105A" w:rsidRPr="007F2156" w:rsidRDefault="00F2105A" w:rsidP="00F2105A">
      <w:pPr>
        <w:autoSpaceDE w:val="0"/>
        <w:autoSpaceDN w:val="0"/>
        <w:jc w:val="center"/>
      </w:pPr>
      <w:r w:rsidRPr="007F2156">
        <w:rPr>
          <w:noProof/>
          <w:lang w:eastAsia="en-GB"/>
        </w:rPr>
        <w:drawing>
          <wp:inline distT="0" distB="0" distL="0" distR="0" wp14:anchorId="763435B9" wp14:editId="4BFDEE6C">
            <wp:extent cx="1695450" cy="628650"/>
            <wp:effectExtent l="19050" t="19050" r="19050"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695450" cy="628650"/>
                    </a:xfrm>
                    <a:prstGeom prst="rect">
                      <a:avLst/>
                    </a:prstGeom>
                    <a:ln>
                      <a:solidFill>
                        <a:schemeClr val="accent1"/>
                      </a:solidFill>
                    </a:ln>
                  </pic:spPr>
                </pic:pic>
              </a:graphicData>
            </a:graphic>
          </wp:inline>
        </w:drawing>
      </w:r>
    </w:p>
    <w:p w:rsidR="008B1980" w:rsidRPr="007F2156" w:rsidRDefault="00724E08" w:rsidP="008B1980">
      <w:pPr>
        <w:autoSpaceDE w:val="0"/>
        <w:autoSpaceDN w:val="0"/>
        <w:jc w:val="both"/>
      </w:pPr>
      <w:r w:rsidRPr="007F2156">
        <w:t>When uploading the same document (same name) you will be asked to upload a new version or to cancel uploading.</w:t>
      </w:r>
      <w:r w:rsidR="004A15DC" w:rsidRPr="007F2156">
        <w:t xml:space="preserve"> You can specify if the new version is a minor or major version and provide comments on the new version.</w:t>
      </w:r>
    </w:p>
    <w:p w:rsidR="007109E3" w:rsidRPr="007F2156" w:rsidRDefault="00E00829" w:rsidP="00873453">
      <w:pPr>
        <w:autoSpaceDE w:val="0"/>
        <w:autoSpaceDN w:val="0"/>
        <w:jc w:val="center"/>
      </w:pPr>
      <w:r w:rsidRPr="007F2156">
        <w:rPr>
          <w:noProof/>
          <w:lang w:eastAsia="en-GB"/>
        </w:rPr>
        <w:drawing>
          <wp:inline distT="0" distB="0" distL="0" distR="0" wp14:anchorId="67B07495" wp14:editId="77755FAD">
            <wp:extent cx="4471200" cy="932400"/>
            <wp:effectExtent l="0" t="0" r="5715" b="1270"/>
            <wp:docPr id="64" name="Picture 6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pic:spPr>
                </pic:pic>
              </a:graphicData>
            </a:graphic>
          </wp:inline>
        </w:drawing>
      </w:r>
    </w:p>
    <w:p w:rsidR="005E6DE9" w:rsidRPr="007F2156" w:rsidRDefault="00724E08" w:rsidP="005F52A1">
      <w:pPr>
        <w:pStyle w:val="Heading2"/>
      </w:pPr>
      <w:bookmarkStart w:id="73" w:name="_Toc420919499"/>
      <w:r w:rsidRPr="007F2156">
        <w:t>Show version history</w:t>
      </w:r>
      <w:bookmarkEnd w:id="73"/>
    </w:p>
    <w:p w:rsidR="00DB52A5" w:rsidRPr="007F2156" w:rsidRDefault="006D007E" w:rsidP="00DB52A5">
      <w:pPr>
        <w:autoSpaceDE w:val="0"/>
        <w:autoSpaceDN w:val="0"/>
        <w:jc w:val="both"/>
      </w:pPr>
      <w:r w:rsidRPr="007F2156">
        <w:t>Once a document is made “</w:t>
      </w:r>
      <w:r w:rsidR="00DB52A5" w:rsidRPr="007F2156">
        <w:t>versionable</w:t>
      </w:r>
      <w:r w:rsidRPr="007F2156">
        <w:t>”, the command “Show Version H</w:t>
      </w:r>
      <w:r w:rsidR="00DB52A5" w:rsidRPr="007F2156">
        <w:t>istory</w:t>
      </w:r>
      <w:r w:rsidRPr="007F2156">
        <w:t>”</w:t>
      </w:r>
      <w:r w:rsidR="00DB52A5" w:rsidRPr="007F2156">
        <w:t xml:space="preserve"> becomes available.</w:t>
      </w:r>
    </w:p>
    <w:p w:rsidR="004A15DC" w:rsidRPr="007F2156" w:rsidRDefault="00F2105A" w:rsidP="004A15DC">
      <w:pPr>
        <w:autoSpaceDE w:val="0"/>
        <w:autoSpaceDN w:val="0"/>
        <w:jc w:val="center"/>
      </w:pPr>
      <w:r w:rsidRPr="007F2156">
        <w:rPr>
          <w:noProof/>
          <w:lang w:eastAsia="en-GB"/>
        </w:rPr>
        <w:lastRenderedPageBreak/>
        <w:drawing>
          <wp:inline distT="0" distB="0" distL="0" distR="0" wp14:anchorId="6CE47119" wp14:editId="12D3B2A9">
            <wp:extent cx="1924050" cy="628650"/>
            <wp:effectExtent l="19050" t="19050" r="1905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924050" cy="628650"/>
                    </a:xfrm>
                    <a:prstGeom prst="rect">
                      <a:avLst/>
                    </a:prstGeom>
                    <a:ln>
                      <a:solidFill>
                        <a:schemeClr val="accent1"/>
                      </a:solidFill>
                    </a:ln>
                  </pic:spPr>
                </pic:pic>
              </a:graphicData>
            </a:graphic>
          </wp:inline>
        </w:drawing>
      </w:r>
      <w:r w:rsidR="00C4376A" w:rsidRPr="007F2156">
        <w:rPr>
          <w:lang w:eastAsia="en-GB"/>
        </w:rPr>
        <w:t xml:space="preserve"> </w:t>
      </w:r>
    </w:p>
    <w:p w:rsidR="00DB52A5" w:rsidRPr="007F2156" w:rsidRDefault="00DB52A5" w:rsidP="00DB52A5">
      <w:pPr>
        <w:autoSpaceDE w:val="0"/>
        <w:autoSpaceDN w:val="0"/>
        <w:jc w:val="both"/>
      </w:pPr>
      <w:r w:rsidRPr="007F2156">
        <w:t>With this command you can see the list of all versions of the document. Every version can be open</w:t>
      </w:r>
      <w:r w:rsidR="00255C84" w:rsidRPr="007F2156">
        <w:t>ed</w:t>
      </w:r>
      <w:r w:rsidRPr="007F2156">
        <w:t xml:space="preserve"> individually. You cannot upload documents in this list.</w:t>
      </w:r>
    </w:p>
    <w:p w:rsidR="00DB52A5" w:rsidRPr="007F2156" w:rsidRDefault="004A15DC" w:rsidP="00DB52A5">
      <w:pPr>
        <w:autoSpaceDE w:val="0"/>
        <w:autoSpaceDN w:val="0"/>
        <w:jc w:val="center"/>
      </w:pPr>
      <w:r w:rsidRPr="007F2156">
        <w:rPr>
          <w:noProof/>
          <w:lang w:eastAsia="en-GB"/>
        </w:rPr>
        <w:drawing>
          <wp:inline distT="0" distB="0" distL="0" distR="0" wp14:anchorId="5E79CA7F" wp14:editId="015A4075">
            <wp:extent cx="3086100" cy="2962879"/>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er Morel\Documents\AA XeniT\Products\Fred\Documentation\Images\Version history1.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093652" cy="2970129"/>
                    </a:xfrm>
                    <a:prstGeom prst="rect">
                      <a:avLst/>
                    </a:prstGeom>
                    <a:noFill/>
                    <a:ln>
                      <a:noFill/>
                    </a:ln>
                  </pic:spPr>
                </pic:pic>
              </a:graphicData>
            </a:graphic>
          </wp:inline>
        </w:drawing>
      </w:r>
    </w:p>
    <w:p w:rsidR="004A15DC" w:rsidRPr="007F2156" w:rsidRDefault="004A15DC" w:rsidP="00420D27">
      <w:pPr>
        <w:autoSpaceDE w:val="0"/>
        <w:autoSpaceDN w:val="0"/>
      </w:pPr>
      <w:r w:rsidRPr="007F2156">
        <w:t>You can revert an older version of the document to the most recent version. This will create a new version.</w:t>
      </w:r>
    </w:p>
    <w:p w:rsidR="00331B45" w:rsidRPr="007F2156" w:rsidRDefault="00002442" w:rsidP="00331B45">
      <w:pPr>
        <w:pStyle w:val="Heading2"/>
      </w:pPr>
      <w:bookmarkStart w:id="74" w:name="_Toc420919500"/>
      <w:r w:rsidRPr="007F2156">
        <w:t>Compare WORD documents</w:t>
      </w:r>
      <w:bookmarkEnd w:id="74"/>
    </w:p>
    <w:p w:rsidR="00331B45" w:rsidRPr="007F2156" w:rsidRDefault="00331B45" w:rsidP="00331B45">
      <w:r w:rsidRPr="007F2156">
        <w:t xml:space="preserve">You can compare two version of a WORD document. When selecting two version of a specific WORD document, the Compare Version command will be enabled. </w:t>
      </w:r>
    </w:p>
    <w:p w:rsidR="00002442" w:rsidRPr="007F2156" w:rsidRDefault="00331B45" w:rsidP="00331B45">
      <w:pPr>
        <w:jc w:val="center"/>
      </w:pPr>
      <w:r w:rsidRPr="007F2156">
        <w:rPr>
          <w:noProof/>
          <w:lang w:eastAsia="en-GB"/>
        </w:rPr>
        <w:drawing>
          <wp:inline distT="0" distB="0" distL="0" distR="0" wp14:anchorId="7E678591" wp14:editId="647C0D4D">
            <wp:extent cx="3181350" cy="30598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Temp\Fred\Compare WORD Documents.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187467" cy="3065764"/>
                    </a:xfrm>
                    <a:prstGeom prst="rect">
                      <a:avLst/>
                    </a:prstGeom>
                    <a:noFill/>
                    <a:ln>
                      <a:noFill/>
                    </a:ln>
                  </pic:spPr>
                </pic:pic>
              </a:graphicData>
            </a:graphic>
          </wp:inline>
        </w:drawing>
      </w:r>
    </w:p>
    <w:p w:rsidR="00331B45" w:rsidRPr="007F2156" w:rsidRDefault="00331B45" w:rsidP="00331B45">
      <w:r w:rsidRPr="007F2156">
        <w:lastRenderedPageBreak/>
        <w:t>The Compare versions command will download both version and use the WORD application on your desktop to compare the two versions.</w:t>
      </w:r>
    </w:p>
    <w:p w:rsidR="00331B45" w:rsidRPr="007F2156" w:rsidRDefault="00331B45" w:rsidP="00331B45">
      <w:pPr>
        <w:jc w:val="center"/>
      </w:pPr>
      <w:r w:rsidRPr="007F2156">
        <w:rPr>
          <w:noProof/>
          <w:lang w:eastAsia="en-GB"/>
        </w:rPr>
        <w:drawing>
          <wp:inline distT="0" distB="0" distL="0" distR="0" wp14:anchorId="0617317F" wp14:editId="42D2858A">
            <wp:extent cx="6178550" cy="3340100"/>
            <wp:effectExtent l="0" t="0" r="0" b="0"/>
            <wp:docPr id="133" name="Picture 133"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78550" cy="3340100"/>
                    </a:xfrm>
                    <a:prstGeom prst="rect">
                      <a:avLst/>
                    </a:prstGeom>
                    <a:noFill/>
                    <a:ln>
                      <a:noFill/>
                    </a:ln>
                  </pic:spPr>
                </pic:pic>
              </a:graphicData>
            </a:graphic>
          </wp:inline>
        </w:drawing>
      </w:r>
    </w:p>
    <w:p w:rsidR="00D57C6A" w:rsidRPr="007F2156" w:rsidRDefault="00724E08" w:rsidP="005F52A1">
      <w:pPr>
        <w:pStyle w:val="Heading2"/>
      </w:pPr>
      <w:bookmarkStart w:id="75" w:name="_Toc420919501"/>
      <w:r w:rsidRPr="007F2156">
        <w:t>Show File in Alfresco browser</w:t>
      </w:r>
      <w:bookmarkEnd w:id="75"/>
    </w:p>
    <w:p w:rsidR="00E158FF" w:rsidRPr="007F2156" w:rsidRDefault="006D007E" w:rsidP="00E158FF">
      <w:r w:rsidRPr="007F2156">
        <w:t>The “Show in Browser”</w:t>
      </w:r>
      <w:r w:rsidR="00724E08" w:rsidRPr="007F2156">
        <w:t xml:space="preserve"> command enables you to jump from the Fred window to the Alfresco Web interface. This enables you to view more file details and use </w:t>
      </w:r>
      <w:r w:rsidR="00D34CB7" w:rsidRPr="007F2156">
        <w:t>all</w:t>
      </w:r>
      <w:r w:rsidR="00724E08" w:rsidRPr="007F2156">
        <w:t xml:space="preserve"> functionalit</w:t>
      </w:r>
      <w:r w:rsidR="00D34CB7" w:rsidRPr="007F2156">
        <w:t>ies</w:t>
      </w:r>
      <w:r w:rsidR="00724E08" w:rsidRPr="007F2156">
        <w:t xml:space="preserve"> available in Alfresco.</w:t>
      </w:r>
    </w:p>
    <w:p w:rsidR="001B32D2" w:rsidRPr="007F2156" w:rsidRDefault="002912B1" w:rsidP="005969C2">
      <w:pPr>
        <w:jc w:val="center"/>
      </w:pPr>
      <w:r w:rsidRPr="007F2156">
        <w:rPr>
          <w:lang w:eastAsia="nl-BE"/>
        </w:rPr>
        <w:t xml:space="preserve"> </w:t>
      </w:r>
      <w:r w:rsidR="00C4376A" w:rsidRPr="007F2156">
        <w:rPr>
          <w:noProof/>
          <w:lang w:eastAsia="en-GB"/>
        </w:rPr>
        <w:drawing>
          <wp:inline distT="0" distB="0" distL="0" distR="0" wp14:anchorId="00A18334" wp14:editId="4F330688">
            <wp:extent cx="1860852" cy="647700"/>
            <wp:effectExtent l="19050" t="19050" r="25400"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62347" cy="648220"/>
                    </a:xfrm>
                    <a:prstGeom prst="rect">
                      <a:avLst/>
                    </a:prstGeom>
                    <a:ln>
                      <a:solidFill>
                        <a:schemeClr val="accent1"/>
                      </a:solidFill>
                    </a:ln>
                  </pic:spPr>
                </pic:pic>
              </a:graphicData>
            </a:graphic>
          </wp:inline>
        </w:drawing>
      </w:r>
    </w:p>
    <w:p w:rsidR="007E318E" w:rsidRPr="007F2156" w:rsidRDefault="007E318E" w:rsidP="005F52A1">
      <w:pPr>
        <w:pStyle w:val="Heading2"/>
      </w:pPr>
      <w:bookmarkStart w:id="76" w:name="_Toc420919502"/>
      <w:r w:rsidRPr="007F2156">
        <w:t>File permissions</w:t>
      </w:r>
      <w:bookmarkEnd w:id="76"/>
    </w:p>
    <w:p w:rsidR="007E318E" w:rsidRPr="007F2156" w:rsidRDefault="007E318E" w:rsidP="00E158FF">
      <w:r w:rsidRPr="007F2156">
        <w:t>Similar as to Folder permissions, you can read and set permissions on files.</w:t>
      </w:r>
    </w:p>
    <w:p w:rsidR="007E318E" w:rsidRPr="007F2156" w:rsidRDefault="007E318E" w:rsidP="00E158FF">
      <w:r w:rsidRPr="007F2156">
        <w:t>See “</w:t>
      </w:r>
      <w:r w:rsidR="007A1949" w:rsidRPr="007F2156">
        <w:fldChar w:fldCharType="begin"/>
      </w:r>
      <w:r w:rsidRPr="007F2156">
        <w:instrText xml:space="preserve"> REF _Ref295389518 \r \h </w:instrText>
      </w:r>
      <w:r w:rsidR="007A1949" w:rsidRPr="007F2156">
        <w:fldChar w:fldCharType="separate"/>
      </w:r>
      <w:r w:rsidR="00400E77">
        <w:t>11.14</w:t>
      </w:r>
      <w:r w:rsidR="007A1949" w:rsidRPr="007F2156">
        <w:fldChar w:fldCharType="end"/>
      </w:r>
      <w:r w:rsidRPr="007F2156">
        <w:t xml:space="preserve"> </w:t>
      </w:r>
      <w:r w:rsidR="007A1949" w:rsidRPr="007F2156">
        <w:fldChar w:fldCharType="begin"/>
      </w:r>
      <w:r w:rsidRPr="007F2156">
        <w:instrText xml:space="preserve"> REF _Ref295389523 \h </w:instrText>
      </w:r>
      <w:r w:rsidR="007A1949" w:rsidRPr="007F2156">
        <w:fldChar w:fldCharType="separate"/>
      </w:r>
      <w:r w:rsidR="00400E77" w:rsidRPr="007F2156">
        <w:t>Folder permissions</w:t>
      </w:r>
      <w:r w:rsidR="007A1949" w:rsidRPr="007F2156">
        <w:fldChar w:fldCharType="end"/>
      </w:r>
      <w:r w:rsidRPr="007F2156">
        <w:t>” for more information.</w:t>
      </w:r>
    </w:p>
    <w:p w:rsidR="003C758B" w:rsidRPr="007F2156" w:rsidRDefault="003C758B" w:rsidP="003C758B">
      <w:pPr>
        <w:jc w:val="center"/>
      </w:pPr>
      <w:r w:rsidRPr="007F2156">
        <w:rPr>
          <w:noProof/>
          <w:lang w:eastAsia="en-GB"/>
        </w:rPr>
        <w:drawing>
          <wp:inline distT="0" distB="0" distL="0" distR="0" wp14:anchorId="0D32B65B" wp14:editId="6D8A83BE">
            <wp:extent cx="1695450" cy="7239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695450" cy="723900"/>
                    </a:xfrm>
                    <a:prstGeom prst="rect">
                      <a:avLst/>
                    </a:prstGeom>
                    <a:ln>
                      <a:solidFill>
                        <a:schemeClr val="accent1"/>
                      </a:solidFill>
                    </a:ln>
                  </pic:spPr>
                </pic:pic>
              </a:graphicData>
            </a:graphic>
          </wp:inline>
        </w:drawing>
      </w:r>
    </w:p>
    <w:p w:rsidR="00DF5706" w:rsidRPr="007F2156" w:rsidRDefault="00DF5706" w:rsidP="005F52A1">
      <w:pPr>
        <w:pStyle w:val="Heading2"/>
      </w:pPr>
      <w:bookmarkStart w:id="77" w:name="_Toc420919503"/>
      <w:r w:rsidRPr="007F2156">
        <w:t>Multi document functionality</w:t>
      </w:r>
      <w:bookmarkEnd w:id="77"/>
    </w:p>
    <w:p w:rsidR="00047DB7" w:rsidRPr="007F2156" w:rsidRDefault="00D34CB7" w:rsidP="00047DB7">
      <w:r w:rsidRPr="007F2156">
        <w:t>Some commands in the file menu are available when you select multiple folders</w:t>
      </w:r>
      <w:r w:rsidR="00047DB7" w:rsidRPr="007F2156">
        <w:t xml:space="preserve">: “Open”, “Edit Offline”, “Copy”, </w:t>
      </w:r>
      <w:r w:rsidR="000F060F" w:rsidRPr="007F2156">
        <w:t xml:space="preserve">“Cut”, </w:t>
      </w:r>
      <w:r w:rsidR="00047DB7" w:rsidRPr="007F2156">
        <w:t>“Copy Link Address”</w:t>
      </w:r>
      <w:r w:rsidR="000F060F" w:rsidRPr="007F2156">
        <w:t>, “Mail as attachment”, “Mail as Link”</w:t>
      </w:r>
      <w:r w:rsidR="00047DB7" w:rsidRPr="007F2156">
        <w:t xml:space="preserve">, “Show in Browser”, “Delete”, “Properties”, for all the </w:t>
      </w:r>
      <w:r w:rsidR="00873453" w:rsidRPr="007F2156">
        <w:t xml:space="preserve">selected </w:t>
      </w:r>
      <w:r w:rsidR="00047DB7" w:rsidRPr="007F2156">
        <w:t xml:space="preserve">documents. </w:t>
      </w:r>
    </w:p>
    <w:p w:rsidR="00C174C2" w:rsidRPr="007F2156" w:rsidRDefault="00C174C2" w:rsidP="00C174C2">
      <w:pPr>
        <w:pStyle w:val="Heading2"/>
      </w:pPr>
      <w:bookmarkStart w:id="78" w:name="_Toc420919504"/>
      <w:r w:rsidRPr="007F2156">
        <w:lastRenderedPageBreak/>
        <w:t>Using shortcuts</w:t>
      </w:r>
      <w:bookmarkEnd w:id="78"/>
    </w:p>
    <w:p w:rsidR="00C174C2" w:rsidRPr="007F2156" w:rsidRDefault="00C174C2" w:rsidP="00C174C2">
      <w:r w:rsidRPr="007F2156">
        <w:t>A full list of the shortcuts available:</w:t>
      </w:r>
    </w:p>
    <w:p w:rsidR="00C174C2" w:rsidRPr="007F2156" w:rsidRDefault="00C174C2" w:rsidP="00C174C2">
      <w:pPr>
        <w:pStyle w:val="ListParagraph"/>
        <w:numPr>
          <w:ilvl w:val="0"/>
          <w:numId w:val="28"/>
        </w:numPr>
      </w:pPr>
      <w:proofErr w:type="spellStart"/>
      <w:r w:rsidRPr="007F2156">
        <w:t>Ctrl+C</w:t>
      </w:r>
      <w:proofErr w:type="spellEnd"/>
      <w:r w:rsidRPr="007F2156">
        <w:t>= Copy file/folder</w:t>
      </w:r>
    </w:p>
    <w:p w:rsidR="00C174C2" w:rsidRPr="007F2156" w:rsidRDefault="00C174C2" w:rsidP="00C174C2">
      <w:pPr>
        <w:pStyle w:val="ListParagraph"/>
        <w:numPr>
          <w:ilvl w:val="0"/>
          <w:numId w:val="28"/>
        </w:numPr>
      </w:pPr>
      <w:proofErr w:type="spellStart"/>
      <w:r w:rsidRPr="007F2156">
        <w:t>Ctrl+X</w:t>
      </w:r>
      <w:proofErr w:type="spellEnd"/>
      <w:r w:rsidRPr="007F2156">
        <w:t>= Cut file/folder</w:t>
      </w:r>
    </w:p>
    <w:p w:rsidR="00C174C2" w:rsidRPr="007F2156" w:rsidRDefault="00C174C2" w:rsidP="00C174C2">
      <w:pPr>
        <w:pStyle w:val="ListParagraph"/>
        <w:numPr>
          <w:ilvl w:val="0"/>
          <w:numId w:val="28"/>
        </w:numPr>
      </w:pPr>
      <w:proofErr w:type="spellStart"/>
      <w:r w:rsidRPr="007F2156">
        <w:t>Ctrl+V</w:t>
      </w:r>
      <w:proofErr w:type="spellEnd"/>
      <w:r w:rsidRPr="007F2156">
        <w:t>= Paste file/folder</w:t>
      </w:r>
    </w:p>
    <w:p w:rsidR="00E00C26" w:rsidRPr="007F2156" w:rsidRDefault="00E00C26" w:rsidP="00E00C26">
      <w:pPr>
        <w:pStyle w:val="ListParagraph"/>
        <w:numPr>
          <w:ilvl w:val="0"/>
          <w:numId w:val="28"/>
        </w:numPr>
      </w:pPr>
      <w:proofErr w:type="spellStart"/>
      <w:r w:rsidRPr="007F2156">
        <w:t>Ctrl+A</w:t>
      </w:r>
      <w:proofErr w:type="spellEnd"/>
      <w:r w:rsidRPr="007F2156">
        <w:t>= Select All</w:t>
      </w:r>
    </w:p>
    <w:p w:rsidR="00E00C26" w:rsidRPr="007F2156" w:rsidRDefault="00E00C26" w:rsidP="00E00C26">
      <w:pPr>
        <w:pStyle w:val="ListParagraph"/>
        <w:numPr>
          <w:ilvl w:val="0"/>
          <w:numId w:val="28"/>
        </w:numPr>
      </w:pPr>
      <w:proofErr w:type="spellStart"/>
      <w:r w:rsidRPr="007F2156">
        <w:t>Ctrl+Q</w:t>
      </w:r>
      <w:proofErr w:type="spellEnd"/>
      <w:r w:rsidRPr="007F2156">
        <w:t>= Quit application</w:t>
      </w:r>
    </w:p>
    <w:p w:rsidR="00C174C2" w:rsidRPr="007F2156" w:rsidRDefault="00C174C2" w:rsidP="00C174C2">
      <w:pPr>
        <w:pStyle w:val="ListParagraph"/>
        <w:numPr>
          <w:ilvl w:val="0"/>
          <w:numId w:val="28"/>
        </w:numPr>
      </w:pPr>
      <w:proofErr w:type="spellStart"/>
      <w:r w:rsidRPr="007F2156">
        <w:t>Ctrl+F</w:t>
      </w:r>
      <w:proofErr w:type="spellEnd"/>
      <w:r w:rsidRPr="007F2156">
        <w:t>= Quick</w:t>
      </w:r>
      <w:r w:rsidR="004879AB" w:rsidRPr="007F2156">
        <w:t xml:space="preserve"> </w:t>
      </w:r>
      <w:r w:rsidRPr="007F2156">
        <w:t>search in Fred</w:t>
      </w:r>
    </w:p>
    <w:p w:rsidR="001B5294" w:rsidRPr="007F2156" w:rsidRDefault="001B5294" w:rsidP="001B5294">
      <w:pPr>
        <w:pStyle w:val="ListParagraph"/>
        <w:numPr>
          <w:ilvl w:val="0"/>
          <w:numId w:val="28"/>
        </w:numPr>
      </w:pPr>
      <w:proofErr w:type="spellStart"/>
      <w:r w:rsidRPr="007F2156">
        <w:t>Ctrl+T</w:t>
      </w:r>
      <w:proofErr w:type="spellEnd"/>
      <w:r w:rsidRPr="007F2156">
        <w:t>= Add new tab</w:t>
      </w:r>
    </w:p>
    <w:p w:rsidR="001B5294" w:rsidRPr="007F2156" w:rsidRDefault="001B5294" w:rsidP="001B5294">
      <w:pPr>
        <w:pStyle w:val="ListParagraph"/>
        <w:numPr>
          <w:ilvl w:val="0"/>
          <w:numId w:val="28"/>
        </w:numPr>
      </w:pPr>
      <w:proofErr w:type="spellStart"/>
      <w:r w:rsidRPr="007F2156">
        <w:t>Ctrl+A</w:t>
      </w:r>
      <w:proofErr w:type="spellEnd"/>
      <w:r w:rsidRPr="007F2156">
        <w:t>= Select all objects in the detail navigation pane or in the details search pane</w:t>
      </w:r>
    </w:p>
    <w:p w:rsidR="00C174C2" w:rsidRPr="007F2156" w:rsidRDefault="00C174C2" w:rsidP="00C174C2">
      <w:pPr>
        <w:pStyle w:val="ListParagraph"/>
        <w:numPr>
          <w:ilvl w:val="0"/>
          <w:numId w:val="28"/>
        </w:numPr>
      </w:pPr>
      <w:r w:rsidRPr="007F2156">
        <w:t>Del= Delete file/folder</w:t>
      </w:r>
    </w:p>
    <w:p w:rsidR="00C174C2" w:rsidRPr="007F2156" w:rsidRDefault="00C174C2" w:rsidP="00C174C2">
      <w:pPr>
        <w:pStyle w:val="ListParagraph"/>
        <w:numPr>
          <w:ilvl w:val="0"/>
          <w:numId w:val="28"/>
        </w:numPr>
      </w:pPr>
      <w:r w:rsidRPr="007F2156">
        <w:t>F2= Rename file/folder</w:t>
      </w:r>
    </w:p>
    <w:p w:rsidR="00C174C2" w:rsidRPr="007F2156" w:rsidRDefault="00C174C2" w:rsidP="00C174C2">
      <w:pPr>
        <w:pStyle w:val="ListParagraph"/>
        <w:numPr>
          <w:ilvl w:val="0"/>
          <w:numId w:val="28"/>
        </w:numPr>
      </w:pPr>
      <w:r w:rsidRPr="007F2156">
        <w:t>Backspace= Previous menu</w:t>
      </w:r>
    </w:p>
    <w:p w:rsidR="00C174C2" w:rsidRPr="007F2156" w:rsidRDefault="00C174C2" w:rsidP="00C174C2">
      <w:pPr>
        <w:pStyle w:val="ListParagraph"/>
        <w:numPr>
          <w:ilvl w:val="0"/>
          <w:numId w:val="28"/>
        </w:numPr>
      </w:pPr>
      <w:proofErr w:type="spellStart"/>
      <w:r w:rsidRPr="007F2156">
        <w:t>Alt+arrow</w:t>
      </w:r>
      <w:proofErr w:type="spellEnd"/>
      <w:r w:rsidRPr="007F2156">
        <w:t xml:space="preserve"> left= Go to previous menu or submenu</w:t>
      </w:r>
    </w:p>
    <w:p w:rsidR="00C174C2" w:rsidRPr="007F2156" w:rsidRDefault="00C174C2" w:rsidP="00C174C2">
      <w:pPr>
        <w:pStyle w:val="ListParagraph"/>
        <w:numPr>
          <w:ilvl w:val="0"/>
          <w:numId w:val="28"/>
        </w:numPr>
      </w:pPr>
      <w:proofErr w:type="spellStart"/>
      <w:r w:rsidRPr="007F2156">
        <w:t>Alt+arrow</w:t>
      </w:r>
      <w:proofErr w:type="spellEnd"/>
      <w:r w:rsidRPr="007F2156">
        <w:t xml:space="preserve"> right= Go to next menu or submenu </w:t>
      </w:r>
    </w:p>
    <w:p w:rsidR="004262EB" w:rsidRPr="007F2156" w:rsidRDefault="004262EB" w:rsidP="00710C34">
      <w:pPr>
        <w:pStyle w:val="Heading1"/>
      </w:pPr>
      <w:bookmarkStart w:id="79" w:name="_Ref386180764"/>
      <w:bookmarkStart w:id="80" w:name="_Ref386180765"/>
      <w:bookmarkStart w:id="81" w:name="_Ref386180767"/>
      <w:bookmarkStart w:id="82" w:name="_Ref386180768"/>
      <w:bookmarkStart w:id="83" w:name="_Ref386180769"/>
      <w:bookmarkStart w:id="84" w:name="_Ref295335865"/>
      <w:bookmarkStart w:id="85" w:name="_Ref295335873"/>
      <w:bookmarkStart w:id="86" w:name="_Toc420919505"/>
      <w:r w:rsidRPr="007F2156">
        <w:lastRenderedPageBreak/>
        <w:t>Handling metadata</w:t>
      </w:r>
      <w:bookmarkEnd w:id="79"/>
      <w:bookmarkEnd w:id="80"/>
      <w:bookmarkEnd w:id="81"/>
      <w:bookmarkEnd w:id="82"/>
      <w:bookmarkEnd w:id="83"/>
      <w:bookmarkEnd w:id="86"/>
    </w:p>
    <w:p w:rsidR="004262EB" w:rsidRPr="007F2156" w:rsidRDefault="004262EB" w:rsidP="004262EB">
      <w:pPr>
        <w:pStyle w:val="Heading2"/>
      </w:pPr>
      <w:bookmarkStart w:id="87" w:name="_Toc420919506"/>
      <w:r w:rsidRPr="007F2156">
        <w:t>Viewing METADATA of folders</w:t>
      </w:r>
      <w:bookmarkEnd w:id="87"/>
    </w:p>
    <w:p w:rsidR="004262EB" w:rsidRPr="007F2156" w:rsidRDefault="004262EB" w:rsidP="004262EB">
      <w:r w:rsidRPr="007F2156">
        <w:t>You can view the metadata linked to a folder in the Metadata pane. The metadata appears when you select a folder in the navigation pane or in the details pane.</w:t>
      </w:r>
    </w:p>
    <w:p w:rsidR="004262EB" w:rsidRPr="007F2156" w:rsidRDefault="004262EB" w:rsidP="004262EB">
      <w:pPr>
        <w:jc w:val="center"/>
      </w:pPr>
      <w:r w:rsidRPr="007F2156">
        <w:rPr>
          <w:noProof/>
          <w:lang w:eastAsia="en-GB"/>
        </w:rPr>
        <w:drawing>
          <wp:inline distT="0" distB="0" distL="0" distR="0" wp14:anchorId="32186811" wp14:editId="6D5D13DD">
            <wp:extent cx="6184800" cy="3151983"/>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Fred 2.2\View Folder Metadata.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184800" cy="3151983"/>
                    </a:xfrm>
                    <a:prstGeom prst="rect">
                      <a:avLst/>
                    </a:prstGeom>
                    <a:noFill/>
                    <a:ln>
                      <a:noFill/>
                    </a:ln>
                  </pic:spPr>
                </pic:pic>
              </a:graphicData>
            </a:graphic>
          </wp:inline>
        </w:drawing>
      </w:r>
    </w:p>
    <w:p w:rsidR="004262EB" w:rsidRPr="007F2156" w:rsidRDefault="004262EB" w:rsidP="004262EB">
      <w:pPr>
        <w:pStyle w:val="Heading2"/>
      </w:pPr>
      <w:bookmarkStart w:id="88" w:name="_Toc386179860"/>
      <w:bookmarkStart w:id="89" w:name="_Toc420919507"/>
      <w:r w:rsidRPr="007F2156">
        <w:t>EDIT METADATA of folders</w:t>
      </w:r>
      <w:bookmarkEnd w:id="88"/>
      <w:bookmarkEnd w:id="89"/>
    </w:p>
    <w:p w:rsidR="004262EB" w:rsidRPr="007F2156" w:rsidRDefault="004262EB" w:rsidP="004262EB">
      <w:pPr>
        <w:pStyle w:val="ListParagraph"/>
        <w:numPr>
          <w:ilvl w:val="0"/>
          <w:numId w:val="15"/>
        </w:numPr>
      </w:pPr>
      <w:r w:rsidRPr="007F2156">
        <w:t>To edit the metadata fields of a folder, click “Edit Metadata” in the metadata pane.</w:t>
      </w:r>
    </w:p>
    <w:p w:rsidR="004262EB" w:rsidRPr="007F2156" w:rsidRDefault="007B2AAC" w:rsidP="004262EB">
      <w:pPr>
        <w:jc w:val="center"/>
      </w:pPr>
      <w:r w:rsidRPr="007F2156">
        <w:rPr>
          <w:noProof/>
          <w:lang w:eastAsia="en-GB"/>
        </w:rPr>
        <w:drawing>
          <wp:inline distT="0" distB="0" distL="0" distR="0" wp14:anchorId="26CFEE43" wp14:editId="11F44640">
            <wp:extent cx="2041200" cy="691200"/>
            <wp:effectExtent l="19050" t="19050" r="16510" b="139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41200" cy="691200"/>
                    </a:xfrm>
                    <a:prstGeom prst="rect">
                      <a:avLst/>
                    </a:prstGeom>
                    <a:ln>
                      <a:solidFill>
                        <a:schemeClr val="accent1"/>
                      </a:solidFill>
                    </a:ln>
                  </pic:spPr>
                </pic:pic>
              </a:graphicData>
            </a:graphic>
          </wp:inline>
        </w:drawing>
      </w:r>
      <w:r w:rsidRPr="007F2156">
        <w:rPr>
          <w:lang w:eastAsia="nl-BE"/>
        </w:rPr>
        <w:t xml:space="preserve"> </w:t>
      </w:r>
      <w:r w:rsidR="004262EB" w:rsidRPr="007F2156">
        <w:tab/>
      </w:r>
      <w:r w:rsidR="004262EB" w:rsidRPr="007F2156">
        <w:rPr>
          <w:noProof/>
          <w:lang w:eastAsia="en-GB"/>
        </w:rPr>
        <w:drawing>
          <wp:inline distT="0" distB="0" distL="0" distR="0" wp14:anchorId="6337CAC8" wp14:editId="6E6B4A12">
            <wp:extent cx="950400" cy="626400"/>
            <wp:effectExtent l="0" t="0" r="2540" b="2540"/>
            <wp:docPr id="44" name="Picture 44"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pic:spPr>
                </pic:pic>
              </a:graphicData>
            </a:graphic>
          </wp:inline>
        </w:drawing>
      </w:r>
    </w:p>
    <w:p w:rsidR="004262EB" w:rsidRPr="007F2156" w:rsidRDefault="004262EB" w:rsidP="004262EB"/>
    <w:p w:rsidR="004262EB" w:rsidRPr="007F2156" w:rsidRDefault="004262EB" w:rsidP="004262EB">
      <w:pPr>
        <w:pStyle w:val="Heading2"/>
      </w:pPr>
      <w:bookmarkStart w:id="90" w:name="_Toc420919508"/>
      <w:r w:rsidRPr="007F2156">
        <w:t>Viewing Document metadata</w:t>
      </w:r>
      <w:bookmarkEnd w:id="90"/>
    </w:p>
    <w:p w:rsidR="004262EB" w:rsidRPr="007F2156" w:rsidRDefault="004262EB" w:rsidP="004262EB">
      <w:r w:rsidRPr="007F2156">
        <w:t>Metadata of files and folders are presented in the Metadata pane. As you scroll through the list, data in the metadata pane will be updated.</w:t>
      </w:r>
    </w:p>
    <w:p w:rsidR="004262EB" w:rsidRPr="007F2156" w:rsidRDefault="004262EB" w:rsidP="004262EB">
      <w:pPr>
        <w:jc w:val="center"/>
      </w:pPr>
      <w:r w:rsidRPr="007F2156">
        <w:rPr>
          <w:noProof/>
          <w:lang w:eastAsia="en-GB"/>
        </w:rPr>
        <w:lastRenderedPageBreak/>
        <w:drawing>
          <wp:inline distT="0" distB="0" distL="0" distR="0" wp14:anchorId="25059891" wp14:editId="62BAA83F">
            <wp:extent cx="5212715" cy="3158765"/>
            <wp:effectExtent l="0" t="0" r="698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XENIT\Products\Fred\Documentation\Fred Overview3.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215905" cy="3160698"/>
                    </a:xfrm>
                    <a:prstGeom prst="rect">
                      <a:avLst/>
                    </a:prstGeom>
                    <a:noFill/>
                    <a:ln>
                      <a:noFill/>
                    </a:ln>
                  </pic:spPr>
                </pic:pic>
              </a:graphicData>
            </a:graphic>
          </wp:inline>
        </w:drawing>
      </w:r>
    </w:p>
    <w:p w:rsidR="004262EB" w:rsidRPr="007F2156" w:rsidRDefault="004262EB" w:rsidP="004262EB">
      <w:pPr>
        <w:jc w:val="center"/>
      </w:pPr>
    </w:p>
    <w:p w:rsidR="004262EB" w:rsidRPr="007F2156" w:rsidRDefault="004262EB" w:rsidP="004262EB">
      <w:pPr>
        <w:rPr>
          <w:lang w:eastAsia="nl-BE"/>
        </w:rPr>
      </w:pPr>
      <w:r w:rsidRPr="007F2156">
        <w:rPr>
          <w:lang w:eastAsia="nl-BE"/>
        </w:rPr>
        <w:t xml:space="preserve">In the example above you will see that this Document type is an “Project” which has the standard metadata field (creation date, </w:t>
      </w:r>
      <w:proofErr w:type="gramStart"/>
      <w:r w:rsidRPr="007F2156">
        <w:rPr>
          <w:lang w:eastAsia="nl-BE"/>
        </w:rPr>
        <w:t>creator, …)</w:t>
      </w:r>
      <w:proofErr w:type="gramEnd"/>
      <w:r w:rsidRPr="007F2156">
        <w:rPr>
          <w:lang w:eastAsia="nl-BE"/>
        </w:rPr>
        <w:t xml:space="preserve"> and some specific metadata fields(project name, customer name, …).</w:t>
      </w:r>
    </w:p>
    <w:p w:rsidR="004262EB" w:rsidRPr="007F2156" w:rsidRDefault="004262EB" w:rsidP="004262EB">
      <w:pPr>
        <w:pStyle w:val="Heading2"/>
      </w:pPr>
      <w:bookmarkStart w:id="91" w:name="_Toc420919509"/>
      <w:r w:rsidRPr="007F2156">
        <w:t>Edit Document metadata</w:t>
      </w:r>
      <w:bookmarkEnd w:id="91"/>
    </w:p>
    <w:p w:rsidR="004262EB" w:rsidRPr="007F2156" w:rsidRDefault="004262EB" w:rsidP="004262EB">
      <w:r w:rsidRPr="007F2156">
        <w:t xml:space="preserve">“Edit Metadata” will open the window to edit the metadata field values. You can further detail the document type and/or add additional optional metadata groups. These steps are described in </w:t>
      </w:r>
      <w:r w:rsidRPr="007F2156">
        <w:fldChar w:fldCharType="begin"/>
      </w:r>
      <w:r w:rsidRPr="007F2156">
        <w:instrText xml:space="preserve"> REF _Ref254104884 \r \h  \* MERGEFORMAT </w:instrText>
      </w:r>
      <w:r w:rsidRPr="007F2156">
        <w:fldChar w:fldCharType="separate"/>
      </w:r>
      <w:r w:rsidR="00400E77">
        <w:t>13.1</w:t>
      </w:r>
      <w:r w:rsidRPr="007F2156">
        <w:fldChar w:fldCharType="end"/>
      </w:r>
      <w:r w:rsidRPr="007F2156">
        <w:t xml:space="preserve"> “</w:t>
      </w:r>
      <w:r w:rsidRPr="007F2156">
        <w:fldChar w:fldCharType="begin"/>
      </w:r>
      <w:r w:rsidRPr="007F2156">
        <w:instrText xml:space="preserve"> REF _Ref254104884 \h  \* MERGEFORMAT </w:instrText>
      </w:r>
      <w:r w:rsidRPr="007F2156">
        <w:fldChar w:fldCharType="separate"/>
      </w:r>
      <w:r w:rsidR="00400E77" w:rsidRPr="007F2156">
        <w:t>Uploading file</w:t>
      </w:r>
      <w:r w:rsidRPr="007F2156">
        <w:fldChar w:fldCharType="end"/>
      </w:r>
      <w:r w:rsidRPr="007F2156">
        <w:t>”.</w:t>
      </w:r>
    </w:p>
    <w:p w:rsidR="004262EB" w:rsidRPr="007F2156" w:rsidRDefault="007B2AAC" w:rsidP="004262EB">
      <w:pPr>
        <w:jc w:val="center"/>
      </w:pPr>
      <w:r w:rsidRPr="007F2156">
        <w:rPr>
          <w:noProof/>
          <w:lang w:eastAsia="en-GB"/>
        </w:rPr>
        <w:drawing>
          <wp:inline distT="0" distB="0" distL="0" distR="0" wp14:anchorId="2DD57438" wp14:editId="70D8616E">
            <wp:extent cx="1947600" cy="680400"/>
            <wp:effectExtent l="19050" t="19050" r="14605" b="2476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47600" cy="680400"/>
                    </a:xfrm>
                    <a:prstGeom prst="rect">
                      <a:avLst/>
                    </a:prstGeom>
                    <a:ln>
                      <a:solidFill>
                        <a:schemeClr val="accent1"/>
                      </a:solidFill>
                    </a:ln>
                  </pic:spPr>
                </pic:pic>
              </a:graphicData>
            </a:graphic>
          </wp:inline>
        </w:drawing>
      </w:r>
      <w:r w:rsidRPr="007F2156">
        <w:rPr>
          <w:lang w:eastAsia="nl-BE"/>
        </w:rPr>
        <w:t xml:space="preserve"> </w:t>
      </w:r>
      <w:r w:rsidR="004262EB" w:rsidRPr="007F2156">
        <w:tab/>
      </w:r>
      <w:r w:rsidR="004262EB" w:rsidRPr="007F2156">
        <w:rPr>
          <w:noProof/>
          <w:lang w:eastAsia="en-GB"/>
        </w:rPr>
        <w:drawing>
          <wp:inline distT="0" distB="0" distL="0" distR="0" wp14:anchorId="381EB80A" wp14:editId="0D8733DF">
            <wp:extent cx="1954800" cy="2448000"/>
            <wp:effectExtent l="0" t="0" r="7620" b="0"/>
            <wp:docPr id="39" name="Picture 39"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1954800" cy="2448000"/>
                    </a:xfrm>
                    <a:prstGeom prst="rect">
                      <a:avLst/>
                    </a:prstGeom>
                    <a:noFill/>
                    <a:ln>
                      <a:noFill/>
                    </a:ln>
                  </pic:spPr>
                </pic:pic>
              </a:graphicData>
            </a:graphic>
          </wp:inline>
        </w:drawing>
      </w:r>
    </w:p>
    <w:p w:rsidR="004262EB" w:rsidRPr="007F2156" w:rsidRDefault="004262EB" w:rsidP="004262EB"/>
    <w:p w:rsidR="005C524E" w:rsidRPr="007F2156" w:rsidRDefault="005C524E" w:rsidP="004262EB">
      <w:pPr>
        <w:pStyle w:val="Heading2"/>
      </w:pPr>
      <w:bookmarkStart w:id="92" w:name="_Toc420919510"/>
      <w:r w:rsidRPr="007F2156">
        <w:lastRenderedPageBreak/>
        <w:t>Auto completion of metadata values (SOLR</w:t>
      </w:r>
      <w:r w:rsidR="001A7ACC">
        <w:t>)</w:t>
      </w:r>
      <w:bookmarkEnd w:id="92"/>
    </w:p>
    <w:p w:rsidR="005C524E" w:rsidRPr="007F2156" w:rsidRDefault="005C524E" w:rsidP="005C524E">
      <w:r w:rsidRPr="007F2156">
        <w:t>When the Alfresco server is using SOLR indexing, then one can activate the text metadata field to have auto completion behaviour. While you are typing, Fred will suggest possible values that fit the text you are typing. As you have narrowed down the options while typing, you can select with the mouse or with the keyboard arrows the correct value and move to the next field.</w:t>
      </w:r>
    </w:p>
    <w:p w:rsidR="005C524E" w:rsidRPr="007F2156" w:rsidRDefault="00E97D6E" w:rsidP="005C524E">
      <w:r w:rsidRPr="007F2156">
        <w:rPr>
          <w:noProof/>
          <w:lang w:eastAsia="en-GB"/>
        </w:rPr>
        <w:drawing>
          <wp:inline distT="0" distB="0" distL="0" distR="0" wp14:anchorId="16DDBC7E" wp14:editId="5394F661">
            <wp:extent cx="6192520"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92520" cy="3017520"/>
                    </a:xfrm>
                    <a:prstGeom prst="rect">
                      <a:avLst/>
                    </a:prstGeom>
                  </pic:spPr>
                </pic:pic>
              </a:graphicData>
            </a:graphic>
          </wp:inline>
        </w:drawing>
      </w:r>
    </w:p>
    <w:p w:rsidR="00716020" w:rsidRPr="007F2156" w:rsidRDefault="00716020" w:rsidP="005C524E">
      <w:r w:rsidRPr="007F2156">
        <w:t xml:space="preserve">Important remarks: </w:t>
      </w:r>
    </w:p>
    <w:p w:rsidR="00716020" w:rsidRPr="007F2156" w:rsidRDefault="00716020" w:rsidP="00716020">
      <w:pPr>
        <w:pStyle w:val="ListParagraph"/>
        <w:numPr>
          <w:ilvl w:val="0"/>
          <w:numId w:val="28"/>
        </w:numPr>
      </w:pPr>
      <w:r w:rsidRPr="007F2156">
        <w:t>The Auto suggestion is case sensitive!</w:t>
      </w:r>
    </w:p>
    <w:p w:rsidR="00716020" w:rsidRPr="007F2156" w:rsidRDefault="00716020" w:rsidP="00716020">
      <w:pPr>
        <w:pStyle w:val="ListParagraph"/>
        <w:numPr>
          <w:ilvl w:val="0"/>
          <w:numId w:val="28"/>
        </w:numPr>
      </w:pPr>
      <w:r w:rsidRPr="007F2156">
        <w:t>When you add a new value to the filed, it will take some time before this value will appear in the suggestions. The delay is dependant of multiple elements specific to your environment. In ideal conditions it can be as short as 15 sec.</w:t>
      </w:r>
    </w:p>
    <w:p w:rsidR="004262EB" w:rsidRPr="007F2156" w:rsidRDefault="004262EB" w:rsidP="004262EB">
      <w:pPr>
        <w:pStyle w:val="Heading2"/>
      </w:pPr>
      <w:bookmarkStart w:id="93" w:name="_Toc420919511"/>
      <w:r w:rsidRPr="007F2156">
        <w:t>Viewing metadata of Multiple documents</w:t>
      </w:r>
      <w:bookmarkEnd w:id="93"/>
    </w:p>
    <w:p w:rsidR="004262EB" w:rsidRDefault="004262EB" w:rsidP="004262EB">
      <w:pPr>
        <w:autoSpaceDE w:val="0"/>
        <w:autoSpaceDN w:val="0"/>
        <w:jc w:val="both"/>
      </w:pPr>
      <w:r w:rsidRPr="007F2156">
        <w:t xml:space="preserve">All metadata fields, as defined in the </w:t>
      </w:r>
      <w:proofErr w:type="gramStart"/>
      <w:r w:rsidRPr="007F2156">
        <w:t>Alfresco</w:t>
      </w:r>
      <w:proofErr w:type="gramEnd"/>
      <w:r w:rsidRPr="007F2156">
        <w:t xml:space="preserve"> document model, can be selected as a column in the Fred window. This allows you to sort the files. See ‘</w:t>
      </w:r>
      <w:r w:rsidRPr="007F2156">
        <w:fldChar w:fldCharType="begin"/>
      </w:r>
      <w:r w:rsidRPr="007F2156">
        <w:instrText xml:space="preserve"> REF _Ref386180856 \r \h </w:instrText>
      </w:r>
      <w:r w:rsidRPr="007F2156">
        <w:fldChar w:fldCharType="separate"/>
      </w:r>
      <w:r w:rsidR="00400E77">
        <w:t>16</w:t>
      </w:r>
      <w:r w:rsidRPr="007F2156">
        <w:fldChar w:fldCharType="end"/>
      </w:r>
      <w:r w:rsidRPr="007F2156">
        <w:t xml:space="preserve"> </w:t>
      </w:r>
      <w:r w:rsidRPr="007F2156">
        <w:fldChar w:fldCharType="begin"/>
      </w:r>
      <w:r w:rsidRPr="007F2156">
        <w:instrText xml:space="preserve"> REF _Ref386180864 \h </w:instrText>
      </w:r>
      <w:r w:rsidRPr="007F2156">
        <w:fldChar w:fldCharType="separate"/>
      </w:r>
      <w:r w:rsidR="00400E77" w:rsidRPr="007F2156">
        <w:t>Handling views</w:t>
      </w:r>
      <w:r w:rsidRPr="007F2156">
        <w:fldChar w:fldCharType="end"/>
      </w:r>
      <w:r w:rsidRPr="007F2156">
        <w:t>’ for more information.</w:t>
      </w:r>
    </w:p>
    <w:p w:rsidR="00A653FC" w:rsidRPr="007F2156" w:rsidRDefault="00A653FC" w:rsidP="00A653FC">
      <w:pPr>
        <w:pStyle w:val="Heading2"/>
      </w:pPr>
      <w:bookmarkStart w:id="94" w:name="_Toc420919512"/>
      <w:r>
        <w:t>Editing</w:t>
      </w:r>
      <w:r w:rsidRPr="007F2156">
        <w:t xml:space="preserve"> metadata of Multiple documents</w:t>
      </w:r>
      <w:r w:rsidR="00AB6297">
        <w:t xml:space="preserve"> (N</w:t>
      </w:r>
      <w:r>
        <w:t>ew)</w:t>
      </w:r>
      <w:bookmarkEnd w:id="94"/>
    </w:p>
    <w:p w:rsidR="00A653FC" w:rsidRDefault="00CD649F" w:rsidP="004262EB">
      <w:pPr>
        <w:autoSpaceDE w:val="0"/>
        <w:autoSpaceDN w:val="0"/>
        <w:jc w:val="both"/>
      </w:pPr>
      <w:r>
        <w:t>Selecting documents in the details pane will show the metadata fields which are common for the selection in the metadata pane. In case all fields are blank or have identical values, they will be presented in the view mode. In the view mode of the metadata pane, fields which have different values in the document selection will be marked as ‘Multiple values’.</w:t>
      </w:r>
      <w:bookmarkStart w:id="95" w:name="_GoBack"/>
      <w:bookmarkEnd w:id="95"/>
    </w:p>
    <w:p w:rsidR="00A653FC" w:rsidRDefault="00AF48B6" w:rsidP="004262EB">
      <w:pPr>
        <w:autoSpaceDE w:val="0"/>
        <w:autoSpaceDN w:val="0"/>
        <w:jc w:val="both"/>
      </w:pPr>
      <w:r>
        <w:lastRenderedPageBreak/>
        <w:pict>
          <v:shape id="_x0000_i1035" type="#_x0000_t75" style="width:487.5pt;height:252.75pt">
            <v:imagedata r:id="rId129" o:title="Bulk Metadata Edit 1"/>
          </v:shape>
        </w:pict>
      </w:r>
    </w:p>
    <w:p w:rsidR="00CD649F" w:rsidRDefault="00CD649F" w:rsidP="004262EB">
      <w:pPr>
        <w:autoSpaceDE w:val="0"/>
        <w:autoSpaceDN w:val="0"/>
        <w:jc w:val="both"/>
      </w:pPr>
      <w:r>
        <w:t>When you select the edit mode of the metadata pane, you are able to update the values of the common metadata fields. Please note following behaviour:</w:t>
      </w:r>
    </w:p>
    <w:p w:rsidR="00CD649F" w:rsidRDefault="00CD649F" w:rsidP="00CD649F">
      <w:pPr>
        <w:pStyle w:val="ListParagraph"/>
        <w:numPr>
          <w:ilvl w:val="0"/>
          <w:numId w:val="28"/>
        </w:numPr>
        <w:autoSpaceDE w:val="0"/>
        <w:autoSpaceDN w:val="0"/>
        <w:jc w:val="both"/>
      </w:pPr>
      <w:r>
        <w:t>Not filling in a field will not change the existing values in that field</w:t>
      </w:r>
    </w:p>
    <w:p w:rsidR="00A653FC" w:rsidRDefault="00CD649F" w:rsidP="004262EB">
      <w:pPr>
        <w:pStyle w:val="ListParagraph"/>
        <w:numPr>
          <w:ilvl w:val="0"/>
          <w:numId w:val="28"/>
        </w:numPr>
        <w:autoSpaceDE w:val="0"/>
        <w:autoSpaceDN w:val="0"/>
        <w:jc w:val="both"/>
      </w:pPr>
      <w:r>
        <w:t>Filling in a value in a field will overwrite the existing values in that field</w:t>
      </w:r>
    </w:p>
    <w:p w:rsidR="00A653FC" w:rsidRDefault="00AF48B6" w:rsidP="004262EB">
      <w:pPr>
        <w:autoSpaceDE w:val="0"/>
        <w:autoSpaceDN w:val="0"/>
        <w:jc w:val="both"/>
      </w:pPr>
      <w:r>
        <w:pict>
          <v:shape id="_x0000_i1036" type="#_x0000_t75" style="width:487.5pt;height:252pt">
            <v:imagedata r:id="rId130" o:title="Bulk Metadata Edit 2"/>
          </v:shape>
        </w:pict>
      </w:r>
    </w:p>
    <w:p w:rsidR="00A653FC" w:rsidRDefault="00D531DD" w:rsidP="004262EB">
      <w:pPr>
        <w:autoSpaceDE w:val="0"/>
        <w:autoSpaceDN w:val="0"/>
        <w:jc w:val="both"/>
      </w:pPr>
      <w:r>
        <w:t>For categories following behaviour is defined:</w:t>
      </w:r>
    </w:p>
    <w:p w:rsidR="00D531DD" w:rsidRDefault="00D531DD" w:rsidP="00D531DD">
      <w:pPr>
        <w:pStyle w:val="ListParagraph"/>
        <w:numPr>
          <w:ilvl w:val="0"/>
          <w:numId w:val="28"/>
        </w:numPr>
        <w:autoSpaceDE w:val="0"/>
        <w:autoSpaceDN w:val="0"/>
        <w:jc w:val="both"/>
      </w:pPr>
      <w:r>
        <w:t xml:space="preserve">Checkbox </w:t>
      </w:r>
      <w:r w:rsidRPr="00D531DD">
        <w:rPr>
          <w:noProof/>
          <w:lang w:eastAsia="en-GB"/>
        </w:rPr>
        <w:drawing>
          <wp:inline distT="0" distB="0" distL="0" distR="0" wp14:anchorId="3B7B8264" wp14:editId="0C461A36">
            <wp:extent cx="127007" cy="127007"/>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7007" cy="127007"/>
                    </a:xfrm>
                    <a:prstGeom prst="rect">
                      <a:avLst/>
                    </a:prstGeom>
                  </pic:spPr>
                </pic:pic>
              </a:graphicData>
            </a:graphic>
          </wp:inline>
        </w:drawing>
      </w:r>
      <w:r>
        <w:t xml:space="preserve"> or </w:t>
      </w:r>
      <w:r w:rsidRPr="00D531DD">
        <w:rPr>
          <w:noProof/>
          <w:lang w:eastAsia="en-GB"/>
        </w:rPr>
        <w:drawing>
          <wp:inline distT="0" distB="0" distL="0" distR="0" wp14:anchorId="786841F6" wp14:editId="52B76AFC">
            <wp:extent cx="133357" cy="12065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3357" cy="120656"/>
                    </a:xfrm>
                    <a:prstGeom prst="rect">
                      <a:avLst/>
                    </a:prstGeom>
                  </pic:spPr>
                </pic:pic>
              </a:graphicData>
            </a:graphic>
          </wp:inline>
        </w:drawing>
      </w:r>
      <w:r>
        <w:t xml:space="preserve"> indicates that all documents have that value</w:t>
      </w:r>
    </w:p>
    <w:p w:rsidR="00D531DD" w:rsidRDefault="00D531DD" w:rsidP="00D531DD">
      <w:pPr>
        <w:pStyle w:val="ListParagraph"/>
        <w:numPr>
          <w:ilvl w:val="0"/>
          <w:numId w:val="28"/>
        </w:numPr>
        <w:autoSpaceDE w:val="0"/>
        <w:autoSpaceDN w:val="0"/>
        <w:jc w:val="both"/>
      </w:pPr>
      <w:r>
        <w:t xml:space="preserve">Checkbox </w:t>
      </w:r>
      <w:r w:rsidRPr="00D531DD">
        <w:rPr>
          <w:noProof/>
          <w:lang w:eastAsia="en-GB"/>
        </w:rPr>
        <w:drawing>
          <wp:inline distT="0" distB="0" distL="0" distR="0" wp14:anchorId="440500DE" wp14:editId="13D1D897">
            <wp:extent cx="127007" cy="120656"/>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7007" cy="120656"/>
                    </a:xfrm>
                    <a:prstGeom prst="rect">
                      <a:avLst/>
                    </a:prstGeom>
                  </pic:spPr>
                </pic:pic>
              </a:graphicData>
            </a:graphic>
          </wp:inline>
        </w:drawing>
      </w:r>
      <w:r w:rsidRPr="00D531DD">
        <w:t xml:space="preserve"> </w:t>
      </w:r>
      <w:r>
        <w:t>indicates that the selection contains multiple values.</w:t>
      </w:r>
    </w:p>
    <w:p w:rsidR="00D531DD" w:rsidRDefault="00D531DD" w:rsidP="00D531DD">
      <w:pPr>
        <w:pStyle w:val="ListParagraph"/>
        <w:numPr>
          <w:ilvl w:val="0"/>
          <w:numId w:val="28"/>
        </w:numPr>
        <w:autoSpaceDE w:val="0"/>
        <w:autoSpaceDN w:val="0"/>
        <w:jc w:val="both"/>
      </w:pPr>
      <w:r>
        <w:t xml:space="preserve">When clicking the checkbox, it will iterate </w:t>
      </w:r>
      <w:proofErr w:type="gramStart"/>
      <w:r>
        <w:t xml:space="preserve">between </w:t>
      </w:r>
      <w:proofErr w:type="gramEnd"/>
      <w:r w:rsidRPr="00D531DD">
        <w:rPr>
          <w:noProof/>
          <w:lang w:eastAsia="en-GB"/>
        </w:rPr>
        <w:drawing>
          <wp:inline distT="0" distB="0" distL="0" distR="0" wp14:anchorId="73AF5861" wp14:editId="28DE7022">
            <wp:extent cx="127007" cy="127007"/>
            <wp:effectExtent l="0" t="0" r="635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7007" cy="127007"/>
                    </a:xfrm>
                    <a:prstGeom prst="rect">
                      <a:avLst/>
                    </a:prstGeom>
                  </pic:spPr>
                </pic:pic>
              </a:graphicData>
            </a:graphic>
          </wp:inline>
        </w:drawing>
      </w:r>
      <w:r>
        <w:t xml:space="preserve">, </w:t>
      </w:r>
      <w:r w:rsidRPr="00D531DD">
        <w:rPr>
          <w:noProof/>
          <w:lang w:eastAsia="en-GB"/>
        </w:rPr>
        <w:drawing>
          <wp:inline distT="0" distB="0" distL="0" distR="0" wp14:anchorId="4C0EBEFB" wp14:editId="6CC17D65">
            <wp:extent cx="133357" cy="12065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3357" cy="120656"/>
                    </a:xfrm>
                    <a:prstGeom prst="rect">
                      <a:avLst/>
                    </a:prstGeom>
                  </pic:spPr>
                </pic:pic>
              </a:graphicData>
            </a:graphic>
          </wp:inline>
        </w:drawing>
      </w:r>
      <w:r>
        <w:t xml:space="preserve"> and </w:t>
      </w:r>
      <w:r w:rsidRPr="00D531DD">
        <w:rPr>
          <w:noProof/>
          <w:lang w:eastAsia="en-GB"/>
        </w:rPr>
        <w:drawing>
          <wp:inline distT="0" distB="0" distL="0" distR="0" wp14:anchorId="4EA4044F" wp14:editId="0546395F">
            <wp:extent cx="127007" cy="120656"/>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7007" cy="120656"/>
                    </a:xfrm>
                    <a:prstGeom prst="rect">
                      <a:avLst/>
                    </a:prstGeom>
                  </pic:spPr>
                </pic:pic>
              </a:graphicData>
            </a:graphic>
          </wp:inline>
        </w:drawing>
      </w:r>
      <w:r>
        <w:t xml:space="preserve">. This is indicating that you want to provide the field the new value </w:t>
      </w:r>
      <w:r w:rsidRPr="00D531DD">
        <w:rPr>
          <w:noProof/>
          <w:lang w:eastAsia="en-GB"/>
        </w:rPr>
        <w:drawing>
          <wp:inline distT="0" distB="0" distL="0" distR="0" wp14:anchorId="67B4DABD" wp14:editId="203869E4">
            <wp:extent cx="127007" cy="127007"/>
            <wp:effectExtent l="0" t="0" r="635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27007" cy="127007"/>
                    </a:xfrm>
                    <a:prstGeom prst="rect">
                      <a:avLst/>
                    </a:prstGeom>
                  </pic:spPr>
                </pic:pic>
              </a:graphicData>
            </a:graphic>
          </wp:inline>
        </w:drawing>
      </w:r>
      <w:r>
        <w:t xml:space="preserve"> </w:t>
      </w:r>
      <w:proofErr w:type="gramStart"/>
      <w:r>
        <w:t xml:space="preserve">or </w:t>
      </w:r>
      <w:proofErr w:type="gramEnd"/>
      <w:r w:rsidRPr="00D531DD">
        <w:rPr>
          <w:noProof/>
          <w:lang w:eastAsia="en-GB"/>
        </w:rPr>
        <w:drawing>
          <wp:inline distT="0" distB="0" distL="0" distR="0" wp14:anchorId="2F431284" wp14:editId="3B2A1EC1">
            <wp:extent cx="133357" cy="12065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3357" cy="120656"/>
                    </a:xfrm>
                    <a:prstGeom prst="rect">
                      <a:avLst/>
                    </a:prstGeom>
                  </pic:spPr>
                </pic:pic>
              </a:graphicData>
            </a:graphic>
          </wp:inline>
        </w:drawing>
      </w:r>
      <w:r>
        <w:t>, respectively that you want to leave the different values in the document selection unchanged.</w:t>
      </w:r>
    </w:p>
    <w:p w:rsidR="00A653FC" w:rsidRPr="007F2156" w:rsidRDefault="00AF48B6" w:rsidP="004262EB">
      <w:pPr>
        <w:autoSpaceDE w:val="0"/>
        <w:autoSpaceDN w:val="0"/>
        <w:jc w:val="both"/>
      </w:pPr>
      <w:r>
        <w:lastRenderedPageBreak/>
        <w:pict>
          <v:shape id="_x0000_i1037" type="#_x0000_t75" style="width:210pt;height:265.5pt" o:bordertopcolor="this" o:borderleftcolor="this" o:borderbottomcolor="this" o:borderrightcolor="this">
            <v:imagedata r:id="rId134" o:title="Bulk Metadata Edit Categories"/>
            <w10:bordertop type="single" width="4"/>
            <w10:borderleft type="single" width="4"/>
            <w10:borderbottom type="single" width="4"/>
            <w10:borderright type="single" width="4"/>
          </v:shape>
        </w:pict>
      </w:r>
    </w:p>
    <w:p w:rsidR="00E945C3" w:rsidRPr="007F2156" w:rsidRDefault="00E945C3" w:rsidP="00E945C3">
      <w:pPr>
        <w:pStyle w:val="Heading2"/>
      </w:pPr>
      <w:bookmarkStart w:id="96" w:name="_Toc420919513"/>
      <w:r w:rsidRPr="007F2156">
        <w:t>Exporting metadata</w:t>
      </w:r>
      <w:bookmarkEnd w:id="96"/>
    </w:p>
    <w:p w:rsidR="00DC4A64" w:rsidRPr="007F2156" w:rsidRDefault="00DC4A64" w:rsidP="00E945C3">
      <w:r w:rsidRPr="007F2156">
        <w:t>In the detailed pane and the search pane, you can export the metadata of selected objects and save them to a comma separate file on your local drive.</w:t>
      </w:r>
    </w:p>
    <w:p w:rsidR="00E945C3" w:rsidRPr="007F2156" w:rsidRDefault="00E945C3" w:rsidP="00E945C3">
      <w:r w:rsidRPr="007F2156">
        <w:rPr>
          <w:noProof/>
          <w:lang w:eastAsia="en-GB"/>
        </w:rPr>
        <w:drawing>
          <wp:inline distT="0" distB="0" distL="0" distR="0" wp14:anchorId="14BCC174" wp14:editId="28564D4B">
            <wp:extent cx="1943371" cy="685896"/>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43371" cy="685896"/>
                    </a:xfrm>
                    <a:prstGeom prst="rect">
                      <a:avLst/>
                    </a:prstGeom>
                    <a:ln>
                      <a:solidFill>
                        <a:schemeClr val="accent1"/>
                      </a:solidFill>
                    </a:ln>
                  </pic:spPr>
                </pic:pic>
              </a:graphicData>
            </a:graphic>
          </wp:inline>
        </w:drawing>
      </w:r>
      <w:r w:rsidR="00DC4A64" w:rsidRPr="007F2156">
        <w:tab/>
      </w:r>
      <w:r w:rsidR="00DC4A64" w:rsidRPr="007F2156">
        <w:rPr>
          <w:noProof/>
          <w:lang w:eastAsia="en-GB"/>
        </w:rPr>
        <w:drawing>
          <wp:inline distT="0" distB="0" distL="0" distR="0" wp14:anchorId="11DFFB09" wp14:editId="58AE3201">
            <wp:extent cx="1942949" cy="676275"/>
            <wp:effectExtent l="19050" t="19050" r="1968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47571" cy="677884"/>
                    </a:xfrm>
                    <a:prstGeom prst="rect">
                      <a:avLst/>
                    </a:prstGeom>
                    <a:ln>
                      <a:solidFill>
                        <a:schemeClr val="accent1"/>
                      </a:solidFill>
                    </a:ln>
                  </pic:spPr>
                </pic:pic>
              </a:graphicData>
            </a:graphic>
          </wp:inline>
        </w:drawing>
      </w:r>
    </w:p>
    <w:p w:rsidR="00DC4A64" w:rsidRPr="007F2156" w:rsidRDefault="00DC4A64" w:rsidP="00E945C3"/>
    <w:p w:rsidR="00E945C3" w:rsidRPr="007F2156" w:rsidRDefault="00AF48B6" w:rsidP="00E945C3">
      <w:r>
        <w:pict>
          <v:shape id="_x0000_i1038" type="#_x0000_t75" style="width:489pt;height:3in">
            <v:imagedata r:id="rId137" o:title="Export Metadata"/>
          </v:shape>
        </w:pict>
      </w:r>
    </w:p>
    <w:p w:rsidR="00DC4A64" w:rsidRPr="007F2156" w:rsidRDefault="00DC4A64" w:rsidP="00E945C3">
      <w:r w:rsidRPr="007F2156">
        <w:t>The metadata of the columns that you selected in the view will be exported to a local file.</w:t>
      </w:r>
    </w:p>
    <w:p w:rsidR="00DC4A64" w:rsidRPr="007F2156" w:rsidRDefault="00134892" w:rsidP="00E945C3">
      <w:r w:rsidRPr="007F2156">
        <w:rPr>
          <w:noProof/>
          <w:lang w:eastAsia="en-GB"/>
        </w:rPr>
        <w:lastRenderedPageBreak/>
        <w:drawing>
          <wp:inline distT="0" distB="0" distL="0" distR="0" wp14:anchorId="2DC130DF" wp14:editId="677CB30D">
            <wp:extent cx="6192520" cy="18338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92520" cy="1833880"/>
                    </a:xfrm>
                    <a:prstGeom prst="rect">
                      <a:avLst/>
                    </a:prstGeom>
                  </pic:spPr>
                </pic:pic>
              </a:graphicData>
            </a:graphic>
          </wp:inline>
        </w:drawing>
      </w:r>
      <w:r w:rsidRPr="007F2156">
        <w:rPr>
          <w:lang w:eastAsia="en-GB"/>
        </w:rPr>
        <w:t xml:space="preserve"> </w:t>
      </w:r>
    </w:p>
    <w:p w:rsidR="00134892" w:rsidRPr="007F2156" w:rsidRDefault="00134892" w:rsidP="00E945C3">
      <w:r w:rsidRPr="007F2156">
        <w:t>You can now add additional records to the list by selecting new objects and using the shortcuts CTRL + C or the COPY command to copy the metadata to the desktop clipboard. You can paste then the metadata values to an excel table.</w:t>
      </w:r>
    </w:p>
    <w:p w:rsidR="005614C1" w:rsidRPr="007F2156" w:rsidRDefault="005614C1" w:rsidP="00E945C3">
      <w:r w:rsidRPr="007F2156">
        <w:t>You can configure is a hyperlink to the object should be added as first column.</w:t>
      </w:r>
      <w:r w:rsidR="005C524E" w:rsidRPr="007F2156">
        <w:t xml:space="preserve"> This parameter is set in the advanced tab of the Fred configuration: File&gt;Open Settings</w:t>
      </w:r>
    </w:p>
    <w:p w:rsidR="005614C1" w:rsidRPr="007F2156" w:rsidRDefault="005C524E" w:rsidP="005614C1">
      <w:pPr>
        <w:jc w:val="center"/>
      </w:pPr>
      <w:r w:rsidRPr="007F2156">
        <w:rPr>
          <w:noProof/>
          <w:lang w:eastAsia="en-GB"/>
        </w:rPr>
        <w:drawing>
          <wp:inline distT="0" distB="0" distL="0" distR="0" wp14:anchorId="35EDE3F9" wp14:editId="024F90AB">
            <wp:extent cx="3067200" cy="3402000"/>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7200" cy="3402000"/>
                    </a:xfrm>
                    <a:prstGeom prst="rect">
                      <a:avLst/>
                    </a:prstGeom>
                  </pic:spPr>
                </pic:pic>
              </a:graphicData>
            </a:graphic>
          </wp:inline>
        </w:drawing>
      </w:r>
    </w:p>
    <w:p w:rsidR="004262EB" w:rsidRPr="007F2156" w:rsidRDefault="004262EB" w:rsidP="004262EB">
      <w:pPr>
        <w:pStyle w:val="Heading2"/>
      </w:pPr>
      <w:bookmarkStart w:id="97" w:name="_Toc420919514"/>
      <w:r w:rsidRPr="007F2156">
        <w:t>Metadata governance – Mandatory metadata</w:t>
      </w:r>
      <w:bookmarkEnd w:id="97"/>
    </w:p>
    <w:p w:rsidR="0031547A" w:rsidRPr="007F2156" w:rsidRDefault="0031547A" w:rsidP="007D2755">
      <w:r w:rsidRPr="007F2156">
        <w:t>When uploading documents to the server, standard document properties are extracted automatically from the document and you are invited to edit the business metadata. You can choose to keep the default document type and not to add extra metadata.</w:t>
      </w:r>
    </w:p>
    <w:p w:rsidR="0031547A" w:rsidRPr="007F2156" w:rsidRDefault="0031547A" w:rsidP="007D2755">
      <w:r w:rsidRPr="007F2156">
        <w:t>Adding extra metadata fields and values is helpful in finding back the content and providing extra views on the content. To guide the users in completing the appropriate metadata, you are able to add some additional metadata governance in specific folder structures.</w:t>
      </w:r>
    </w:p>
    <w:p w:rsidR="0031547A" w:rsidRPr="007F2156" w:rsidRDefault="0031547A" w:rsidP="007D2755">
      <w:r w:rsidRPr="007F2156">
        <w:t>This functionality needs to be properly configured on your server. Contact your IT team for this.</w:t>
      </w:r>
    </w:p>
    <w:p w:rsidR="0031547A" w:rsidRPr="007F2156" w:rsidRDefault="0031547A" w:rsidP="007D2755">
      <w:pPr>
        <w:rPr>
          <w:rStyle w:val="Emphasis"/>
        </w:rPr>
      </w:pPr>
      <w:r w:rsidRPr="007F2156">
        <w:rPr>
          <w:rStyle w:val="Emphasis"/>
        </w:rPr>
        <w:t>How the activate the metadata governance on a specific folder</w:t>
      </w:r>
    </w:p>
    <w:p w:rsidR="0031547A" w:rsidRPr="007F2156" w:rsidRDefault="0031547A" w:rsidP="007D2755">
      <w:r w:rsidRPr="007F2156">
        <w:lastRenderedPageBreak/>
        <w:t>You can a</w:t>
      </w:r>
      <w:r w:rsidR="00FB0FEB" w:rsidRPr="007F2156">
        <w:t>ctivate the mandat</w:t>
      </w:r>
      <w:r w:rsidRPr="007F2156">
        <w:t xml:space="preserve">ory metadata governance on a specific folder and its subfolders by adding the </w:t>
      </w:r>
      <w:r w:rsidR="00FB0FEB" w:rsidRPr="007F2156">
        <w:t xml:space="preserve">Enable Metadata Aspect to the folder. </w:t>
      </w:r>
    </w:p>
    <w:p w:rsidR="004262EB" w:rsidRPr="007F2156" w:rsidRDefault="007D2755" w:rsidP="00174F26">
      <w:pPr>
        <w:jc w:val="center"/>
      </w:pPr>
      <w:r w:rsidRPr="007F2156">
        <w:rPr>
          <w:noProof/>
          <w:lang w:eastAsia="en-GB"/>
        </w:rPr>
        <w:drawing>
          <wp:inline distT="0" distB="0" distL="0" distR="0" wp14:anchorId="416D8EFE" wp14:editId="231379D3">
            <wp:extent cx="5680163" cy="338438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Temp\Fred\Metadata Governance.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680163" cy="3384385"/>
                    </a:xfrm>
                    <a:prstGeom prst="rect">
                      <a:avLst/>
                    </a:prstGeom>
                    <a:noFill/>
                    <a:ln>
                      <a:noFill/>
                    </a:ln>
                  </pic:spPr>
                </pic:pic>
              </a:graphicData>
            </a:graphic>
          </wp:inline>
        </w:drawing>
      </w:r>
    </w:p>
    <w:p w:rsidR="007D2755" w:rsidRPr="007F2156" w:rsidRDefault="00FB0FEB" w:rsidP="004262EB">
      <w:r w:rsidRPr="007F2156">
        <w:t>An indication that the Metadata Validation is activated is provided in the metadata panel of the folder as shown below.</w:t>
      </w:r>
    </w:p>
    <w:p w:rsidR="007D2755" w:rsidRPr="007F2156" w:rsidRDefault="007D2755" w:rsidP="00174F26">
      <w:pPr>
        <w:jc w:val="center"/>
      </w:pPr>
      <w:r w:rsidRPr="007F2156">
        <w:rPr>
          <w:noProof/>
          <w:lang w:eastAsia="en-GB"/>
        </w:rPr>
        <w:drawing>
          <wp:inline distT="0" distB="0" distL="0" distR="0" wp14:anchorId="3D354C13" wp14:editId="40B44620">
            <wp:extent cx="5594745" cy="3390265"/>
            <wp:effectExtent l="0" t="0" r="635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ter Morel\Documents\AA Temp\Fred\Metadata Governance 1.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94745" cy="3390265"/>
                    </a:xfrm>
                    <a:prstGeom prst="rect">
                      <a:avLst/>
                    </a:prstGeom>
                    <a:noFill/>
                    <a:ln>
                      <a:noFill/>
                    </a:ln>
                  </pic:spPr>
                </pic:pic>
              </a:graphicData>
            </a:graphic>
          </wp:inline>
        </w:drawing>
      </w:r>
    </w:p>
    <w:p w:rsidR="00FB0FEB" w:rsidRPr="007F2156" w:rsidRDefault="00FB0FEB" w:rsidP="004262EB">
      <w:pPr>
        <w:rPr>
          <w:rStyle w:val="Emphasis"/>
        </w:rPr>
      </w:pPr>
      <w:r w:rsidRPr="007F2156">
        <w:rPr>
          <w:rStyle w:val="Emphasis"/>
        </w:rPr>
        <w:t>Metadata Validation behaviour</w:t>
      </w:r>
    </w:p>
    <w:p w:rsidR="00FB0FEB" w:rsidRPr="007F2156" w:rsidRDefault="00FB0FEB" w:rsidP="00FB0FEB">
      <w:r w:rsidRPr="007F2156">
        <w:t>When the Metadata Validation is activated on a folder, following behaviour will be standard:</w:t>
      </w:r>
    </w:p>
    <w:p w:rsidR="00751DB6" w:rsidRPr="007F2156" w:rsidRDefault="00751DB6" w:rsidP="00751DB6">
      <w:pPr>
        <w:pStyle w:val="ListParagraph"/>
        <w:numPr>
          <w:ilvl w:val="0"/>
          <w:numId w:val="28"/>
        </w:numPr>
      </w:pPr>
      <w:r w:rsidRPr="007F2156">
        <w:t>You will be able to upload documents into this folder structure.</w:t>
      </w:r>
    </w:p>
    <w:p w:rsidR="00751DB6" w:rsidRPr="007F2156" w:rsidRDefault="00D6136E" w:rsidP="00751DB6">
      <w:pPr>
        <w:pStyle w:val="ListParagraph"/>
        <w:numPr>
          <w:ilvl w:val="0"/>
          <w:numId w:val="28"/>
        </w:numPr>
      </w:pPr>
      <w:r w:rsidRPr="007F2156">
        <w:lastRenderedPageBreak/>
        <w:t>Document for which the document type or the metadata values are not compatible with the metadata governance rules will remain visible in the upload progress pane until the metadata is completed correctly.</w:t>
      </w:r>
    </w:p>
    <w:p w:rsidR="00644E49" w:rsidRPr="007F2156" w:rsidRDefault="00644E49" w:rsidP="00644E49">
      <w:pPr>
        <w:pStyle w:val="ListParagraph"/>
        <w:numPr>
          <w:ilvl w:val="0"/>
          <w:numId w:val="28"/>
        </w:numPr>
      </w:pPr>
      <w:r w:rsidRPr="007F2156">
        <w:t>When adding to many document with metadata that do not pass the validation check, you will be restricted from adding additional documents to the repository. The limit of number of ‘invalid’ documents is defined on the server.</w:t>
      </w:r>
    </w:p>
    <w:p w:rsidR="00751DB6" w:rsidRPr="007F2156" w:rsidRDefault="00644E49" w:rsidP="00174F26">
      <w:pPr>
        <w:jc w:val="center"/>
      </w:pPr>
      <w:r w:rsidRPr="007F2156">
        <w:rPr>
          <w:noProof/>
          <w:lang w:eastAsia="en-GB"/>
        </w:rPr>
        <w:drawing>
          <wp:inline distT="0" distB="0" distL="0" distR="0" wp14:anchorId="5EF30F91" wp14:editId="2DA914A1">
            <wp:extent cx="5511800" cy="33400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 Morel\Documents\AA Temp\Fred\Metadata Governance 2.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19787" cy="3344843"/>
                    </a:xfrm>
                    <a:prstGeom prst="rect">
                      <a:avLst/>
                    </a:prstGeom>
                    <a:noFill/>
                    <a:ln>
                      <a:noFill/>
                    </a:ln>
                  </pic:spPr>
                </pic:pic>
              </a:graphicData>
            </a:graphic>
          </wp:inline>
        </w:drawing>
      </w:r>
    </w:p>
    <w:p w:rsidR="00644E49" w:rsidRPr="007F2156" w:rsidRDefault="00644E49" w:rsidP="00751DB6"/>
    <w:p w:rsidR="00644E49" w:rsidRPr="007F2156" w:rsidRDefault="00644E49" w:rsidP="00751DB6">
      <w:pPr>
        <w:rPr>
          <w:rStyle w:val="Emphasis"/>
        </w:rPr>
      </w:pPr>
      <w:r w:rsidRPr="007F2156">
        <w:rPr>
          <w:rStyle w:val="Emphasis"/>
        </w:rPr>
        <w:t>Metadata validation rules</w:t>
      </w:r>
    </w:p>
    <w:p w:rsidR="00644E49" w:rsidRPr="007F2156" w:rsidRDefault="00644E49" w:rsidP="00644E49">
      <w:pPr>
        <w:pStyle w:val="ListParagraph"/>
        <w:numPr>
          <w:ilvl w:val="0"/>
          <w:numId w:val="28"/>
        </w:numPr>
      </w:pPr>
      <w:r w:rsidRPr="007F2156">
        <w:t>The doc</w:t>
      </w:r>
      <w:r w:rsidR="004879AB" w:rsidRPr="007F2156">
        <w:t>ument type cannot be generic (i.e.</w:t>
      </w:r>
      <w:r w:rsidRPr="007F2156">
        <w:t xml:space="preserve"> Fred Document, Company </w:t>
      </w:r>
      <w:proofErr w:type="gramStart"/>
      <w:r w:rsidRPr="007F2156">
        <w:t>Document, …)</w:t>
      </w:r>
      <w:proofErr w:type="gramEnd"/>
      <w:r w:rsidRPr="007F2156">
        <w:t xml:space="preserve"> and must be specified in detail (</w:t>
      </w:r>
      <w:r w:rsidR="004879AB" w:rsidRPr="007F2156">
        <w:t xml:space="preserve">i.e. </w:t>
      </w:r>
      <w:r w:rsidRPr="007F2156">
        <w:t>Invoice, Project, Minute Of Meeting, …). The list of ‘generic’ document types are defined on the server.</w:t>
      </w:r>
    </w:p>
    <w:p w:rsidR="00644E49" w:rsidRPr="007F2156" w:rsidRDefault="00326D1F" w:rsidP="00644E49">
      <w:pPr>
        <w:pStyle w:val="ListParagraph"/>
        <w:numPr>
          <w:ilvl w:val="0"/>
          <w:numId w:val="28"/>
        </w:numPr>
      </w:pPr>
      <w:r w:rsidRPr="007F2156">
        <w:t>For document types which contain mandatory metadata fields (indicated by a * next to the description), the fields must be completed with the appropriate values.</w:t>
      </w:r>
    </w:p>
    <w:p w:rsidR="00751DB6" w:rsidRPr="007F2156" w:rsidRDefault="00326D1F" w:rsidP="00751DB6">
      <w:pPr>
        <w:rPr>
          <w:rFonts w:asciiTheme="minorHAnsi" w:hAnsiTheme="minorHAnsi"/>
          <w:b/>
          <w:i/>
          <w:color w:val="775F55" w:themeColor="text2"/>
          <w:spacing w:val="10"/>
        </w:rPr>
      </w:pPr>
      <w:r w:rsidRPr="007F2156">
        <w:rPr>
          <w:rStyle w:val="Emphasis"/>
        </w:rPr>
        <w:t>Behaviour with rules</w:t>
      </w:r>
    </w:p>
    <w:p w:rsidR="00FB0FEB" w:rsidRPr="007F2156" w:rsidRDefault="00326D1F" w:rsidP="00FB0FEB">
      <w:r w:rsidRPr="007F2156">
        <w:t xml:space="preserve">When documents are uploaded in folders where automated rules are changing the document type and/or the metadata values, the validation check will run against the </w:t>
      </w:r>
      <w:r w:rsidR="00757CB0" w:rsidRPr="007F2156">
        <w:t>values after the rule has been executed. If the validation is positive, the document record will be removed from the upload pane after you have save the metadata.</w:t>
      </w:r>
    </w:p>
    <w:p w:rsidR="00326D1F" w:rsidRPr="007F2156" w:rsidRDefault="00326D1F" w:rsidP="00FB0FEB">
      <w:pPr>
        <w:rPr>
          <w:rStyle w:val="Emphasis"/>
        </w:rPr>
      </w:pPr>
      <w:r w:rsidRPr="007F2156">
        <w:rPr>
          <w:rStyle w:val="Emphasis"/>
        </w:rPr>
        <w:t>Other people updating the metadata</w:t>
      </w:r>
    </w:p>
    <w:p w:rsidR="00326D1F" w:rsidRPr="007F2156" w:rsidRDefault="00326D1F" w:rsidP="00FB0FEB">
      <w:r w:rsidRPr="007F2156">
        <w:t>When other people will complete the metadata, validation check will be positive and the document record will be removed from the upload list.</w:t>
      </w:r>
    </w:p>
    <w:p w:rsidR="00386BCE" w:rsidRPr="007F2156" w:rsidRDefault="00386BCE" w:rsidP="00FB0FEB"/>
    <w:p w:rsidR="00386BCE" w:rsidRPr="00357593" w:rsidRDefault="00386BCE" w:rsidP="00386BCE">
      <w:pPr>
        <w:pStyle w:val="Heading2"/>
      </w:pPr>
      <w:bookmarkStart w:id="98" w:name="_Toc420919515"/>
      <w:r w:rsidRPr="00357593">
        <w:lastRenderedPageBreak/>
        <w:t>Easy integration with third party metadata applications</w:t>
      </w:r>
      <w:bookmarkEnd w:id="98"/>
    </w:p>
    <w:p w:rsidR="00386BCE" w:rsidRDefault="00716020" w:rsidP="00FB0FEB">
      <w:r w:rsidRPr="00357593">
        <w:t xml:space="preserve">Fred includes the possibility to connect to a metadata </w:t>
      </w:r>
      <w:r w:rsidR="00703E6F" w:rsidRPr="00357593">
        <w:t xml:space="preserve">database or table, </w:t>
      </w:r>
      <w:r w:rsidR="00357593" w:rsidRPr="00357593">
        <w:t>in which it can</w:t>
      </w:r>
      <w:r w:rsidR="00703E6F" w:rsidRPr="00357593">
        <w:t xml:space="preserve"> query </w:t>
      </w:r>
      <w:r w:rsidRPr="00357593">
        <w:t xml:space="preserve">metadata values linked to a </w:t>
      </w:r>
      <w:r w:rsidR="004879AB" w:rsidRPr="00357593">
        <w:t>record key (i.e.</w:t>
      </w:r>
      <w:r w:rsidRPr="00357593">
        <w:t xml:space="preserve"> customer ID</w:t>
      </w:r>
      <w:r w:rsidR="00703E6F" w:rsidRPr="00357593">
        <w:t xml:space="preserve"> stored in </w:t>
      </w:r>
      <w:proofErr w:type="gramStart"/>
      <w:r w:rsidR="00703E6F" w:rsidRPr="00357593">
        <w:t>Alfresco</w:t>
      </w:r>
      <w:proofErr w:type="gramEnd"/>
      <w:r w:rsidR="00703E6F" w:rsidRPr="00357593">
        <w:t xml:space="preserve"> metadata field</w:t>
      </w:r>
      <w:r w:rsidRPr="00357593">
        <w:t>) in the database</w:t>
      </w:r>
      <w:r w:rsidR="00703E6F" w:rsidRPr="00357593">
        <w:t xml:space="preserve"> and present the</w:t>
      </w:r>
      <w:r w:rsidR="00357593" w:rsidRPr="00357593">
        <w:t>se values</w:t>
      </w:r>
      <w:r w:rsidR="00703E6F" w:rsidRPr="00357593">
        <w:t xml:space="preserve"> in presentation fields in the Fred U</w:t>
      </w:r>
      <w:r w:rsidR="00357593" w:rsidRPr="00357593">
        <w:t>ser Interface</w:t>
      </w:r>
      <w:r w:rsidR="00703E6F" w:rsidRPr="00357593">
        <w:t>.</w:t>
      </w:r>
    </w:p>
    <w:p w:rsidR="00357593" w:rsidRPr="007F2156" w:rsidRDefault="00357593" w:rsidP="00FB0FEB">
      <w:r>
        <w:t>For more information, contact your IT team.</w:t>
      </w:r>
    </w:p>
    <w:p w:rsidR="008004ED" w:rsidRPr="007F2156" w:rsidRDefault="0034073B" w:rsidP="00710C34">
      <w:pPr>
        <w:pStyle w:val="Heading1"/>
      </w:pPr>
      <w:bookmarkStart w:id="99" w:name="_Ref386180856"/>
      <w:bookmarkStart w:id="100" w:name="_Ref386180864"/>
      <w:bookmarkStart w:id="101" w:name="_Toc420919516"/>
      <w:r w:rsidRPr="007F2156">
        <w:lastRenderedPageBreak/>
        <w:t>Handling</w:t>
      </w:r>
      <w:r w:rsidR="00724E08" w:rsidRPr="007F2156">
        <w:t xml:space="preserve"> views</w:t>
      </w:r>
      <w:bookmarkEnd w:id="84"/>
      <w:bookmarkEnd w:id="85"/>
      <w:bookmarkEnd w:id="99"/>
      <w:bookmarkEnd w:id="100"/>
      <w:bookmarkEnd w:id="101"/>
    </w:p>
    <w:p w:rsidR="00DC7EE2" w:rsidRPr="007F2156" w:rsidRDefault="00724E08" w:rsidP="00710C34">
      <w:pPr>
        <w:pStyle w:val="Heading2"/>
      </w:pPr>
      <w:bookmarkStart w:id="102" w:name="_Toc420919517"/>
      <w:r w:rsidRPr="007F2156">
        <w:t>Show columns</w:t>
      </w:r>
      <w:bookmarkEnd w:id="102"/>
    </w:p>
    <w:p w:rsidR="002D6204" w:rsidRPr="007F2156" w:rsidRDefault="00724E08" w:rsidP="002D6204">
      <w:r w:rsidRPr="007F2156">
        <w:t xml:space="preserve">In the Browse pane and the Search pane, you can add columns to the view by a right mouse click on one of the existing column headers, selecting </w:t>
      </w:r>
      <w:r w:rsidR="006D007E" w:rsidRPr="007F2156">
        <w:t>“Show C</w:t>
      </w:r>
      <w:r w:rsidRPr="007F2156">
        <w:t>olumn</w:t>
      </w:r>
      <w:r w:rsidR="006D007E" w:rsidRPr="007F2156">
        <w:t>”</w:t>
      </w:r>
      <w:r w:rsidRPr="007F2156">
        <w:t>. In that list you can select or unselect the field you want to present in the column.</w:t>
      </w:r>
    </w:p>
    <w:p w:rsidR="00455D1E" w:rsidRPr="007F2156" w:rsidRDefault="003C758B" w:rsidP="00455D1E">
      <w:pPr>
        <w:jc w:val="center"/>
      </w:pPr>
      <w:r w:rsidRPr="007F2156">
        <w:rPr>
          <w:noProof/>
          <w:lang w:eastAsia="en-GB"/>
        </w:rPr>
        <w:drawing>
          <wp:inline distT="0" distB="0" distL="0" distR="0">
            <wp:extent cx="6195600" cy="4356000"/>
            <wp:effectExtent l="0" t="0" r="0" b="6985"/>
            <wp:docPr id="122" name="Picture 122"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95600" cy="4356000"/>
                    </a:xfrm>
                    <a:prstGeom prst="rect">
                      <a:avLst/>
                    </a:prstGeom>
                    <a:noFill/>
                    <a:ln>
                      <a:noFill/>
                    </a:ln>
                  </pic:spPr>
                </pic:pic>
              </a:graphicData>
            </a:graphic>
          </wp:inline>
        </w:drawing>
      </w:r>
    </w:p>
    <w:p w:rsidR="00B01AD2" w:rsidRPr="007F2156" w:rsidRDefault="00724E08" w:rsidP="00B01AD2">
      <w:r w:rsidRPr="007F2156">
        <w:t>The list of fields is the summary of all metadata fields in all document types defined by your organization. You can modify the width of the column by dragging the edge of the column header.</w:t>
      </w:r>
      <w:r w:rsidR="00547D00" w:rsidRPr="007F2156">
        <w:t xml:space="preserve"> Notice that t</w:t>
      </w:r>
      <w:r w:rsidR="00F409AB" w:rsidRPr="007F2156">
        <w:t>hese modifications are persistent over the Fred sessions.</w:t>
      </w:r>
    </w:p>
    <w:p w:rsidR="00171349" w:rsidRPr="007F2156" w:rsidRDefault="00724E08" w:rsidP="00710C34">
      <w:pPr>
        <w:pStyle w:val="Heading2"/>
      </w:pPr>
      <w:bookmarkStart w:id="103" w:name="_Toc420919518"/>
      <w:r w:rsidRPr="007F2156">
        <w:t>Show a set of Columns</w:t>
      </w:r>
      <w:bookmarkEnd w:id="103"/>
    </w:p>
    <w:p w:rsidR="00915B86" w:rsidRPr="007F2156" w:rsidRDefault="00724E08" w:rsidP="00CD0A85">
      <w:r w:rsidRPr="007F2156">
        <w:t xml:space="preserve">In the browse and search pane you can </w:t>
      </w:r>
      <w:r w:rsidR="00873453" w:rsidRPr="007F2156">
        <w:t>change</w:t>
      </w:r>
      <w:r w:rsidRPr="007F2156">
        <w:t xml:space="preserve"> your column view. Fred allows </w:t>
      </w:r>
      <w:r w:rsidR="001C26B8" w:rsidRPr="007F2156">
        <w:t xml:space="preserve">the selection of </w:t>
      </w:r>
      <w:r w:rsidRPr="007F2156">
        <w:t xml:space="preserve">a predefined </w:t>
      </w:r>
      <w:r w:rsidR="00873453" w:rsidRPr="007F2156">
        <w:t xml:space="preserve">or custom defined </w:t>
      </w:r>
      <w:r w:rsidRPr="007F2156">
        <w:t xml:space="preserve">set of columns. </w:t>
      </w:r>
    </w:p>
    <w:p w:rsidR="00ED1976" w:rsidRPr="007F2156" w:rsidRDefault="00724E08" w:rsidP="00171349">
      <w:r w:rsidRPr="007F2156">
        <w:t xml:space="preserve">The predefined column sets are all the document types defined in the </w:t>
      </w:r>
      <w:proofErr w:type="gramStart"/>
      <w:r w:rsidRPr="007F2156">
        <w:t>Alfresco</w:t>
      </w:r>
      <w:proofErr w:type="gramEnd"/>
      <w:r w:rsidRPr="007F2156">
        <w:t xml:space="preserve"> document model. Selecting one of these document types will show all metadata fields related to this document type in columns. </w:t>
      </w:r>
    </w:p>
    <w:p w:rsidR="006B35AB" w:rsidRPr="007F2156" w:rsidRDefault="003C758B" w:rsidP="006B35AB">
      <w:pPr>
        <w:jc w:val="center"/>
      </w:pPr>
      <w:r w:rsidRPr="007F2156">
        <w:rPr>
          <w:noProof/>
          <w:lang w:eastAsia="en-GB"/>
        </w:rPr>
        <w:lastRenderedPageBreak/>
        <w:drawing>
          <wp:inline distT="0" distB="0" distL="0" distR="0">
            <wp:extent cx="5824800" cy="2163600"/>
            <wp:effectExtent l="0" t="0" r="5080" b="8255"/>
            <wp:docPr id="123" name="Picture 123"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24800" cy="2163600"/>
                    </a:xfrm>
                    <a:prstGeom prst="rect">
                      <a:avLst/>
                    </a:prstGeom>
                    <a:noFill/>
                    <a:ln>
                      <a:noFill/>
                    </a:ln>
                  </pic:spPr>
                </pic:pic>
              </a:graphicData>
            </a:graphic>
          </wp:inline>
        </w:drawing>
      </w:r>
      <w:r w:rsidR="00CD0A85" w:rsidRPr="007F2156">
        <w:rPr>
          <w:lang w:eastAsia="en-GB"/>
        </w:rPr>
        <w:t xml:space="preserve"> </w:t>
      </w:r>
    </w:p>
    <w:p w:rsidR="00171349" w:rsidRPr="007F2156" w:rsidRDefault="00724E08" w:rsidP="00171349">
      <w:r w:rsidRPr="007F2156">
        <w:t xml:space="preserve">You can pick the </w:t>
      </w:r>
      <w:r w:rsidR="00CD0A85" w:rsidRPr="007F2156">
        <w:t xml:space="preserve">individual </w:t>
      </w:r>
      <w:r w:rsidRPr="007F2156">
        <w:t xml:space="preserve">columns you want to add in your custom view. This view will be set as the actual view and </w:t>
      </w:r>
      <w:r w:rsidR="00247158" w:rsidRPr="007F2156">
        <w:t xml:space="preserve">will be </w:t>
      </w:r>
      <w:r w:rsidRPr="007F2156">
        <w:t>maintained when closing and reopening the repository.</w:t>
      </w:r>
      <w:r w:rsidR="00CD0A85" w:rsidRPr="007F2156">
        <w:t xml:space="preserve"> </w:t>
      </w:r>
    </w:p>
    <w:p w:rsidR="00AB5CA4" w:rsidRPr="007F2156" w:rsidRDefault="00724E08" w:rsidP="00710C34">
      <w:pPr>
        <w:pStyle w:val="Heading2"/>
      </w:pPr>
      <w:bookmarkStart w:id="104" w:name="_Toc420919519"/>
      <w:r w:rsidRPr="007F2156">
        <w:t>Creating personal views</w:t>
      </w:r>
      <w:bookmarkEnd w:id="104"/>
    </w:p>
    <w:p w:rsidR="00AB5CA4" w:rsidRPr="007F2156" w:rsidRDefault="00724E08" w:rsidP="00171349">
      <w:r w:rsidRPr="007F2156">
        <w:t xml:space="preserve">You can select a specific set of columns and save this view with the “Save current Columns”. You will be </w:t>
      </w:r>
      <w:r w:rsidR="001D689D" w:rsidRPr="007F2156">
        <w:t>prompted</w:t>
      </w:r>
      <w:r w:rsidRPr="007F2156">
        <w:t xml:space="preserve"> </w:t>
      </w:r>
      <w:r w:rsidR="001D689D" w:rsidRPr="007F2156">
        <w:t xml:space="preserve">to provide </w:t>
      </w:r>
      <w:r w:rsidRPr="007F2156">
        <w:t>a column set name. As from now, this colu</w:t>
      </w:r>
      <w:r w:rsidR="00DD4A67" w:rsidRPr="007F2156">
        <w:t>mn set will be available under “</w:t>
      </w:r>
      <w:r w:rsidRPr="007F2156">
        <w:t xml:space="preserve">Saved </w:t>
      </w:r>
      <w:r w:rsidR="00DD4A67" w:rsidRPr="007F2156">
        <w:t>Column S</w:t>
      </w:r>
      <w:r w:rsidRPr="007F2156">
        <w:t>ets</w:t>
      </w:r>
      <w:r w:rsidR="00DD4A67" w:rsidRPr="007F2156">
        <w:t>”</w:t>
      </w:r>
      <w:r w:rsidRPr="007F2156">
        <w:t xml:space="preserve">. </w:t>
      </w:r>
    </w:p>
    <w:p w:rsidR="00656E1B" w:rsidRPr="007F2156" w:rsidRDefault="00C014D5" w:rsidP="005969C2">
      <w:pPr>
        <w:jc w:val="center"/>
      </w:pPr>
      <w:r w:rsidRPr="007F2156">
        <w:rPr>
          <w:noProof/>
          <w:lang w:eastAsia="en-GB"/>
        </w:rPr>
        <w:drawing>
          <wp:inline distT="0" distB="0" distL="0" distR="0">
            <wp:extent cx="2588400" cy="1659600"/>
            <wp:effectExtent l="0" t="0" r="2540" b="0"/>
            <wp:docPr id="129" name="Picture 129" descr="C:\Users\Peter Morel\Documents\AA XENIT\Products\Fred\Documentation\Fred 2.2\Column Configuration I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XENIT\Products\Fred\Documentation\Fred 2.2\Column Configuration III.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88400" cy="1659600"/>
                    </a:xfrm>
                    <a:prstGeom prst="rect">
                      <a:avLst/>
                    </a:prstGeom>
                    <a:noFill/>
                    <a:ln>
                      <a:noFill/>
                    </a:ln>
                  </pic:spPr>
                </pic:pic>
              </a:graphicData>
            </a:graphic>
          </wp:inline>
        </w:drawing>
      </w:r>
      <w:r w:rsidRPr="007F2156">
        <w:t xml:space="preserve">   </w:t>
      </w:r>
      <w:r w:rsidRPr="007F2156">
        <w:rPr>
          <w:noProof/>
          <w:lang w:eastAsia="en-GB"/>
        </w:rPr>
        <w:drawing>
          <wp:inline distT="0" distB="0" distL="0" distR="0" wp14:anchorId="28143761" wp14:editId="2A9D414F">
            <wp:extent cx="3477600" cy="1681200"/>
            <wp:effectExtent l="0" t="0" r="8890" b="0"/>
            <wp:docPr id="126" name="Picture 126" descr="C:\Users\Peter Morel\Documents\AA XENIT\Products\Fred\Documentation\Fred 2.2\Column Configuration 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Column Configuration IV.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77600" cy="1681200"/>
                    </a:xfrm>
                    <a:prstGeom prst="rect">
                      <a:avLst/>
                    </a:prstGeom>
                    <a:noFill/>
                    <a:ln>
                      <a:noFill/>
                    </a:ln>
                  </pic:spPr>
                </pic:pic>
              </a:graphicData>
            </a:graphic>
          </wp:inline>
        </w:drawing>
      </w:r>
    </w:p>
    <w:p w:rsidR="00AB5CA4" w:rsidRPr="007F2156" w:rsidRDefault="00724E08" w:rsidP="00171349">
      <w:r w:rsidRPr="007F2156">
        <w:t xml:space="preserve">You can remove the </w:t>
      </w:r>
      <w:r w:rsidR="00DD4A67" w:rsidRPr="007F2156">
        <w:t>custom column set by using the “D</w:t>
      </w:r>
      <w:r w:rsidRPr="007F2156">
        <w:t xml:space="preserve">elete </w:t>
      </w:r>
      <w:r w:rsidR="00DD4A67" w:rsidRPr="007F2156">
        <w:t>C</w:t>
      </w:r>
      <w:r w:rsidRPr="007F2156">
        <w:t xml:space="preserve">olumn </w:t>
      </w:r>
      <w:r w:rsidR="00DD4A67" w:rsidRPr="007F2156">
        <w:t>S</w:t>
      </w:r>
      <w:r w:rsidRPr="007F2156">
        <w:t>ets</w:t>
      </w:r>
      <w:r w:rsidR="00DD4A67" w:rsidRPr="007F2156">
        <w:t>”</w:t>
      </w:r>
      <w:r w:rsidRPr="007F2156">
        <w:t xml:space="preserve"> command.</w:t>
      </w:r>
    </w:p>
    <w:p w:rsidR="00DC7EE2" w:rsidRPr="007F2156" w:rsidRDefault="00724E08" w:rsidP="00710C34">
      <w:pPr>
        <w:pStyle w:val="Heading2"/>
      </w:pPr>
      <w:bookmarkStart w:id="105" w:name="_Toc420919520"/>
      <w:r w:rsidRPr="007F2156">
        <w:t>Sort on columns</w:t>
      </w:r>
      <w:bookmarkEnd w:id="105"/>
    </w:p>
    <w:p w:rsidR="00DC7EE2" w:rsidRPr="007F2156" w:rsidRDefault="00724E08" w:rsidP="00DC7EE2">
      <w:r w:rsidRPr="007F2156">
        <w:t>Clicking on the column header will</w:t>
      </w:r>
      <w:r w:rsidR="00F714B1" w:rsidRPr="007F2156">
        <w:t xml:space="preserve"> </w:t>
      </w:r>
      <w:r w:rsidRPr="007F2156">
        <w:t>sort the files on alphanumeric values within the folder.</w:t>
      </w:r>
    </w:p>
    <w:p w:rsidR="00D2241B" w:rsidRPr="007F2156" w:rsidRDefault="00D2241B" w:rsidP="00D2241B">
      <w:pPr>
        <w:pStyle w:val="Heading2"/>
      </w:pPr>
      <w:bookmarkStart w:id="106" w:name="_Toc420919521"/>
      <w:r w:rsidRPr="007F2156">
        <w:t>Zoom</w:t>
      </w:r>
      <w:bookmarkEnd w:id="106"/>
    </w:p>
    <w:p w:rsidR="00D2241B" w:rsidRPr="007F2156" w:rsidRDefault="00D2241B" w:rsidP="00D2241B">
      <w:r w:rsidRPr="007F2156">
        <w:t xml:space="preserve">The Zoom function provides alternative and extended navigation functionality in a subpart of the folder structure. It is mainly used to provide a different view on the content in for </w:t>
      </w:r>
      <w:r w:rsidR="0085276C" w:rsidRPr="007F2156">
        <w:t>example</w:t>
      </w:r>
      <w:r w:rsidRPr="007F2156">
        <w:t xml:space="preserve"> a project folder.</w:t>
      </w:r>
    </w:p>
    <w:p w:rsidR="00D2241B" w:rsidRPr="007F2156" w:rsidRDefault="00D2241B" w:rsidP="00D2241B">
      <w:r w:rsidRPr="007F2156">
        <w:t xml:space="preserve">In a first version, Zoom provides an extra navigation structure based on the Category structure as </w:t>
      </w:r>
      <w:r w:rsidR="0085276C" w:rsidRPr="007F2156">
        <w:t xml:space="preserve">defined on your </w:t>
      </w:r>
      <w:proofErr w:type="gramStart"/>
      <w:r w:rsidR="0085276C" w:rsidRPr="007F2156">
        <w:t>Alfresco</w:t>
      </w:r>
      <w:proofErr w:type="gramEnd"/>
      <w:r w:rsidR="0085276C" w:rsidRPr="007F2156">
        <w:t xml:space="preserve"> server.</w:t>
      </w:r>
    </w:p>
    <w:p w:rsidR="0085276C" w:rsidRPr="007F2156" w:rsidRDefault="0085276C" w:rsidP="00D2241B">
      <w:r w:rsidRPr="007F2156">
        <w:t>Select the folder and click on Zoom.</w:t>
      </w:r>
    </w:p>
    <w:p w:rsidR="0085276C" w:rsidRPr="007F2156" w:rsidRDefault="0085276C" w:rsidP="0085276C">
      <w:pPr>
        <w:jc w:val="center"/>
      </w:pPr>
      <w:r w:rsidRPr="007F2156">
        <w:rPr>
          <w:noProof/>
          <w:lang w:eastAsia="en-GB"/>
        </w:rPr>
        <w:lastRenderedPageBreak/>
        <w:drawing>
          <wp:inline distT="0" distB="0" distL="0" distR="0">
            <wp:extent cx="5330250" cy="32258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Temp\Fred\Zoom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337552" cy="3230219"/>
                    </a:xfrm>
                    <a:prstGeom prst="rect">
                      <a:avLst/>
                    </a:prstGeom>
                    <a:noFill/>
                    <a:ln>
                      <a:noFill/>
                    </a:ln>
                  </pic:spPr>
                </pic:pic>
              </a:graphicData>
            </a:graphic>
          </wp:inline>
        </w:drawing>
      </w:r>
    </w:p>
    <w:p w:rsidR="0085276C" w:rsidRPr="007F2156" w:rsidRDefault="0085276C" w:rsidP="0085276C">
      <w:r w:rsidRPr="007F2156">
        <w:t>A separate tab will open where the selected folder will become the root folder and the sub folder structure is presented. All navigation and document fun</w:t>
      </w:r>
      <w:r w:rsidR="00DF6D45" w:rsidRPr="007F2156">
        <w:t>ctionality is available, provided you have the permissions in this sub structure.</w:t>
      </w:r>
    </w:p>
    <w:p w:rsidR="00DF6D45" w:rsidRPr="007F2156" w:rsidRDefault="0085276C" w:rsidP="0085276C">
      <w:r w:rsidRPr="007F2156">
        <w:t xml:space="preserve">The category structure is presented as an additional navigation structure. Selecting </w:t>
      </w:r>
      <w:r w:rsidR="00DF6D45" w:rsidRPr="007F2156">
        <w:t xml:space="preserve">a folder will filter the content in the above folder structure and present the list in the Details pane. </w:t>
      </w:r>
    </w:p>
    <w:p w:rsidR="0085276C" w:rsidRPr="007F2156" w:rsidRDefault="00DF6D45" w:rsidP="0085276C">
      <w:r w:rsidRPr="007F2156">
        <w:t xml:space="preserve">In the example below, selecting Commission will present all document of project A which have been tagged with the categories </w:t>
      </w:r>
      <w:r w:rsidR="004879AB" w:rsidRPr="007F2156">
        <w:t>‘</w:t>
      </w:r>
      <w:proofErr w:type="spellStart"/>
      <w:r w:rsidRPr="007F2156">
        <w:t>Commissies</w:t>
      </w:r>
      <w:proofErr w:type="spellEnd"/>
      <w:r w:rsidR="004879AB" w:rsidRPr="007F2156">
        <w:t>’</w:t>
      </w:r>
      <w:r w:rsidRPr="007F2156">
        <w:t xml:space="preserve">, </w:t>
      </w:r>
      <w:r w:rsidR="004879AB" w:rsidRPr="007F2156">
        <w:t>‘</w:t>
      </w:r>
      <w:proofErr w:type="spellStart"/>
      <w:r w:rsidRPr="007F2156">
        <w:t>Energie</w:t>
      </w:r>
      <w:proofErr w:type="spellEnd"/>
      <w:r w:rsidR="004879AB" w:rsidRPr="007F2156">
        <w:t>’</w:t>
      </w:r>
      <w:r w:rsidRPr="007F2156">
        <w:t xml:space="preserve"> and </w:t>
      </w:r>
      <w:r w:rsidR="004879AB" w:rsidRPr="007F2156">
        <w:t>‘</w:t>
      </w:r>
      <w:r w:rsidRPr="007F2156">
        <w:t>KMO</w:t>
      </w:r>
      <w:r w:rsidR="004879AB" w:rsidRPr="007F2156">
        <w:t>’</w:t>
      </w:r>
      <w:r w:rsidRPr="007F2156">
        <w:t>.</w:t>
      </w:r>
    </w:p>
    <w:p w:rsidR="0085276C" w:rsidRPr="007F2156" w:rsidRDefault="0085276C" w:rsidP="0085276C">
      <w:pPr>
        <w:jc w:val="center"/>
      </w:pPr>
      <w:r w:rsidRPr="007F2156">
        <w:rPr>
          <w:noProof/>
          <w:lang w:eastAsia="en-GB"/>
        </w:rPr>
        <w:drawing>
          <wp:inline distT="0" distB="0" distL="0" distR="0">
            <wp:extent cx="5529600" cy="25943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Temp\Fred\Zoom2.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9600" cy="2594330"/>
                    </a:xfrm>
                    <a:prstGeom prst="rect">
                      <a:avLst/>
                    </a:prstGeom>
                    <a:noFill/>
                    <a:ln>
                      <a:noFill/>
                    </a:ln>
                  </pic:spPr>
                </pic:pic>
              </a:graphicData>
            </a:graphic>
          </wp:inline>
        </w:drawing>
      </w:r>
    </w:p>
    <w:p w:rsidR="00D2241B" w:rsidRPr="007F2156" w:rsidRDefault="00DF6D45" w:rsidP="00D2241B">
      <w:pPr>
        <w:rPr>
          <w:rStyle w:val="Emphasis"/>
        </w:rPr>
      </w:pPr>
      <w:r w:rsidRPr="007F2156">
        <w:rPr>
          <w:rStyle w:val="Emphasis"/>
        </w:rPr>
        <w:t>Uploading documents into the Zoom Tab</w:t>
      </w:r>
    </w:p>
    <w:p w:rsidR="00DF6D45" w:rsidRPr="007F2156" w:rsidRDefault="00DF6D45" w:rsidP="00D2241B">
      <w:r w:rsidRPr="007F2156">
        <w:t>You can upload documents into a specific folder in the Zoom Tab.</w:t>
      </w:r>
    </w:p>
    <w:p w:rsidR="00DF6D45" w:rsidRDefault="00DF6D45" w:rsidP="00D2241B">
      <w:r w:rsidRPr="007F2156">
        <w:t xml:space="preserve">You cannot upload documents when you are navigating in the Category structure as this does not indicate in which folder you want to upload the document. </w:t>
      </w:r>
    </w:p>
    <w:p w:rsidR="00FB609C" w:rsidRDefault="00FB609C" w:rsidP="00FB609C">
      <w:pPr>
        <w:pStyle w:val="Heading2"/>
      </w:pPr>
      <w:bookmarkStart w:id="107" w:name="_Toc420919522"/>
      <w:r>
        <w:lastRenderedPageBreak/>
        <w:t>Virtual views</w:t>
      </w:r>
      <w:bookmarkEnd w:id="107"/>
    </w:p>
    <w:p w:rsidR="00FB609C" w:rsidRDefault="00FB609C" w:rsidP="00FB609C">
      <w:r>
        <w:t xml:space="preserve">A Virtual folder is a filtered view on a part of the document repository. It allows to create a virtual folder structure based on filtered views on the repository. </w:t>
      </w:r>
    </w:p>
    <w:p w:rsidR="00FB609C" w:rsidRDefault="00FB609C" w:rsidP="00FB609C">
      <w:r>
        <w:t>Below is an example of views defined for an invoice approval process.</w:t>
      </w:r>
      <w:r w:rsidR="00EC1DFF">
        <w:t xml:space="preserve"> The views are defined in configuration files in the Data dictionary. For each folder, one can define the filter, the folder icon, the </w:t>
      </w:r>
      <w:proofErr w:type="gramStart"/>
      <w:r w:rsidR="00EC1DFF">
        <w:t>columns, …</w:t>
      </w:r>
      <w:proofErr w:type="gramEnd"/>
    </w:p>
    <w:p w:rsidR="00FB609C" w:rsidRDefault="00AF48B6" w:rsidP="00FB609C">
      <w:r>
        <w:pict>
          <v:shape id="_x0000_i1039" type="#_x0000_t75" style="width:486pt;height:210pt">
            <v:imagedata r:id="rId149" o:title="Filtered Views1"/>
          </v:shape>
        </w:pict>
      </w:r>
    </w:p>
    <w:p w:rsidR="00FB609C" w:rsidRPr="00FB609C" w:rsidRDefault="00FB609C" w:rsidP="00FB609C">
      <w:r>
        <w:t>The ECM technical team can configure Virtual Views.</w:t>
      </w:r>
    </w:p>
    <w:p w:rsidR="008004ED" w:rsidRPr="007F2156" w:rsidRDefault="00724E08" w:rsidP="00710C34">
      <w:pPr>
        <w:pStyle w:val="Heading1"/>
      </w:pPr>
      <w:bookmarkStart w:id="108" w:name="_Toc420919523"/>
      <w:r w:rsidRPr="007F2156">
        <w:lastRenderedPageBreak/>
        <w:t>Searching</w:t>
      </w:r>
      <w:bookmarkEnd w:id="108"/>
    </w:p>
    <w:p w:rsidR="00DC7EE2" w:rsidRPr="007F2156" w:rsidRDefault="00CE11F6" w:rsidP="00710C34">
      <w:pPr>
        <w:pStyle w:val="Heading2"/>
      </w:pPr>
      <w:bookmarkStart w:id="109" w:name="_Toc420919524"/>
      <w:r w:rsidRPr="007F2156">
        <w:t>Simple</w:t>
      </w:r>
      <w:r w:rsidR="00724E08" w:rsidRPr="007F2156">
        <w:t xml:space="preserve"> search</w:t>
      </w:r>
      <w:bookmarkEnd w:id="109"/>
    </w:p>
    <w:p w:rsidR="000562DB" w:rsidRPr="007F2156" w:rsidRDefault="00724E08" w:rsidP="000562DB">
      <w:r w:rsidRPr="007F2156">
        <w:t xml:space="preserve">At the top of the Fred Window you are able to type in any text you are looking for. </w:t>
      </w:r>
    </w:p>
    <w:p w:rsidR="00D376CD" w:rsidRPr="007F2156" w:rsidRDefault="00713B68" w:rsidP="00D376CD">
      <w:pPr>
        <w:jc w:val="center"/>
      </w:pPr>
      <w:r w:rsidRPr="007F2156">
        <w:rPr>
          <w:noProof/>
          <w:lang w:eastAsia="en-GB"/>
        </w:rPr>
        <w:drawing>
          <wp:inline distT="0" distB="0" distL="0" distR="0" wp14:anchorId="3919866F" wp14:editId="08835A50">
            <wp:extent cx="6192520" cy="187285"/>
            <wp:effectExtent l="19050" t="19050" r="0" b="228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192520" cy="187285"/>
                    </a:xfrm>
                    <a:prstGeom prst="rect">
                      <a:avLst/>
                    </a:prstGeom>
                    <a:ln>
                      <a:solidFill>
                        <a:schemeClr val="accent1"/>
                      </a:solidFill>
                    </a:ln>
                  </pic:spPr>
                </pic:pic>
              </a:graphicData>
            </a:graphic>
          </wp:inline>
        </w:drawing>
      </w:r>
    </w:p>
    <w:p w:rsidR="00CE11F6" w:rsidRPr="007F2156" w:rsidRDefault="00CE11F6" w:rsidP="00CE11F6">
      <w:r w:rsidRPr="007F2156">
        <w:t>The search will look for the text i</w:t>
      </w:r>
      <w:r w:rsidR="0081136B" w:rsidRPr="007F2156">
        <w:t>n</w:t>
      </w:r>
      <w:r w:rsidRPr="007F2156">
        <w:t xml:space="preserve"> any metadata field and in the text of the document if it is </w:t>
      </w:r>
      <w:r w:rsidR="00656E1B" w:rsidRPr="007F2156">
        <w:t>text</w:t>
      </w:r>
      <w:r w:rsidR="00F714B1" w:rsidRPr="007F2156">
        <w:t>-</w:t>
      </w:r>
      <w:r w:rsidR="00656E1B" w:rsidRPr="007F2156">
        <w:t>searchable</w:t>
      </w:r>
      <w:r w:rsidRPr="007F2156">
        <w:t>. The search will be restricted to the folder set in the breadcrumb and its subfolders.</w:t>
      </w:r>
    </w:p>
    <w:p w:rsidR="008004ED" w:rsidRPr="007F2156" w:rsidRDefault="00C42B01" w:rsidP="000562DB">
      <w:pPr>
        <w:jc w:val="center"/>
        <w:rPr>
          <w:highlight w:val="yellow"/>
        </w:rPr>
      </w:pPr>
      <w:r w:rsidRPr="007F2156">
        <w:rPr>
          <w:noProof/>
          <w:lang w:eastAsia="en-GB"/>
        </w:rPr>
        <w:drawing>
          <wp:inline distT="0" distB="0" distL="0" distR="0" wp14:anchorId="3537F8C2" wp14:editId="3F4EF960">
            <wp:extent cx="813764" cy="2774801"/>
            <wp:effectExtent l="19050" t="0" r="5386" b="0"/>
            <wp:docPr id="131"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51"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pic:spPr>
                </pic:pic>
              </a:graphicData>
            </a:graphic>
          </wp:inline>
        </w:drawing>
      </w:r>
    </w:p>
    <w:p w:rsidR="006B35AB" w:rsidRPr="007F2156" w:rsidRDefault="006B35AB" w:rsidP="000562DB">
      <w:pPr>
        <w:jc w:val="center"/>
        <w:rPr>
          <w:highlight w:val="green"/>
        </w:rPr>
      </w:pPr>
    </w:p>
    <w:p w:rsidR="00F97920" w:rsidRPr="007F2156" w:rsidRDefault="00724E08" w:rsidP="00F97920">
      <w:pPr>
        <w:rPr>
          <w:color w:val="FF0000"/>
        </w:rPr>
      </w:pPr>
      <w:r w:rsidRPr="007F2156">
        <w:t xml:space="preserve">The generic search will look for this value in: </w:t>
      </w:r>
    </w:p>
    <w:p w:rsidR="00F97920" w:rsidRPr="007F2156" w:rsidRDefault="00724E08" w:rsidP="00F97920">
      <w:pPr>
        <w:pStyle w:val="ListParagraph"/>
        <w:numPr>
          <w:ilvl w:val="0"/>
          <w:numId w:val="9"/>
        </w:numPr>
      </w:pPr>
      <w:r w:rsidRPr="007F2156">
        <w:t>Folder names</w:t>
      </w:r>
    </w:p>
    <w:p w:rsidR="00F97920" w:rsidRPr="007F2156" w:rsidRDefault="00724E08" w:rsidP="00F97920">
      <w:pPr>
        <w:pStyle w:val="ListParagraph"/>
        <w:numPr>
          <w:ilvl w:val="0"/>
          <w:numId w:val="9"/>
        </w:numPr>
      </w:pPr>
      <w:r w:rsidRPr="007F2156">
        <w:t>File names</w:t>
      </w:r>
    </w:p>
    <w:p w:rsidR="00F97920" w:rsidRPr="007F2156" w:rsidRDefault="00724E08" w:rsidP="00F97920">
      <w:pPr>
        <w:pStyle w:val="ListParagraph"/>
        <w:numPr>
          <w:ilvl w:val="0"/>
          <w:numId w:val="9"/>
        </w:numPr>
      </w:pPr>
      <w:r w:rsidRPr="007F2156">
        <w:t>Metadata fields</w:t>
      </w:r>
    </w:p>
    <w:p w:rsidR="00F97920" w:rsidRPr="007F2156" w:rsidRDefault="00724E08" w:rsidP="00F97920">
      <w:pPr>
        <w:pStyle w:val="ListParagraph"/>
        <w:numPr>
          <w:ilvl w:val="0"/>
          <w:numId w:val="9"/>
        </w:numPr>
      </w:pPr>
      <w:r w:rsidRPr="007F2156">
        <w:t>Document searchable content</w:t>
      </w:r>
    </w:p>
    <w:p w:rsidR="00516834" w:rsidRPr="007F2156" w:rsidRDefault="00516834" w:rsidP="00F97920">
      <w:pPr>
        <w:pStyle w:val="ListParagraph"/>
        <w:numPr>
          <w:ilvl w:val="0"/>
          <w:numId w:val="9"/>
        </w:numPr>
      </w:pPr>
      <w:r w:rsidRPr="007F2156">
        <w:t>Format</w:t>
      </w:r>
    </w:p>
    <w:p w:rsidR="00CF15C3" w:rsidRPr="007F2156" w:rsidRDefault="00724E08" w:rsidP="00CF15C3">
      <w:r w:rsidRPr="007F2156">
        <w:t>When selecting a metadata field, search will be restricted to this metadata field.</w:t>
      </w:r>
    </w:p>
    <w:p w:rsidR="00AB5CA4" w:rsidRPr="007F2156" w:rsidRDefault="00DD4A67" w:rsidP="00AB5CA4">
      <w:r w:rsidRPr="007F2156">
        <w:t>When selecting a “Full T</w:t>
      </w:r>
      <w:r w:rsidR="00724E08" w:rsidRPr="007F2156">
        <w:t>ext</w:t>
      </w:r>
      <w:r w:rsidRPr="007F2156">
        <w:t>”</w:t>
      </w:r>
      <w:r w:rsidR="00724E08" w:rsidRPr="007F2156">
        <w:t>, search will be restricted to searchable content.</w:t>
      </w:r>
    </w:p>
    <w:p w:rsidR="00F97920" w:rsidRPr="007F2156" w:rsidRDefault="00724E08" w:rsidP="008E65A4">
      <w:r w:rsidRPr="007F2156">
        <w:t>Some simple rules to optimize the search result:</w:t>
      </w:r>
    </w:p>
    <w:p w:rsidR="00F97920" w:rsidRPr="007F2156" w:rsidRDefault="00724E08" w:rsidP="00103573">
      <w:pPr>
        <w:pStyle w:val="ListParagraph"/>
        <w:numPr>
          <w:ilvl w:val="0"/>
          <w:numId w:val="25"/>
        </w:numPr>
      </w:pPr>
      <w:r w:rsidRPr="007F2156">
        <w:t>Blanks between words will provide the search result where both words appear</w:t>
      </w:r>
    </w:p>
    <w:p w:rsidR="00AB5CA4" w:rsidRPr="007F2156" w:rsidRDefault="00724E08" w:rsidP="00103573">
      <w:pPr>
        <w:pStyle w:val="ListParagraph"/>
        <w:numPr>
          <w:ilvl w:val="0"/>
          <w:numId w:val="25"/>
        </w:numPr>
      </w:pPr>
      <w:r w:rsidRPr="007F2156">
        <w:t xml:space="preserve">Use wildcards before and/or after the word (*health*) when you are looking for </w:t>
      </w:r>
      <w:r w:rsidR="0097078D" w:rsidRPr="007F2156">
        <w:t>that text in a part of a metadata field, document, …</w:t>
      </w:r>
    </w:p>
    <w:p w:rsidR="00171349" w:rsidRPr="007F2156" w:rsidRDefault="00633672" w:rsidP="006E6EB9">
      <w:pPr>
        <w:jc w:val="center"/>
        <w:rPr>
          <w:highlight w:val="yellow"/>
        </w:rPr>
      </w:pPr>
      <w:r w:rsidRPr="007F2156">
        <w:rPr>
          <w:noProof/>
          <w:lang w:eastAsia="en-GB"/>
        </w:rPr>
        <w:lastRenderedPageBreak/>
        <w:drawing>
          <wp:inline distT="0" distB="0" distL="0" distR="0">
            <wp:extent cx="5893200" cy="27649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Fred 2.2\Search.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893200" cy="2764921"/>
                    </a:xfrm>
                    <a:prstGeom prst="rect">
                      <a:avLst/>
                    </a:prstGeom>
                    <a:noFill/>
                    <a:ln>
                      <a:noFill/>
                    </a:ln>
                  </pic:spPr>
                </pic:pic>
              </a:graphicData>
            </a:graphic>
          </wp:inline>
        </w:drawing>
      </w:r>
    </w:p>
    <w:p w:rsidR="006E6EB9" w:rsidRPr="007F2156" w:rsidRDefault="00724E08" w:rsidP="008004ED">
      <w:r w:rsidRPr="007F2156">
        <w:t xml:space="preserve">The </w:t>
      </w:r>
      <w:r w:rsidR="00554931" w:rsidRPr="007F2156">
        <w:t xml:space="preserve">search </w:t>
      </w:r>
      <w:r w:rsidRPr="007F2156">
        <w:t xml:space="preserve">result will be presented in a </w:t>
      </w:r>
      <w:r w:rsidR="00554931" w:rsidRPr="007F2156">
        <w:t xml:space="preserve">separate tab as a </w:t>
      </w:r>
      <w:r w:rsidRPr="007F2156">
        <w:t xml:space="preserve">list view and show all available field values of the selected columns. Again, </w:t>
      </w:r>
      <w:r w:rsidR="00554931" w:rsidRPr="007F2156">
        <w:t xml:space="preserve">you can select the column set you want to see and </w:t>
      </w:r>
      <w:r w:rsidRPr="007F2156">
        <w:t>the list can be sorted by clicking on the column header.</w:t>
      </w:r>
    </w:p>
    <w:p w:rsidR="000565C3" w:rsidRPr="007F2156" w:rsidRDefault="001A7ACC" w:rsidP="000565C3">
      <w:pPr>
        <w:pStyle w:val="Heading2"/>
      </w:pPr>
      <w:bookmarkStart w:id="110" w:name="_Toc420919525"/>
      <w:r>
        <w:t xml:space="preserve">Dropping </w:t>
      </w:r>
      <w:r w:rsidR="002D6678" w:rsidRPr="007F2156">
        <w:t xml:space="preserve">an Alfresco </w:t>
      </w:r>
      <w:r>
        <w:t xml:space="preserve">Link </w:t>
      </w:r>
      <w:r w:rsidR="002D6678" w:rsidRPr="007F2156">
        <w:t xml:space="preserve">or Fred </w:t>
      </w:r>
      <w:r w:rsidR="000565C3" w:rsidRPr="007F2156">
        <w:t>link in the Search field</w:t>
      </w:r>
      <w:bookmarkEnd w:id="110"/>
    </w:p>
    <w:p w:rsidR="000565C3" w:rsidRPr="007F2156" w:rsidRDefault="000565C3" w:rsidP="008004ED">
      <w:r w:rsidRPr="007F2156">
        <w:t xml:space="preserve">If you have received an Alfresco or Fred link to an object, you will be able to copy and paste it into the Search </w:t>
      </w:r>
      <w:r w:rsidR="00425832" w:rsidRPr="007F2156">
        <w:t>field. You will get the object in the search result.</w:t>
      </w:r>
    </w:p>
    <w:p w:rsidR="00BD75AA" w:rsidRPr="007F2156" w:rsidRDefault="00BD75AA" w:rsidP="00554931">
      <w:pPr>
        <w:pStyle w:val="Heading2"/>
      </w:pPr>
      <w:bookmarkStart w:id="111" w:name="_Toc420919526"/>
      <w:r w:rsidRPr="007F2156">
        <w:t>Advanced search</w:t>
      </w:r>
      <w:bookmarkEnd w:id="111"/>
    </w:p>
    <w:p w:rsidR="00554931" w:rsidRPr="007F2156" w:rsidRDefault="00554931" w:rsidP="00554931">
      <w:r w:rsidRPr="007F2156">
        <w:t xml:space="preserve">The simple search can be extended to a more complex search. To add or delete search criteria, click </w:t>
      </w:r>
      <w:proofErr w:type="gramStart"/>
      <w:r w:rsidRPr="007F2156">
        <w:t xml:space="preserve">on </w:t>
      </w:r>
      <w:proofErr w:type="gramEnd"/>
      <w:r w:rsidRPr="007F2156">
        <w:rPr>
          <w:noProof/>
          <w:lang w:eastAsia="en-GB"/>
        </w:rPr>
        <w:drawing>
          <wp:inline distT="0" distB="0" distL="0" distR="0" wp14:anchorId="3BBA88A3" wp14:editId="7E18A157">
            <wp:extent cx="428625" cy="190500"/>
            <wp:effectExtent l="19050" t="0" r="9525" b="0"/>
            <wp:docPr id="135"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53" cstate="print"/>
                    <a:srcRect/>
                    <a:stretch>
                      <a:fillRect/>
                    </a:stretch>
                  </pic:blipFill>
                  <pic:spPr bwMode="auto">
                    <a:xfrm>
                      <a:off x="0" y="0"/>
                      <a:ext cx="428625" cy="190500"/>
                    </a:xfrm>
                    <a:prstGeom prst="rect">
                      <a:avLst/>
                    </a:prstGeom>
                    <a:noFill/>
                    <a:ln w="9525">
                      <a:noFill/>
                      <a:miter lim="800000"/>
                      <a:headEnd/>
                      <a:tailEnd/>
                    </a:ln>
                  </pic:spPr>
                </pic:pic>
              </a:graphicData>
            </a:graphic>
          </wp:inline>
        </w:drawing>
      </w:r>
      <w:r w:rsidR="00656E1B" w:rsidRPr="007F2156">
        <w:t>.</w:t>
      </w:r>
    </w:p>
    <w:p w:rsidR="00BD75AA" w:rsidRPr="007F2156" w:rsidRDefault="002D31E5" w:rsidP="00D376CD">
      <w:pPr>
        <w:pStyle w:val="NoSpacing"/>
        <w:jc w:val="center"/>
      </w:pPr>
      <w:r w:rsidRPr="007F2156">
        <w:rPr>
          <w:noProof/>
          <w:lang w:eastAsia="en-GB"/>
        </w:rPr>
        <w:drawing>
          <wp:inline distT="0" distB="0" distL="0" distR="0">
            <wp:extent cx="6189345" cy="2907026"/>
            <wp:effectExtent l="0" t="0" r="190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Fred 2.2\Search Advanced.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6189345" cy="2907026"/>
                    </a:xfrm>
                    <a:prstGeom prst="rect">
                      <a:avLst/>
                    </a:prstGeom>
                    <a:noFill/>
                    <a:ln>
                      <a:noFill/>
                    </a:ln>
                  </pic:spPr>
                </pic:pic>
              </a:graphicData>
            </a:graphic>
          </wp:inline>
        </w:drawing>
      </w:r>
    </w:p>
    <w:p w:rsidR="00BD75AA" w:rsidRPr="007F2156" w:rsidRDefault="00BD75AA" w:rsidP="00554931">
      <w:pPr>
        <w:pStyle w:val="NoSpacing"/>
        <w:rPr>
          <w:rFonts w:ascii="Calibri" w:hAnsi="Calibri"/>
          <w:color w:val="595959" w:themeColor="text1" w:themeTint="A6"/>
        </w:rPr>
      </w:pPr>
      <w:r w:rsidRPr="007F2156">
        <w:rPr>
          <w:rFonts w:ascii="Calibri" w:hAnsi="Calibri"/>
          <w:color w:val="595959" w:themeColor="text1" w:themeTint="A6"/>
        </w:rPr>
        <w:t xml:space="preserve">If you want to refine your search, you can add as many metadata fields as you want. </w:t>
      </w:r>
      <w:r w:rsidR="0078263A" w:rsidRPr="007F2156">
        <w:rPr>
          <w:rFonts w:ascii="Calibri" w:hAnsi="Calibri"/>
          <w:color w:val="595959" w:themeColor="text1" w:themeTint="A6"/>
        </w:rPr>
        <w:t xml:space="preserve">Click on </w:t>
      </w:r>
      <w:proofErr w:type="gramStart"/>
      <w:r w:rsidR="0078263A" w:rsidRPr="007F2156">
        <w:rPr>
          <w:rFonts w:ascii="Calibri" w:hAnsi="Calibri"/>
          <w:color w:val="595959" w:themeColor="text1" w:themeTint="A6"/>
        </w:rPr>
        <w:t xml:space="preserve">the </w:t>
      </w:r>
      <w:r w:rsidR="0078263A" w:rsidRPr="007F2156">
        <w:rPr>
          <w:noProof/>
          <w:lang w:eastAsia="en-GB"/>
        </w:rPr>
        <w:drawing>
          <wp:inline distT="0" distB="0" distL="0" distR="0" wp14:anchorId="572685CD" wp14:editId="7BE7E568">
            <wp:extent cx="190500" cy="180975"/>
            <wp:effectExtent l="19050" t="0" r="0" b="0"/>
            <wp:docPr id="13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0078263A" w:rsidRPr="007F2156">
        <w:rPr>
          <w:rFonts w:ascii="Calibri" w:hAnsi="Calibri"/>
          <w:color w:val="595959" w:themeColor="text1" w:themeTint="A6"/>
        </w:rPr>
        <w:t xml:space="preserve"> to</w:t>
      </w:r>
      <w:proofErr w:type="gramEnd"/>
      <w:r w:rsidR="0078263A" w:rsidRPr="007F2156">
        <w:rPr>
          <w:rFonts w:ascii="Calibri" w:hAnsi="Calibri"/>
          <w:color w:val="595959" w:themeColor="text1" w:themeTint="A6"/>
        </w:rPr>
        <w:t xml:space="preserve"> execute the search.</w:t>
      </w:r>
    </w:p>
    <w:p w:rsidR="009A324B" w:rsidRPr="007F2156" w:rsidRDefault="009A324B" w:rsidP="00554931">
      <w:pPr>
        <w:pStyle w:val="NoSpacing"/>
        <w:rPr>
          <w:rFonts w:ascii="Calibri" w:hAnsi="Calibri"/>
          <w:color w:val="595959" w:themeColor="text1" w:themeTint="A6"/>
        </w:rPr>
      </w:pPr>
    </w:p>
    <w:p w:rsidR="009A324B" w:rsidRPr="007F2156" w:rsidRDefault="009A324B" w:rsidP="009A324B">
      <w:pPr>
        <w:pStyle w:val="Heading2"/>
      </w:pPr>
      <w:bookmarkStart w:id="112" w:name="_Toc420919527"/>
      <w:r w:rsidRPr="007F2156">
        <w:lastRenderedPageBreak/>
        <w:t>Facetted search</w:t>
      </w:r>
      <w:bookmarkEnd w:id="112"/>
    </w:p>
    <w:p w:rsidR="0079790B" w:rsidRPr="007F2156" w:rsidRDefault="009A324B" w:rsidP="004262EB">
      <w:r w:rsidRPr="007F2156">
        <w:t>Where SOLR indexing has been activated on the Alfresco Server, one will get additional filtering functionality in the search result. On the left a list of facets and values of the search result will be presented.</w:t>
      </w:r>
    </w:p>
    <w:p w:rsidR="009A324B" w:rsidRPr="007F2156" w:rsidRDefault="0079790B" w:rsidP="004262EB">
      <w:r w:rsidRPr="007F2156">
        <w:t>The facets appearing in the left column are predefined by your organisation. Contact your IT team if you want to see extra fields appear in this list to optimize your search.</w:t>
      </w:r>
    </w:p>
    <w:p w:rsidR="00ED4C3E" w:rsidRPr="007F2156" w:rsidRDefault="00ED4C3E" w:rsidP="004262EB">
      <w:r w:rsidRPr="007F2156">
        <w:t>For each facet defined in the search pane, a list of values which appear in your search result and the number of records containing that value are presented.</w:t>
      </w:r>
    </w:p>
    <w:p w:rsidR="00ED4C3E" w:rsidRPr="007F2156" w:rsidRDefault="00ED4C3E" w:rsidP="004262EB">
      <w:r w:rsidRPr="007F2156">
        <w:t>Selecting one of the values will filter the search results to those documents containing the value. The facets pane will be updated to the new search result. The Facet fields and the number of records will be updated to those appearing in the filtered result.</w:t>
      </w:r>
    </w:p>
    <w:p w:rsidR="0018536A" w:rsidRPr="007F2156" w:rsidRDefault="0018536A" w:rsidP="004262EB">
      <w:r w:rsidRPr="007F2156">
        <w:t xml:space="preserve">In the example below, selecting Modifier </w:t>
      </w:r>
      <w:proofErr w:type="spellStart"/>
      <w:r w:rsidRPr="007F2156">
        <w:t>VanBelle</w:t>
      </w:r>
      <w:proofErr w:type="spellEnd"/>
      <w:r w:rsidRPr="007F2156">
        <w:t xml:space="preserve"> filters the search result to all documents modified by </w:t>
      </w:r>
      <w:proofErr w:type="spellStart"/>
      <w:r w:rsidRPr="007F2156">
        <w:t>VanBelle</w:t>
      </w:r>
      <w:proofErr w:type="spellEnd"/>
      <w:r w:rsidRPr="007F2156">
        <w:t xml:space="preserve"> and the facet values and the number of hits (</w:t>
      </w:r>
      <w:proofErr w:type="spellStart"/>
      <w:r w:rsidRPr="007F2156">
        <w:t>Verslag</w:t>
      </w:r>
      <w:proofErr w:type="spellEnd"/>
      <w:r w:rsidRPr="007F2156">
        <w:t xml:space="preserve"> from 21 to 19 hits) will be filtered to this content where </w:t>
      </w:r>
      <w:proofErr w:type="spellStart"/>
      <w:r w:rsidRPr="007F2156">
        <w:t>VanBelle</w:t>
      </w:r>
      <w:proofErr w:type="spellEnd"/>
      <w:r w:rsidRPr="007F2156">
        <w:t xml:space="preserve"> is the last modifier.</w:t>
      </w:r>
    </w:p>
    <w:p w:rsidR="00ED4C3E" w:rsidRPr="007F2156" w:rsidRDefault="00ED4C3E" w:rsidP="004262EB">
      <w:r w:rsidRPr="007F2156">
        <w:t>Selecting multiple facets, you can quickly narrow down the search result and find back the document you were looking for.</w:t>
      </w:r>
    </w:p>
    <w:p w:rsidR="0079790B" w:rsidRPr="007F2156" w:rsidRDefault="0079790B" w:rsidP="00554931">
      <w:pPr>
        <w:pStyle w:val="NoSpacing"/>
        <w:rPr>
          <w:rFonts w:ascii="Calibri" w:hAnsi="Calibri"/>
          <w:color w:val="595959" w:themeColor="text1" w:themeTint="A6"/>
        </w:rPr>
      </w:pPr>
    </w:p>
    <w:p w:rsidR="0079790B" w:rsidRPr="007F2156" w:rsidRDefault="00F3346B" w:rsidP="00F3346B">
      <w:pPr>
        <w:pStyle w:val="NoSpacing"/>
        <w:jc w:val="center"/>
        <w:rPr>
          <w:rFonts w:ascii="Calibri" w:hAnsi="Calibri"/>
          <w:color w:val="595959" w:themeColor="text1" w:themeTint="A6"/>
        </w:rPr>
      </w:pPr>
      <w:r w:rsidRPr="007F2156">
        <w:rPr>
          <w:rFonts w:ascii="Calibri" w:hAnsi="Calibri"/>
          <w:noProof/>
          <w:color w:val="595959" w:themeColor="text1" w:themeTint="A6"/>
          <w:lang w:eastAsia="en-GB"/>
        </w:rPr>
        <w:drawing>
          <wp:inline distT="0" distB="0" distL="0" distR="0">
            <wp:extent cx="5569748" cy="3505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Temp\Fred\Facetted Search.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569748" cy="3505885"/>
                    </a:xfrm>
                    <a:prstGeom prst="rect">
                      <a:avLst/>
                    </a:prstGeom>
                    <a:noFill/>
                    <a:ln>
                      <a:noFill/>
                    </a:ln>
                  </pic:spPr>
                </pic:pic>
              </a:graphicData>
            </a:graphic>
          </wp:inline>
        </w:drawing>
      </w:r>
    </w:p>
    <w:p w:rsidR="0079790B" w:rsidRPr="007F2156" w:rsidRDefault="0079790B" w:rsidP="00554931">
      <w:pPr>
        <w:pStyle w:val="NoSpacing"/>
        <w:rPr>
          <w:rFonts w:ascii="Calibri" w:hAnsi="Calibri"/>
          <w:color w:val="595959" w:themeColor="text1" w:themeTint="A6"/>
        </w:rPr>
      </w:pPr>
    </w:p>
    <w:p w:rsidR="00FA1ADE" w:rsidRPr="007F2156" w:rsidRDefault="002D6678" w:rsidP="00554931">
      <w:pPr>
        <w:pStyle w:val="NoSpacing"/>
        <w:rPr>
          <w:rFonts w:ascii="Calibri" w:hAnsi="Calibri"/>
          <w:color w:val="595959" w:themeColor="text1" w:themeTint="A6"/>
        </w:rPr>
      </w:pPr>
      <w:r w:rsidRPr="007F2156">
        <w:rPr>
          <w:rFonts w:ascii="Calibri" w:hAnsi="Calibri"/>
          <w:color w:val="595959" w:themeColor="text1" w:themeTint="A6"/>
        </w:rPr>
        <w:t>Filtering using facets.</w:t>
      </w:r>
    </w:p>
    <w:p w:rsidR="00F3346B" w:rsidRPr="007F2156" w:rsidRDefault="00F3346B" w:rsidP="00554931">
      <w:pPr>
        <w:pStyle w:val="NoSpacing"/>
        <w:rPr>
          <w:rFonts w:ascii="Calibri" w:hAnsi="Calibri"/>
          <w:color w:val="595959" w:themeColor="text1" w:themeTint="A6"/>
        </w:rPr>
      </w:pPr>
    </w:p>
    <w:p w:rsidR="00F3346B" w:rsidRPr="007F2156" w:rsidRDefault="00F3346B" w:rsidP="00F3346B">
      <w:pPr>
        <w:pStyle w:val="NoSpacing"/>
        <w:jc w:val="center"/>
        <w:rPr>
          <w:rFonts w:ascii="Calibri" w:hAnsi="Calibri"/>
          <w:color w:val="595959" w:themeColor="text1" w:themeTint="A6"/>
        </w:rPr>
      </w:pPr>
      <w:r w:rsidRPr="007F2156">
        <w:rPr>
          <w:rFonts w:ascii="Calibri" w:hAnsi="Calibri"/>
          <w:noProof/>
          <w:color w:val="595959" w:themeColor="text1" w:themeTint="A6"/>
          <w:lang w:eastAsia="en-GB"/>
        </w:rPr>
        <w:lastRenderedPageBreak/>
        <w:drawing>
          <wp:inline distT="0" distB="0" distL="0" distR="0">
            <wp:extent cx="5508000" cy="34703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ter Morel\Documents\AA Temp\Fred\Facetted Search 1.png"/>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508000" cy="3470358"/>
                    </a:xfrm>
                    <a:prstGeom prst="rect">
                      <a:avLst/>
                    </a:prstGeom>
                    <a:noFill/>
                    <a:ln>
                      <a:noFill/>
                    </a:ln>
                  </pic:spPr>
                </pic:pic>
              </a:graphicData>
            </a:graphic>
          </wp:inline>
        </w:drawing>
      </w:r>
    </w:p>
    <w:p w:rsidR="006F185A" w:rsidRPr="007F2156" w:rsidRDefault="006F185A" w:rsidP="006F185A">
      <w:pPr>
        <w:pStyle w:val="Heading2"/>
      </w:pPr>
      <w:bookmarkStart w:id="113" w:name="_Toc420919528"/>
      <w:r w:rsidRPr="007F2156">
        <w:t>AND, OR and () operators in text fields</w:t>
      </w:r>
      <w:bookmarkEnd w:id="113"/>
    </w:p>
    <w:p w:rsidR="006F185A" w:rsidRPr="007F2156" w:rsidRDefault="00336B68" w:rsidP="006F185A">
      <w:r w:rsidRPr="007F2156">
        <w:t xml:space="preserve">In text fields, you can use OR, AND </w:t>
      </w:r>
      <w:proofErr w:type="spellStart"/>
      <w:r w:rsidRPr="007F2156">
        <w:t>and</w:t>
      </w:r>
      <w:proofErr w:type="spellEnd"/>
      <w:r w:rsidRPr="007F2156">
        <w:t xml:space="preserve"> () operators to make an advanced search on a specific field.</w:t>
      </w:r>
    </w:p>
    <w:p w:rsidR="00336B68" w:rsidRPr="007F2156" w:rsidRDefault="00336B68" w:rsidP="006F185A">
      <w:r w:rsidRPr="007F2156">
        <w:rPr>
          <w:noProof/>
          <w:lang w:eastAsia="en-GB"/>
        </w:rPr>
        <w:drawing>
          <wp:inline distT="0" distB="0" distL="0" distR="0" wp14:anchorId="4CEEFFC0" wp14:editId="5D1870F1">
            <wp:extent cx="5972810" cy="1290320"/>
            <wp:effectExtent l="0" t="0" r="889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72810" cy="1290320"/>
                    </a:xfrm>
                    <a:prstGeom prst="rect">
                      <a:avLst/>
                    </a:prstGeom>
                  </pic:spPr>
                </pic:pic>
              </a:graphicData>
            </a:graphic>
          </wp:inline>
        </w:drawing>
      </w:r>
    </w:p>
    <w:p w:rsidR="00336B68" w:rsidRPr="007F2156" w:rsidRDefault="000565C3" w:rsidP="006F185A">
      <w:r w:rsidRPr="007F2156">
        <w:t>The behaviour in this field</w:t>
      </w:r>
      <w:r w:rsidR="00336B68" w:rsidRPr="007F2156">
        <w:t xml:space="preserve"> is as follows:</w:t>
      </w:r>
    </w:p>
    <w:tbl>
      <w:tblPr>
        <w:tblW w:w="0" w:type="auto"/>
        <w:tblCellMar>
          <w:left w:w="0" w:type="dxa"/>
          <w:right w:w="0" w:type="dxa"/>
        </w:tblCellMar>
        <w:tblLook w:val="04A0" w:firstRow="1" w:lastRow="0" w:firstColumn="1" w:lastColumn="0" w:noHBand="0" w:noVBand="1"/>
      </w:tblPr>
      <w:tblGrid>
        <w:gridCol w:w="2620"/>
        <w:gridCol w:w="2768"/>
        <w:gridCol w:w="3900"/>
      </w:tblGrid>
      <w:tr w:rsidR="00336B68" w:rsidRPr="007F2156" w:rsidTr="00633672">
        <w:tc>
          <w:tcPr>
            <w:tcW w:w="262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Input user</w:t>
            </w:r>
          </w:p>
        </w:tc>
        <w:tc>
          <w:tcPr>
            <w:tcW w:w="27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Presentation after pushing Enter</w:t>
            </w:r>
          </w:p>
        </w:tc>
        <w:tc>
          <w:tcPr>
            <w:tcW w:w="39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Search result</w:t>
            </w:r>
          </w:p>
        </w:tc>
      </w:tr>
      <w:tr w:rsidR="00336B68" w:rsidRPr="007F2156"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AND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AND Jerry</w:t>
            </w:r>
          </w:p>
        </w:tc>
      </w:tr>
      <w:tr w:rsidR="00336B68" w:rsidRPr="007F2156"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OR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OR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OR Jerry</w:t>
            </w:r>
          </w:p>
        </w:tc>
      </w:tr>
      <w:tr w:rsidR="00336B68" w:rsidRPr="007F2156"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and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and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and Jerry”</w:t>
            </w:r>
          </w:p>
        </w:tc>
      </w:tr>
      <w:tr w:rsidR="00336B68" w:rsidRPr="007F2156"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Jerry OR Goofy AND “Donald Duck”</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AND Jerry OR Goofy AND “Donald Duck”</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AND Jerry) OR Goofy) AND “Donald Duck”</w:t>
            </w:r>
          </w:p>
          <w:p w:rsidR="00336B68" w:rsidRPr="007F2156" w:rsidRDefault="00336B68" w:rsidP="00633672">
            <w:pPr>
              <w:rPr>
                <w:lang w:eastAsia="nl-NL"/>
              </w:rPr>
            </w:pPr>
            <w:r w:rsidRPr="007F2156">
              <w:rPr>
                <w:lang w:eastAsia="nl-NL"/>
              </w:rPr>
              <w:t>(Tom AND Jerry) AND “Donald Duck”</w:t>
            </w:r>
          </w:p>
          <w:p w:rsidR="00336B68" w:rsidRPr="007F2156" w:rsidRDefault="00336B68" w:rsidP="00633672">
            <w:pPr>
              <w:rPr>
                <w:lang w:eastAsia="nl-NL"/>
              </w:rPr>
            </w:pPr>
            <w:r w:rsidRPr="007F2156">
              <w:rPr>
                <w:lang w:eastAsia="nl-NL"/>
              </w:rPr>
              <w:t>Goofy AND “Donald Duck”</w:t>
            </w:r>
          </w:p>
        </w:tc>
      </w:tr>
      <w:tr w:rsidR="00336B68" w:rsidRPr="007F2156"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lastRenderedPageBreak/>
              <w:t>Tom Jerry OR (Goofy AND “Donald Duck”)</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AND Jerry OR (Goofy AND “Donald Duck”)</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rsidR="00336B68" w:rsidRPr="007F2156" w:rsidRDefault="00336B68" w:rsidP="00633672">
            <w:r w:rsidRPr="007F2156">
              <w:t>(Tom AND Jerry) OR (Goofy AND “Donald Duck”)</w:t>
            </w:r>
          </w:p>
          <w:p w:rsidR="00336B68" w:rsidRPr="007F2156" w:rsidRDefault="00336B68" w:rsidP="00633672">
            <w:pPr>
              <w:rPr>
                <w:lang w:eastAsia="nl-NL"/>
              </w:rPr>
            </w:pPr>
            <w:r w:rsidRPr="007F2156">
              <w:rPr>
                <w:lang w:eastAsia="nl-NL"/>
              </w:rPr>
              <w:t>Tom AND Jerry</w:t>
            </w:r>
          </w:p>
          <w:p w:rsidR="00336B68" w:rsidRPr="007F2156" w:rsidRDefault="00336B68" w:rsidP="00633672">
            <w:pPr>
              <w:rPr>
                <w:lang w:eastAsia="nl-NL"/>
              </w:rPr>
            </w:pPr>
            <w:r w:rsidRPr="007F2156">
              <w:rPr>
                <w:lang w:eastAsia="nl-NL"/>
              </w:rPr>
              <w:t>Goofy AND “Donald Duck”</w:t>
            </w:r>
          </w:p>
        </w:tc>
      </w:tr>
    </w:tbl>
    <w:p w:rsidR="00336B68" w:rsidRPr="007F2156" w:rsidRDefault="00336B68" w:rsidP="006F185A"/>
    <w:p w:rsidR="006F7F6D" w:rsidRPr="007F2156" w:rsidRDefault="006F7F6D" w:rsidP="00710C34">
      <w:pPr>
        <w:pStyle w:val="Heading2"/>
      </w:pPr>
      <w:bookmarkStart w:id="114" w:name="_Toc420919529"/>
      <w:r w:rsidRPr="007F2156">
        <w:t>Messages in search result</w:t>
      </w:r>
      <w:r w:rsidR="001A7ACC">
        <w:t xml:space="preserve"> (Enhanced)</w:t>
      </w:r>
      <w:bookmarkEnd w:id="114"/>
    </w:p>
    <w:p w:rsidR="006F7F6D" w:rsidRPr="007F2156" w:rsidRDefault="006F7F6D" w:rsidP="006F7F6D">
      <w:r w:rsidRPr="007F2156">
        <w:t xml:space="preserve">The administrator can limited the search results on the </w:t>
      </w:r>
      <w:proofErr w:type="gramStart"/>
      <w:r w:rsidRPr="007F2156">
        <w:t>Alfresco</w:t>
      </w:r>
      <w:proofErr w:type="gramEnd"/>
      <w:r w:rsidRPr="007F2156">
        <w:t xml:space="preserve"> server. In case limits are triggered during the specific search action launched by the user, Fred will display a message that additional search results might be available.</w:t>
      </w:r>
    </w:p>
    <w:p w:rsidR="006F7F6D" w:rsidRPr="007F2156" w:rsidRDefault="006F7F6D" w:rsidP="008508F9">
      <w:pPr>
        <w:jc w:val="center"/>
      </w:pPr>
      <w:r w:rsidRPr="007F2156">
        <w:rPr>
          <w:noProof/>
          <w:lang w:eastAsia="en-GB"/>
        </w:rPr>
        <w:drawing>
          <wp:inline distT="0" distB="0" distL="0" distR="0">
            <wp:extent cx="5740400" cy="39116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Search Messages.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749098" cy="3917590"/>
                    </a:xfrm>
                    <a:prstGeom prst="rect">
                      <a:avLst/>
                    </a:prstGeom>
                    <a:noFill/>
                    <a:ln>
                      <a:noFill/>
                    </a:ln>
                  </pic:spPr>
                </pic:pic>
              </a:graphicData>
            </a:graphic>
          </wp:inline>
        </w:drawing>
      </w:r>
    </w:p>
    <w:p w:rsidR="006F7F6D" w:rsidRPr="007F2156" w:rsidRDefault="006F7F6D" w:rsidP="006F7F6D">
      <w:r w:rsidRPr="007F2156">
        <w:t>One can limit the time during which the search is executed and the number of results that are evaluated against access rights. If one of these limits set are met, search is stopped and the current result is evaluated against access rights and presented as the final search result.</w:t>
      </w:r>
    </w:p>
    <w:p w:rsidR="006F7F6D" w:rsidRPr="007F2156" w:rsidRDefault="006F7F6D" w:rsidP="006F7F6D">
      <w:r w:rsidRPr="007F2156">
        <w:t>A message is displays with an indication on how to proceed to get a better search result.</w:t>
      </w:r>
    </w:p>
    <w:p w:rsidR="00A449BE" w:rsidRPr="007F2156" w:rsidRDefault="00A449BE" w:rsidP="006F7F6D">
      <w:r w:rsidRPr="007F2156">
        <w:t>While executing a result, Fred is displaying multiple messages:</w:t>
      </w:r>
    </w:p>
    <w:p w:rsidR="00A449BE" w:rsidRPr="007F2156" w:rsidRDefault="004879AB" w:rsidP="00A449BE">
      <w:pPr>
        <w:pStyle w:val="ListParagraph"/>
        <w:numPr>
          <w:ilvl w:val="0"/>
          <w:numId w:val="25"/>
        </w:numPr>
      </w:pPr>
      <w:r w:rsidRPr="007F2156">
        <w:t>At the left bottom</w:t>
      </w:r>
      <w:r w:rsidR="00A449BE" w:rsidRPr="007F2156">
        <w:t>:</w:t>
      </w:r>
      <w:r w:rsidR="00A449BE" w:rsidRPr="007F2156">
        <w:br/>
        <w:t>While searching</w:t>
      </w:r>
      <w:r w:rsidR="00A449BE" w:rsidRPr="007F2156">
        <w:rPr>
          <w:noProof/>
          <w:lang w:eastAsia="en-GB"/>
        </w:rPr>
        <w:drawing>
          <wp:inline distT="0" distB="0" distL="0" distR="0" wp14:anchorId="39926471" wp14:editId="40240523">
            <wp:extent cx="5020376" cy="36200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0376" cy="362001"/>
                    </a:xfrm>
                    <a:prstGeom prst="rect">
                      <a:avLst/>
                    </a:prstGeom>
                  </pic:spPr>
                </pic:pic>
              </a:graphicData>
            </a:graphic>
          </wp:inline>
        </w:drawing>
      </w:r>
      <w:r w:rsidR="00A449BE" w:rsidRPr="007F2156">
        <w:br/>
      </w:r>
      <w:r w:rsidR="00A449BE" w:rsidRPr="007F2156">
        <w:lastRenderedPageBreak/>
        <w:t>When result is found</w:t>
      </w:r>
      <w:r w:rsidR="00A449BE" w:rsidRPr="007F2156">
        <w:rPr>
          <w:lang w:eastAsia="en-GB"/>
        </w:rPr>
        <w:t xml:space="preserve"> </w:t>
      </w:r>
      <w:r w:rsidR="00A449BE" w:rsidRPr="007F2156">
        <w:rPr>
          <w:noProof/>
          <w:lang w:eastAsia="en-GB"/>
        </w:rPr>
        <w:drawing>
          <wp:inline distT="0" distB="0" distL="0" distR="0" wp14:anchorId="40E5F17F" wp14:editId="506E708C">
            <wp:extent cx="5029902" cy="36200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9902" cy="362001"/>
                    </a:xfrm>
                    <a:prstGeom prst="rect">
                      <a:avLst/>
                    </a:prstGeom>
                  </pic:spPr>
                </pic:pic>
              </a:graphicData>
            </a:graphic>
          </wp:inline>
        </w:drawing>
      </w:r>
    </w:p>
    <w:p w:rsidR="00A449BE" w:rsidRPr="007F2156" w:rsidRDefault="00A449BE" w:rsidP="00A449BE">
      <w:pPr>
        <w:pStyle w:val="ListParagraph"/>
        <w:numPr>
          <w:ilvl w:val="0"/>
          <w:numId w:val="25"/>
        </w:numPr>
      </w:pPr>
      <w:r w:rsidRPr="007F2156">
        <w:t>In the search tab:</w:t>
      </w:r>
      <w:r w:rsidRPr="007F2156">
        <w:br/>
        <w:t>While searching</w:t>
      </w:r>
      <w:r w:rsidRPr="007F2156">
        <w:br/>
      </w:r>
      <w:r w:rsidRPr="007F2156">
        <w:rPr>
          <w:noProof/>
          <w:lang w:eastAsia="en-GB"/>
        </w:rPr>
        <w:drawing>
          <wp:inline distT="0" distB="0" distL="0" distR="0" wp14:anchorId="0D0D27C4" wp14:editId="4CBB3D9A">
            <wp:extent cx="1648055" cy="266737"/>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48055" cy="266737"/>
                    </a:xfrm>
                    <a:prstGeom prst="rect">
                      <a:avLst/>
                    </a:prstGeom>
                  </pic:spPr>
                </pic:pic>
              </a:graphicData>
            </a:graphic>
          </wp:inline>
        </w:drawing>
      </w:r>
      <w:r w:rsidRPr="007F2156">
        <w:br/>
        <w:t>When the result is found</w:t>
      </w:r>
      <w:r w:rsidRPr="007F2156">
        <w:br/>
      </w:r>
      <w:r w:rsidRPr="007F2156">
        <w:rPr>
          <w:noProof/>
          <w:lang w:eastAsia="en-GB"/>
        </w:rPr>
        <w:drawing>
          <wp:inline distT="0" distB="0" distL="0" distR="0" wp14:anchorId="46372E03" wp14:editId="4DED069A">
            <wp:extent cx="1752845" cy="2476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52845" cy="247685"/>
                    </a:xfrm>
                    <a:prstGeom prst="rect">
                      <a:avLst/>
                    </a:prstGeom>
                  </pic:spPr>
                </pic:pic>
              </a:graphicData>
            </a:graphic>
          </wp:inline>
        </w:drawing>
      </w:r>
    </w:p>
    <w:p w:rsidR="00A449BE" w:rsidRPr="007F2156" w:rsidRDefault="00A449BE" w:rsidP="00A449BE">
      <w:r w:rsidRPr="007F2156">
        <w:t>When you launch a new search while the previous search is still running:</w:t>
      </w:r>
    </w:p>
    <w:p w:rsidR="00A449BE" w:rsidRPr="007F2156" w:rsidRDefault="00A449BE" w:rsidP="00A449BE">
      <w:pPr>
        <w:pStyle w:val="ListParagraph"/>
        <w:numPr>
          <w:ilvl w:val="0"/>
          <w:numId w:val="25"/>
        </w:numPr>
      </w:pPr>
      <w:r w:rsidRPr="007F2156">
        <w:t>You will get a warning message</w:t>
      </w:r>
      <w:r w:rsidRPr="007F2156">
        <w:br/>
      </w:r>
      <w:r w:rsidRPr="007F2156">
        <w:rPr>
          <w:noProof/>
          <w:lang w:eastAsia="en-GB"/>
        </w:rPr>
        <w:drawing>
          <wp:inline distT="0" distB="0" distL="0" distR="0" wp14:anchorId="3CC2463E" wp14:editId="21526858">
            <wp:extent cx="3225600" cy="1148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25600" cy="1148400"/>
                    </a:xfrm>
                    <a:prstGeom prst="rect">
                      <a:avLst/>
                    </a:prstGeom>
                  </pic:spPr>
                </pic:pic>
              </a:graphicData>
            </a:graphic>
          </wp:inline>
        </w:drawing>
      </w:r>
    </w:p>
    <w:p w:rsidR="00A449BE" w:rsidRPr="007F2156" w:rsidRDefault="00A449BE" w:rsidP="00A449BE">
      <w:pPr>
        <w:pStyle w:val="ListParagraph"/>
        <w:numPr>
          <w:ilvl w:val="0"/>
          <w:numId w:val="25"/>
        </w:numPr>
      </w:pPr>
      <w:r w:rsidRPr="007F2156">
        <w:t>If you confirm, then the running search will not be cancelled on the server but the result will not be presented</w:t>
      </w:r>
      <w:r w:rsidR="00041297" w:rsidRPr="007F2156">
        <w:t xml:space="preserve"> in Fred</w:t>
      </w:r>
      <w:r w:rsidRPr="007F2156">
        <w:t>. Instead Fred will present the result of the new search.</w:t>
      </w:r>
    </w:p>
    <w:p w:rsidR="00C76C05" w:rsidRPr="007F2156" w:rsidRDefault="00724E08" w:rsidP="00710C34">
      <w:pPr>
        <w:pStyle w:val="Heading2"/>
      </w:pPr>
      <w:bookmarkStart w:id="115" w:name="_Toc420919530"/>
      <w:r w:rsidRPr="007F2156">
        <w:t>Search in a part of the tree structure</w:t>
      </w:r>
      <w:r w:rsidR="001A7ACC">
        <w:t xml:space="preserve"> (Enhanced)</w:t>
      </w:r>
      <w:bookmarkEnd w:id="115"/>
    </w:p>
    <w:p w:rsidR="00D376CD" w:rsidRPr="007F2156" w:rsidRDefault="00724E08" w:rsidP="00D376CD">
      <w:r w:rsidRPr="007F2156">
        <w:t xml:space="preserve">If you want to limit </w:t>
      </w:r>
      <w:r w:rsidR="00656E1B" w:rsidRPr="007F2156">
        <w:t>your</w:t>
      </w:r>
      <w:r w:rsidRPr="007F2156">
        <w:t xml:space="preserve"> search </w:t>
      </w:r>
      <w:r w:rsidR="0078263A" w:rsidRPr="007F2156">
        <w:t>to</w:t>
      </w:r>
      <w:r w:rsidRPr="007F2156">
        <w:t xml:space="preserve"> a part of the </w:t>
      </w:r>
      <w:r w:rsidR="0078263A" w:rsidRPr="007F2156">
        <w:t>repository</w:t>
      </w:r>
      <w:r w:rsidRPr="007F2156">
        <w:t>, you can set the folder</w:t>
      </w:r>
      <w:r w:rsidR="00656E1B" w:rsidRPr="007F2156">
        <w:t>,</w:t>
      </w:r>
      <w:r w:rsidRPr="007F2156">
        <w:t xml:space="preserve"> in which you want to search. The search will be limited to the folder and its subfolders.</w:t>
      </w:r>
    </w:p>
    <w:p w:rsidR="00656E1B" w:rsidRPr="007F2156" w:rsidRDefault="00947339" w:rsidP="00CE257A">
      <w:pPr>
        <w:jc w:val="center"/>
      </w:pPr>
      <w:r w:rsidRPr="007F2156">
        <w:rPr>
          <w:noProof/>
          <w:lang w:eastAsia="en-GB"/>
        </w:rPr>
        <w:drawing>
          <wp:inline distT="0" distB="0" distL="0" distR="0" wp14:anchorId="55106FCA" wp14:editId="6FD0C518">
            <wp:extent cx="6192520" cy="960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92520" cy="960755"/>
                    </a:xfrm>
                    <a:prstGeom prst="rect">
                      <a:avLst/>
                    </a:prstGeom>
                  </pic:spPr>
                </pic:pic>
              </a:graphicData>
            </a:graphic>
          </wp:inline>
        </w:drawing>
      </w:r>
    </w:p>
    <w:p w:rsidR="005E1784" w:rsidRPr="007F2156" w:rsidRDefault="005E1784" w:rsidP="005E1784">
      <w:r w:rsidRPr="007F2156">
        <w:t xml:space="preserve">You can also select the </w:t>
      </w:r>
      <w:r w:rsidR="004879AB" w:rsidRPr="007F2156">
        <w:t>Favourite</w:t>
      </w:r>
      <w:r w:rsidRPr="007F2156">
        <w:t>s folders as a location.</w:t>
      </w:r>
    </w:p>
    <w:p w:rsidR="005E1784" w:rsidRPr="007F2156" w:rsidRDefault="005E1784" w:rsidP="005E1784">
      <w:r w:rsidRPr="007F2156">
        <w:rPr>
          <w:noProof/>
          <w:lang w:eastAsia="en-GB"/>
        </w:rPr>
        <w:drawing>
          <wp:inline distT="0" distB="0" distL="0" distR="0" wp14:anchorId="1AC3FB0F" wp14:editId="2DBDE6AD">
            <wp:extent cx="2665178" cy="877380"/>
            <wp:effectExtent l="19050" t="19050" r="20955" b="184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4346" cy="883690"/>
                    </a:xfrm>
                    <a:prstGeom prst="rect">
                      <a:avLst/>
                    </a:prstGeom>
                    <a:ln>
                      <a:solidFill>
                        <a:schemeClr val="accent1"/>
                      </a:solidFill>
                    </a:ln>
                  </pic:spPr>
                </pic:pic>
              </a:graphicData>
            </a:graphic>
          </wp:inline>
        </w:drawing>
      </w:r>
      <w:r w:rsidRPr="007F2156">
        <w:tab/>
      </w:r>
      <w:r w:rsidRPr="007F2156">
        <w:rPr>
          <w:noProof/>
          <w:lang w:eastAsia="en-GB"/>
        </w:rPr>
        <w:drawing>
          <wp:inline distT="0" distB="0" distL="0" distR="0" wp14:anchorId="0E1C9137" wp14:editId="544E8C1E">
            <wp:extent cx="2602800" cy="874800"/>
            <wp:effectExtent l="19050" t="19050" r="26670" b="209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02800" cy="874800"/>
                    </a:xfrm>
                    <a:prstGeom prst="rect">
                      <a:avLst/>
                    </a:prstGeom>
                    <a:ln>
                      <a:solidFill>
                        <a:schemeClr val="accent1"/>
                      </a:solidFill>
                    </a:ln>
                  </pic:spPr>
                </pic:pic>
              </a:graphicData>
            </a:graphic>
          </wp:inline>
        </w:drawing>
      </w:r>
    </w:p>
    <w:p w:rsidR="00BE2B92" w:rsidRPr="007F2156" w:rsidRDefault="004A71B7" w:rsidP="00EF703E">
      <w:pPr>
        <w:pStyle w:val="Heading2"/>
      </w:pPr>
      <w:bookmarkStart w:id="116" w:name="_Toc420919531"/>
      <w:r w:rsidRPr="007F2156">
        <w:t>Saved Search</w:t>
      </w:r>
      <w:r w:rsidR="001A7ACC">
        <w:t xml:space="preserve"> (Enhanced)</w:t>
      </w:r>
      <w:bookmarkEnd w:id="116"/>
    </w:p>
    <w:p w:rsidR="004A71B7" w:rsidRPr="007F2156" w:rsidRDefault="004A71B7" w:rsidP="004A71B7">
      <w:pPr>
        <w:spacing w:after="0" w:line="255" w:lineRule="atLeast"/>
      </w:pPr>
      <w:r w:rsidRPr="007F2156">
        <w:t>It is possible to save your current search by clicking on the star icon next to the search tab, usually in the upper right corner of the User Interface. Doing so, you can easily perform you</w:t>
      </w:r>
      <w:r w:rsidR="00F714B1" w:rsidRPr="007F2156">
        <w:t>r</w:t>
      </w:r>
      <w:r w:rsidRPr="007F2156">
        <w:t xml:space="preserve"> search again in the future. </w:t>
      </w:r>
    </w:p>
    <w:p w:rsidR="00796499" w:rsidRPr="007F2156" w:rsidRDefault="00796499" w:rsidP="004A71B7">
      <w:pPr>
        <w:spacing w:after="0" w:line="255" w:lineRule="atLeast"/>
        <w:rPr>
          <w:rFonts w:ascii="Arial" w:eastAsia="Times New Roman" w:hAnsi="Arial" w:cs="Arial"/>
          <w:color w:val="000000"/>
          <w:sz w:val="20"/>
          <w:lang w:eastAsia="nl-BE"/>
        </w:rPr>
      </w:pPr>
    </w:p>
    <w:p w:rsidR="00BE2B92" w:rsidRPr="007F2156" w:rsidRDefault="00313CE7" w:rsidP="00EF703E">
      <w:pPr>
        <w:spacing w:after="0" w:line="255" w:lineRule="atLeast"/>
        <w:jc w:val="center"/>
        <w:rPr>
          <w:rFonts w:ascii="Arial" w:eastAsia="Times New Roman" w:hAnsi="Arial" w:cs="Arial"/>
          <w:color w:val="000000"/>
          <w:sz w:val="20"/>
          <w:lang w:eastAsia="nl-BE"/>
        </w:rPr>
      </w:pPr>
      <w:r w:rsidRPr="00313CE7">
        <w:rPr>
          <w:noProof/>
          <w:lang w:eastAsia="en-GB"/>
        </w:rPr>
        <w:lastRenderedPageBreak/>
        <w:drawing>
          <wp:inline distT="0" distB="0" distL="0" distR="0" wp14:anchorId="56CA7F18" wp14:editId="465565CB">
            <wp:extent cx="1508080" cy="1555420"/>
            <wp:effectExtent l="19050" t="19050" r="16510" b="260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537325" cy="1585583"/>
                    </a:xfrm>
                    <a:prstGeom prst="rect">
                      <a:avLst/>
                    </a:prstGeom>
                    <a:ln>
                      <a:solidFill>
                        <a:schemeClr val="accent1"/>
                      </a:solidFill>
                    </a:ln>
                  </pic:spPr>
                </pic:pic>
              </a:graphicData>
            </a:graphic>
          </wp:inline>
        </w:drawing>
      </w:r>
      <w:r w:rsidR="001A7ACC">
        <w:rPr>
          <w:rFonts w:ascii="Arial" w:eastAsia="Times New Roman" w:hAnsi="Arial" w:cs="Arial"/>
          <w:color w:val="000000"/>
          <w:sz w:val="20"/>
          <w:lang w:eastAsia="nl-BE"/>
        </w:rPr>
        <w:t xml:space="preserve"> </w:t>
      </w:r>
      <w:r w:rsidR="00455D1E" w:rsidRPr="007F2156">
        <w:rPr>
          <w:rFonts w:ascii="Arial" w:eastAsia="Times New Roman" w:hAnsi="Arial" w:cs="Arial"/>
          <w:color w:val="000000"/>
          <w:sz w:val="20"/>
          <w:lang w:eastAsia="nl-BE"/>
        </w:rPr>
        <w:tab/>
      </w:r>
      <w:r w:rsidR="00947339" w:rsidRPr="007F2156">
        <w:rPr>
          <w:noProof/>
          <w:lang w:eastAsia="en-GB"/>
        </w:rPr>
        <w:drawing>
          <wp:inline distT="0" distB="0" distL="0" distR="0" wp14:anchorId="4CEF129A" wp14:editId="23C3DBEA">
            <wp:extent cx="2038062" cy="1565468"/>
            <wp:effectExtent l="19050" t="19050" r="19685"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48432" cy="1573433"/>
                    </a:xfrm>
                    <a:prstGeom prst="rect">
                      <a:avLst/>
                    </a:prstGeom>
                    <a:ln>
                      <a:solidFill>
                        <a:schemeClr val="accent1"/>
                      </a:solidFill>
                    </a:ln>
                  </pic:spPr>
                </pic:pic>
              </a:graphicData>
            </a:graphic>
          </wp:inline>
        </w:drawing>
      </w:r>
    </w:p>
    <w:p w:rsidR="00BE2B92" w:rsidRPr="007F2156" w:rsidRDefault="00BE2B92" w:rsidP="00EF703E">
      <w:pPr>
        <w:spacing w:after="0" w:line="255" w:lineRule="atLeast"/>
        <w:jc w:val="center"/>
        <w:rPr>
          <w:rFonts w:ascii="Arial" w:eastAsia="Times New Roman" w:hAnsi="Arial" w:cs="Arial"/>
          <w:color w:val="000000"/>
          <w:sz w:val="20"/>
          <w:lang w:eastAsia="nl-BE"/>
        </w:rPr>
      </w:pPr>
    </w:p>
    <w:p w:rsidR="00BE2B92" w:rsidRPr="007F2156" w:rsidRDefault="00796499" w:rsidP="00EF703E">
      <w:pPr>
        <w:pStyle w:val="Heading2"/>
        <w:rPr>
          <w:lang w:eastAsia="nl-BE"/>
        </w:rPr>
      </w:pPr>
      <w:bookmarkStart w:id="117" w:name="_Toc420919532"/>
      <w:r w:rsidRPr="007F2156">
        <w:rPr>
          <w:lang w:eastAsia="nl-BE"/>
        </w:rPr>
        <w:t>Preview your search</w:t>
      </w:r>
      <w:bookmarkEnd w:id="117"/>
    </w:p>
    <w:p w:rsidR="00D16FA4" w:rsidRPr="007F2156" w:rsidRDefault="00D16FA4" w:rsidP="00D16FA4">
      <w:pPr>
        <w:spacing w:after="0" w:line="255" w:lineRule="atLeast"/>
      </w:pPr>
      <w:r w:rsidRPr="007F2156">
        <w:t>When you select a document displayed in the result list of a search, the meta-data is shown directly in the meta-data pane as well as a preview of the selected file.</w:t>
      </w:r>
    </w:p>
    <w:p w:rsidR="00BE2B92" w:rsidRPr="007F2156" w:rsidRDefault="00BE2B92" w:rsidP="00EF703E">
      <w:pPr>
        <w:rPr>
          <w:lang w:eastAsia="nl-BE"/>
        </w:rPr>
      </w:pPr>
    </w:p>
    <w:p w:rsidR="00BE2B92" w:rsidRPr="007F2156" w:rsidRDefault="00633672" w:rsidP="00EF703E">
      <w:pPr>
        <w:jc w:val="center"/>
        <w:rPr>
          <w:lang w:eastAsia="nl-BE"/>
        </w:rPr>
      </w:pPr>
      <w:r w:rsidRPr="007F2156">
        <w:rPr>
          <w:noProof/>
          <w:lang w:eastAsia="en-GB"/>
        </w:rPr>
        <w:drawing>
          <wp:inline distT="0" distB="0" distL="0" distR="0">
            <wp:extent cx="4925262" cy="310320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eter Morel\Documents\AA XENIT\Products\Fred\Documentation\Fred 2.2\Search Preview.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4925262" cy="3103200"/>
                    </a:xfrm>
                    <a:prstGeom prst="rect">
                      <a:avLst/>
                    </a:prstGeom>
                    <a:noFill/>
                    <a:ln>
                      <a:noFill/>
                    </a:ln>
                  </pic:spPr>
                </pic:pic>
              </a:graphicData>
            </a:graphic>
          </wp:inline>
        </w:drawing>
      </w:r>
    </w:p>
    <w:p w:rsidR="00BE2B92" w:rsidRPr="007F2156" w:rsidRDefault="00BE2B92" w:rsidP="00EF703E"/>
    <w:p w:rsidR="00C76C05" w:rsidRPr="007F2156" w:rsidRDefault="00724E08" w:rsidP="00D376CD">
      <w:pPr>
        <w:pStyle w:val="Heading2"/>
      </w:pPr>
      <w:bookmarkStart w:id="118" w:name="_Toc420919533"/>
      <w:r w:rsidRPr="007F2156">
        <w:t>Filter on columns</w:t>
      </w:r>
      <w:bookmarkEnd w:id="118"/>
    </w:p>
    <w:p w:rsidR="00597DF7" w:rsidRPr="007F2156" w:rsidRDefault="00724E08" w:rsidP="00D62B2E">
      <w:r w:rsidRPr="007F2156">
        <w:t>You can filter on the value in the column. You can add multiple values per column and you can put filters in different columns. The filter is set by selec</w:t>
      </w:r>
      <w:r w:rsidR="00DD4A67" w:rsidRPr="007F2156">
        <w:t>ting the value(s) and clicking “</w:t>
      </w:r>
      <w:r w:rsidRPr="007F2156">
        <w:t>Add Filter</w:t>
      </w:r>
      <w:r w:rsidR="00DD4A67" w:rsidRPr="007F2156">
        <w:t>”</w:t>
      </w:r>
      <w:r w:rsidRPr="007F2156">
        <w:t xml:space="preserve">. </w:t>
      </w:r>
    </w:p>
    <w:p w:rsidR="00D62B2E" w:rsidRPr="007F2156" w:rsidRDefault="00724E08" w:rsidP="00D62B2E">
      <w:r w:rsidRPr="007F2156">
        <w:t>The filter value is removed by clicking the value in the list of Active filters.</w:t>
      </w:r>
    </w:p>
    <w:p w:rsidR="007109E3" w:rsidRPr="007F2156" w:rsidRDefault="00971D70" w:rsidP="00D376CD">
      <w:pPr>
        <w:jc w:val="center"/>
      </w:pPr>
      <w:r w:rsidRPr="007F2156">
        <w:rPr>
          <w:noProof/>
          <w:lang w:eastAsia="en-GB"/>
        </w:rPr>
        <w:lastRenderedPageBreak/>
        <w:drawing>
          <wp:inline distT="0" distB="0" distL="0" distR="0" wp14:anchorId="0964BC72" wp14:editId="789E09DF">
            <wp:extent cx="5233514" cy="2762250"/>
            <wp:effectExtent l="0" t="0" r="5715" b="0"/>
            <wp:docPr id="117"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d_searchfilter.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41803" cy="2766625"/>
                    </a:xfrm>
                    <a:prstGeom prst="rect">
                      <a:avLst/>
                    </a:prstGeom>
                  </pic:spPr>
                </pic:pic>
              </a:graphicData>
            </a:graphic>
          </wp:inline>
        </w:drawing>
      </w:r>
    </w:p>
    <w:p w:rsidR="00DC7EE2" w:rsidRPr="007F2156" w:rsidRDefault="00724E08" w:rsidP="00710C34">
      <w:pPr>
        <w:pStyle w:val="Heading2"/>
      </w:pPr>
      <w:bookmarkStart w:id="119" w:name="_Toc420919534"/>
      <w:r w:rsidRPr="007F2156">
        <w:t>Grouping on metadata values</w:t>
      </w:r>
      <w:bookmarkEnd w:id="119"/>
    </w:p>
    <w:p w:rsidR="00D62B2E" w:rsidRPr="007F2156" w:rsidRDefault="00724E08" w:rsidP="00D62B2E">
      <w:r w:rsidRPr="007F2156">
        <w:t>You can group the search results on the values in one metadata field. Right click o</w:t>
      </w:r>
      <w:r w:rsidR="00DD4A67" w:rsidRPr="007F2156">
        <w:t>n the column header and select “</w:t>
      </w:r>
      <w:r w:rsidRPr="007F2156">
        <w:t>Group by</w:t>
      </w:r>
      <w:r w:rsidR="00DD4A67" w:rsidRPr="007F2156">
        <w:t>”</w:t>
      </w:r>
      <w:r w:rsidRPr="007F2156">
        <w:t>.</w:t>
      </w:r>
    </w:p>
    <w:p w:rsidR="00B5401D" w:rsidRPr="007F2156" w:rsidRDefault="00B5401D" w:rsidP="00D62B2E">
      <w:r w:rsidRPr="007F2156">
        <w:t>Remove the grouping by deselecting the metadata field in the list.</w:t>
      </w:r>
    </w:p>
    <w:p w:rsidR="00173C94" w:rsidRPr="007F2156" w:rsidRDefault="00713B68" w:rsidP="00FD6282">
      <w:pPr>
        <w:jc w:val="center"/>
      </w:pPr>
      <w:r w:rsidRPr="007F2156">
        <w:rPr>
          <w:noProof/>
          <w:lang w:eastAsia="en-GB"/>
        </w:rPr>
        <w:drawing>
          <wp:inline distT="0" distB="0" distL="0" distR="0" wp14:anchorId="290CFF9E" wp14:editId="410A66D4">
            <wp:extent cx="6192520" cy="3268413"/>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192520" cy="3268413"/>
                    </a:xfrm>
                    <a:prstGeom prst="rect">
                      <a:avLst/>
                    </a:prstGeom>
                  </pic:spPr>
                </pic:pic>
              </a:graphicData>
            </a:graphic>
          </wp:inline>
        </w:drawing>
      </w:r>
    </w:p>
    <w:p w:rsidR="00DC7EE2" w:rsidRPr="007F2156" w:rsidRDefault="00E063FA" w:rsidP="00710C34">
      <w:pPr>
        <w:pStyle w:val="Heading2"/>
      </w:pPr>
      <w:bookmarkStart w:id="120" w:name="_Toc420919535"/>
      <w:r w:rsidRPr="007F2156">
        <w:t>Open file location</w:t>
      </w:r>
      <w:bookmarkEnd w:id="120"/>
    </w:p>
    <w:p w:rsidR="00915B86" w:rsidRPr="007F2156" w:rsidRDefault="00724E08" w:rsidP="00936401">
      <w:r w:rsidRPr="007F2156">
        <w:t>The search result is s</w:t>
      </w:r>
      <w:r w:rsidR="00DD4A67" w:rsidRPr="007F2156">
        <w:t xml:space="preserve">hown in a list view. </w:t>
      </w:r>
      <w:r w:rsidR="00530F1E" w:rsidRPr="007F2156">
        <w:t xml:space="preserve">Many </w:t>
      </w:r>
      <w:r w:rsidR="00051936" w:rsidRPr="007F2156">
        <w:t>of the file commands ar</w:t>
      </w:r>
      <w:r w:rsidR="00936401" w:rsidRPr="007F2156">
        <w:t>e available in the search pane.</w:t>
      </w:r>
    </w:p>
    <w:p w:rsidR="00051936" w:rsidRPr="007F2156" w:rsidRDefault="00051936" w:rsidP="00051936">
      <w:r w:rsidRPr="007F2156">
        <w:t>Clicking “Open File Location” will show you the folder or file selected in the tree structure. This will allow you for example to find back the folder in which you have put a file and add a new file to the same folder.</w:t>
      </w:r>
    </w:p>
    <w:p w:rsidR="002D5DD8" w:rsidRPr="007F2156" w:rsidRDefault="002D6678" w:rsidP="00EF3C7B">
      <w:pPr>
        <w:jc w:val="center"/>
      </w:pPr>
      <w:r w:rsidRPr="007F2156">
        <w:rPr>
          <w:noProof/>
          <w:lang w:eastAsia="en-GB"/>
        </w:rPr>
        <w:lastRenderedPageBreak/>
        <w:drawing>
          <wp:inline distT="0" distB="0" distL="0" distR="0" wp14:anchorId="102BEA19" wp14:editId="035013CD">
            <wp:extent cx="1879200" cy="709200"/>
            <wp:effectExtent l="19050" t="19050" r="26035" b="152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79200" cy="709200"/>
                    </a:xfrm>
                    <a:prstGeom prst="rect">
                      <a:avLst/>
                    </a:prstGeom>
                    <a:ln>
                      <a:solidFill>
                        <a:schemeClr val="accent1"/>
                      </a:solidFill>
                    </a:ln>
                  </pic:spPr>
                </pic:pic>
              </a:graphicData>
            </a:graphic>
          </wp:inline>
        </w:drawing>
      </w:r>
      <w:r w:rsidRPr="007F2156">
        <w:rPr>
          <w:lang w:eastAsia="nl-BE"/>
        </w:rPr>
        <w:t xml:space="preserve"> </w:t>
      </w:r>
    </w:p>
    <w:p w:rsidR="008117A0" w:rsidRPr="007F2156" w:rsidRDefault="008117A0" w:rsidP="008117A0">
      <w:pPr>
        <w:pStyle w:val="Heading1"/>
      </w:pPr>
      <w:bookmarkStart w:id="121" w:name="_Toc420919536"/>
      <w:r w:rsidRPr="007F2156">
        <w:lastRenderedPageBreak/>
        <w:t>Workflow</w:t>
      </w:r>
      <w:bookmarkEnd w:id="121"/>
    </w:p>
    <w:p w:rsidR="008117A0" w:rsidRPr="007F2156" w:rsidRDefault="008117A0" w:rsidP="008117A0">
      <w:pPr>
        <w:pStyle w:val="Heading2"/>
      </w:pPr>
      <w:bookmarkStart w:id="122" w:name="_Toc420919537"/>
      <w:r w:rsidRPr="007F2156">
        <w:t>Start</w:t>
      </w:r>
      <w:r w:rsidR="007A52F3" w:rsidRPr="007F2156">
        <w:t>ing</w:t>
      </w:r>
      <w:r w:rsidRPr="007F2156">
        <w:t xml:space="preserve"> a workflow</w:t>
      </w:r>
      <w:bookmarkEnd w:id="122"/>
    </w:p>
    <w:p w:rsidR="00B01581" w:rsidRPr="007F2156" w:rsidRDefault="007A52F3" w:rsidP="007A52F3">
      <w:r w:rsidRPr="007F2156">
        <w:t xml:space="preserve">In the </w:t>
      </w:r>
      <w:r w:rsidR="00B01581" w:rsidRPr="007F2156">
        <w:t>repository</w:t>
      </w:r>
      <w:r w:rsidRPr="007F2156">
        <w:t xml:space="preserve"> you can </w:t>
      </w:r>
      <w:r w:rsidR="009557C8" w:rsidRPr="007F2156">
        <w:t>launch</w:t>
      </w:r>
      <w:r w:rsidRPr="007F2156">
        <w:t xml:space="preserve"> a workflow </w:t>
      </w:r>
      <w:r w:rsidR="009557C8" w:rsidRPr="007F2156">
        <w:t>from</w:t>
      </w:r>
      <w:r w:rsidRPr="007F2156">
        <w:t xml:space="preserve"> one or more </w:t>
      </w:r>
      <w:r w:rsidR="009557C8" w:rsidRPr="007F2156">
        <w:t xml:space="preserve">selected </w:t>
      </w:r>
      <w:r w:rsidRPr="007F2156">
        <w:t>content items</w:t>
      </w:r>
      <w:r w:rsidR="00B01581" w:rsidRPr="007F2156">
        <w:t>, whether files or folders</w:t>
      </w:r>
      <w:r w:rsidRPr="007F2156">
        <w:t>. Starting a workflow generates a workflow task</w:t>
      </w:r>
      <w:r w:rsidR="00B01581" w:rsidRPr="007F2156">
        <w:t xml:space="preserve"> for the persons who were assigned to the task</w:t>
      </w:r>
      <w:r w:rsidRPr="007F2156">
        <w:t>.</w:t>
      </w:r>
    </w:p>
    <w:p w:rsidR="007A52F3" w:rsidRPr="007F2156" w:rsidRDefault="002D6678" w:rsidP="00B01581">
      <w:pPr>
        <w:jc w:val="center"/>
      </w:pPr>
      <w:r w:rsidRPr="007F2156">
        <w:rPr>
          <w:noProof/>
          <w:lang w:eastAsia="en-GB"/>
        </w:rPr>
        <w:drawing>
          <wp:inline distT="0" distB="0" distL="0" distR="0" wp14:anchorId="4D7C87D3" wp14:editId="029AA24D">
            <wp:extent cx="1954800" cy="709200"/>
            <wp:effectExtent l="19050" t="19050" r="26670" b="152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54800" cy="709200"/>
                    </a:xfrm>
                    <a:prstGeom prst="rect">
                      <a:avLst/>
                    </a:prstGeom>
                    <a:ln>
                      <a:solidFill>
                        <a:schemeClr val="accent1"/>
                      </a:solidFill>
                    </a:ln>
                  </pic:spPr>
                </pic:pic>
              </a:graphicData>
            </a:graphic>
          </wp:inline>
        </w:drawing>
      </w:r>
      <w:r w:rsidRPr="007F2156">
        <w:rPr>
          <w:lang w:eastAsia="nl-BE"/>
        </w:rPr>
        <w:t xml:space="preserve"> </w:t>
      </w:r>
    </w:p>
    <w:p w:rsidR="007A52F3" w:rsidRPr="007F2156" w:rsidRDefault="007A52F3" w:rsidP="004E27CA">
      <w:pPr>
        <w:pStyle w:val="ListParagraph"/>
        <w:numPr>
          <w:ilvl w:val="0"/>
          <w:numId w:val="36"/>
        </w:numPr>
      </w:pPr>
      <w:r w:rsidRPr="007F2156">
        <w:t>Navigate the library’s folder structure to locate the item</w:t>
      </w:r>
      <w:r w:rsidR="00C2052E" w:rsidRPr="007F2156">
        <w:t>(s)</w:t>
      </w:r>
      <w:r w:rsidRPr="007F2156">
        <w:t xml:space="preserve"> you want to work with.</w:t>
      </w:r>
      <w:r w:rsidR="00C2052E" w:rsidRPr="007F2156">
        <w:t xml:space="preserve"> These can be documents and/or folders.</w:t>
      </w:r>
    </w:p>
    <w:p w:rsidR="007A52F3" w:rsidRPr="007F2156" w:rsidRDefault="00C2052E" w:rsidP="004E27CA">
      <w:pPr>
        <w:pStyle w:val="ListParagraph"/>
        <w:numPr>
          <w:ilvl w:val="0"/>
          <w:numId w:val="36"/>
        </w:numPr>
      </w:pPr>
      <w:r w:rsidRPr="007F2156">
        <w:t xml:space="preserve">Select </w:t>
      </w:r>
      <w:r w:rsidR="007A52F3" w:rsidRPr="007F2156">
        <w:t>the item</w:t>
      </w:r>
      <w:r w:rsidRPr="007F2156">
        <w:t>(s)</w:t>
      </w:r>
      <w:r w:rsidR="007A52F3" w:rsidRPr="007F2156">
        <w:t xml:space="preserve"> of interest.</w:t>
      </w:r>
    </w:p>
    <w:p w:rsidR="007A52F3" w:rsidRPr="007F2156" w:rsidRDefault="007A52F3" w:rsidP="004E27CA">
      <w:pPr>
        <w:pStyle w:val="ListParagraph"/>
        <w:numPr>
          <w:ilvl w:val="0"/>
          <w:numId w:val="36"/>
        </w:numPr>
      </w:pPr>
      <w:r w:rsidRPr="007F2156">
        <w:t>Click Start Workflow.</w:t>
      </w:r>
    </w:p>
    <w:p w:rsidR="007A52F3" w:rsidRPr="007F2156" w:rsidRDefault="007A52F3" w:rsidP="004E27CA">
      <w:pPr>
        <w:pStyle w:val="ListParagraph"/>
        <w:numPr>
          <w:ilvl w:val="0"/>
          <w:numId w:val="36"/>
        </w:numPr>
      </w:pPr>
      <w:r w:rsidRPr="007F2156">
        <w:t xml:space="preserve">The Start Workflow </w:t>
      </w:r>
      <w:r w:rsidR="00C2052E" w:rsidRPr="007F2156">
        <w:t>tab</w:t>
      </w:r>
      <w:r w:rsidRPr="007F2156">
        <w:t xml:space="preserve"> appears.</w:t>
      </w:r>
    </w:p>
    <w:p w:rsidR="007A52F3" w:rsidRPr="007F2156" w:rsidRDefault="007A52F3" w:rsidP="004E27CA">
      <w:pPr>
        <w:pStyle w:val="ListParagraph"/>
        <w:numPr>
          <w:ilvl w:val="0"/>
          <w:numId w:val="36"/>
        </w:numPr>
      </w:pPr>
      <w:r w:rsidRPr="007F2156">
        <w:t>Expand the Workflow list and select the type of workflow you want to define.</w:t>
      </w:r>
    </w:p>
    <w:p w:rsidR="00B01581" w:rsidRPr="007F2156" w:rsidRDefault="00B01581" w:rsidP="00ED1D21">
      <w:pPr>
        <w:jc w:val="center"/>
      </w:pPr>
      <w:r w:rsidRPr="007F2156">
        <w:rPr>
          <w:noProof/>
          <w:lang w:eastAsia="en-GB"/>
        </w:rPr>
        <w:drawing>
          <wp:inline distT="0" distB="0" distL="0" distR="0" wp14:anchorId="3D606F35" wp14:editId="246450D6">
            <wp:extent cx="5034915" cy="50349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034915" cy="5034915"/>
                    </a:xfrm>
                    <a:prstGeom prst="rect">
                      <a:avLst/>
                    </a:prstGeom>
                  </pic:spPr>
                </pic:pic>
              </a:graphicData>
            </a:graphic>
          </wp:inline>
        </w:drawing>
      </w:r>
    </w:p>
    <w:p w:rsidR="007A52F3" w:rsidRPr="007F2156" w:rsidRDefault="007A52F3" w:rsidP="007A52F3">
      <w:r w:rsidRPr="007F2156">
        <w:t>The following preconfigured workflows are available:</w:t>
      </w:r>
    </w:p>
    <w:p w:rsidR="007A52F3" w:rsidRPr="007F2156" w:rsidRDefault="007A52F3" w:rsidP="007A52F3">
      <w:pPr>
        <w:rPr>
          <w:rStyle w:val="Emphasis"/>
        </w:rPr>
      </w:pPr>
      <w:proofErr w:type="spellStart"/>
      <w:r w:rsidRPr="007F2156">
        <w:rPr>
          <w:rStyle w:val="Emphasis"/>
        </w:rPr>
        <w:lastRenderedPageBreak/>
        <w:t>Adhoc</w:t>
      </w:r>
      <w:proofErr w:type="spellEnd"/>
    </w:p>
    <w:p w:rsidR="007A52F3" w:rsidRPr="007F2156" w:rsidRDefault="00537526" w:rsidP="007A52F3">
      <w:r w:rsidRPr="007F2156">
        <w:t>Let’s</w:t>
      </w:r>
      <w:r w:rsidR="007A52F3" w:rsidRPr="007F2156">
        <w:t xml:space="preserve"> you assign a task to a single user</w:t>
      </w:r>
    </w:p>
    <w:p w:rsidR="007A52F3" w:rsidRPr="007F2156" w:rsidRDefault="007A52F3" w:rsidP="007A52F3">
      <w:pPr>
        <w:rPr>
          <w:rStyle w:val="Emphasis"/>
        </w:rPr>
      </w:pPr>
      <w:r w:rsidRPr="007F2156">
        <w:rPr>
          <w:rStyle w:val="Emphasis"/>
        </w:rPr>
        <w:t>Group Review &amp; Approve</w:t>
      </w:r>
    </w:p>
    <w:p w:rsidR="007A52F3" w:rsidRPr="007F2156" w:rsidRDefault="00537526" w:rsidP="007A52F3">
      <w:r w:rsidRPr="007F2156">
        <w:t>Let’s</w:t>
      </w:r>
      <w:r w:rsidR="007A52F3" w:rsidRPr="007F2156">
        <w:t xml:space="preserve"> you set up review and approval of content, assigning the workflow task to a single group</w:t>
      </w:r>
    </w:p>
    <w:p w:rsidR="007A52F3" w:rsidRPr="007F2156" w:rsidRDefault="007A52F3" w:rsidP="007A52F3">
      <w:pPr>
        <w:rPr>
          <w:rStyle w:val="Emphasis"/>
        </w:rPr>
      </w:pPr>
      <w:r w:rsidRPr="007F2156">
        <w:rPr>
          <w:rStyle w:val="Emphasis"/>
        </w:rPr>
        <w:t>Parallel Review &amp; Approve</w:t>
      </w:r>
    </w:p>
    <w:p w:rsidR="007A52F3" w:rsidRPr="007F2156" w:rsidRDefault="00537526" w:rsidP="007A52F3">
      <w:r w:rsidRPr="007F2156">
        <w:t>Let’s</w:t>
      </w:r>
      <w:r w:rsidR="007A52F3" w:rsidRPr="007F2156">
        <w:t xml:space="preserve"> you set up review and approval of content, assigning the workflow task to multiple users</w:t>
      </w:r>
    </w:p>
    <w:p w:rsidR="007A52F3" w:rsidRPr="007F2156" w:rsidRDefault="007A52F3" w:rsidP="007A52F3">
      <w:pPr>
        <w:rPr>
          <w:rStyle w:val="Emphasis"/>
        </w:rPr>
      </w:pPr>
      <w:r w:rsidRPr="007F2156">
        <w:rPr>
          <w:rStyle w:val="Emphasis"/>
        </w:rPr>
        <w:t>Pooled Review &amp; Approve</w:t>
      </w:r>
    </w:p>
    <w:p w:rsidR="007A52F3" w:rsidRPr="007F2156" w:rsidRDefault="00537526" w:rsidP="007A52F3">
      <w:r w:rsidRPr="007F2156">
        <w:t>Let’s</w:t>
      </w:r>
      <w:r w:rsidR="007A52F3" w:rsidRPr="007F2156">
        <w:t xml:space="preserve"> you set up review and approval of content, assigning the workflow task to multiple users. One user can take ownership of the task at a time, completing it or returning it to the pool to be claimed by another user associated with the task.</w:t>
      </w:r>
    </w:p>
    <w:p w:rsidR="007A52F3" w:rsidRPr="007F2156" w:rsidRDefault="007A52F3" w:rsidP="007A52F3">
      <w:pPr>
        <w:rPr>
          <w:rStyle w:val="Emphasis"/>
        </w:rPr>
      </w:pPr>
      <w:r w:rsidRPr="007F2156">
        <w:rPr>
          <w:rStyle w:val="Emphasis"/>
        </w:rPr>
        <w:t>Review &amp; Approve</w:t>
      </w:r>
    </w:p>
    <w:p w:rsidR="007A52F3" w:rsidRPr="007F2156" w:rsidRDefault="009E7368" w:rsidP="007A52F3">
      <w:r w:rsidRPr="007F2156">
        <w:t>Let’s</w:t>
      </w:r>
      <w:r w:rsidR="007A52F3" w:rsidRPr="007F2156">
        <w:t xml:space="preserve"> you set up review and approval of content, assigning the workflow task to a single user</w:t>
      </w:r>
    </w:p>
    <w:p w:rsidR="007A52F3" w:rsidRPr="007F2156" w:rsidRDefault="007A52F3" w:rsidP="007A52F3"/>
    <w:p w:rsidR="007A52F3" w:rsidRPr="007F2156" w:rsidRDefault="007A52F3" w:rsidP="007A52F3">
      <w:r w:rsidRPr="007F2156">
        <w:t>The appropriate workflow form displays where you enter the details of the workflow task being initiated. Required fields are marked with an asterisk (*).</w:t>
      </w:r>
    </w:p>
    <w:p w:rsidR="007A52F3" w:rsidRPr="007F2156" w:rsidRDefault="007A52F3" w:rsidP="004E27CA">
      <w:pPr>
        <w:pStyle w:val="ListParagraph"/>
        <w:numPr>
          <w:ilvl w:val="0"/>
          <w:numId w:val="37"/>
        </w:numPr>
      </w:pPr>
      <w:r w:rsidRPr="007F2156">
        <w:t xml:space="preserve">Provide the basic details for the workflow task in the </w:t>
      </w:r>
      <w:r w:rsidR="007D7106" w:rsidRPr="007F2156">
        <w:t>Information</w:t>
      </w:r>
      <w:r w:rsidRPr="007F2156">
        <w:t xml:space="preserve"> section.</w:t>
      </w:r>
    </w:p>
    <w:p w:rsidR="007A52F3" w:rsidRPr="007F2156" w:rsidRDefault="007A52F3" w:rsidP="004E27CA">
      <w:pPr>
        <w:pStyle w:val="ListParagraph"/>
        <w:numPr>
          <w:ilvl w:val="1"/>
          <w:numId w:val="37"/>
        </w:numPr>
      </w:pPr>
      <w:r w:rsidRPr="007F2156">
        <w:t xml:space="preserve">In the </w:t>
      </w:r>
      <w:r w:rsidR="007D7106" w:rsidRPr="007F2156">
        <w:t>Description</w:t>
      </w:r>
      <w:r w:rsidRPr="007F2156">
        <w:t xml:space="preserve"> field describe what you want the recipient of the task to do, such as</w:t>
      </w:r>
      <w:r w:rsidR="007D7106" w:rsidRPr="007F2156">
        <w:t>:</w:t>
      </w:r>
      <w:r w:rsidRPr="007F2156">
        <w:t xml:space="preserve"> </w:t>
      </w:r>
      <w:r w:rsidR="007D7106" w:rsidRPr="007F2156">
        <w:t>“</w:t>
      </w:r>
      <w:r w:rsidRPr="007F2156">
        <w:t>Please review the attached content</w:t>
      </w:r>
      <w:r w:rsidR="007D7106" w:rsidRPr="007F2156">
        <w:t>”</w:t>
      </w:r>
      <w:r w:rsidRPr="007F2156">
        <w:t xml:space="preserve">. This text displays in the My Tasks </w:t>
      </w:r>
      <w:r w:rsidR="007D7106" w:rsidRPr="007F2156">
        <w:t>table of the workflow overview for this</w:t>
      </w:r>
      <w:r w:rsidRPr="007F2156">
        <w:t xml:space="preserve"> workflow task. This content should clearly explain to the user what they are expected to do with the related content item(s).</w:t>
      </w:r>
    </w:p>
    <w:p w:rsidR="007A52F3" w:rsidRPr="007F2156" w:rsidRDefault="007A52F3" w:rsidP="004E27CA">
      <w:pPr>
        <w:pStyle w:val="ListParagraph"/>
        <w:numPr>
          <w:ilvl w:val="1"/>
          <w:numId w:val="37"/>
        </w:numPr>
      </w:pPr>
      <w:r w:rsidRPr="007F2156">
        <w:t xml:space="preserve">Click the icon to the right of the </w:t>
      </w:r>
      <w:r w:rsidR="007D7106" w:rsidRPr="007F2156">
        <w:t xml:space="preserve">Workflow </w:t>
      </w:r>
      <w:r w:rsidRPr="007F2156">
        <w:t>Due field to specify the completion date for the task.</w:t>
      </w:r>
    </w:p>
    <w:p w:rsidR="007A52F3" w:rsidRPr="007F2156" w:rsidRDefault="007A52F3" w:rsidP="004E27CA">
      <w:pPr>
        <w:pStyle w:val="ListParagraph"/>
        <w:numPr>
          <w:ilvl w:val="1"/>
          <w:numId w:val="37"/>
        </w:numPr>
      </w:pPr>
      <w:r w:rsidRPr="007F2156">
        <w:t>Select a Priority setting for the task.</w:t>
      </w:r>
    </w:p>
    <w:p w:rsidR="00935818" w:rsidRPr="007F2156" w:rsidRDefault="00935818" w:rsidP="004E27CA">
      <w:pPr>
        <w:pStyle w:val="ListParagraph"/>
        <w:numPr>
          <w:ilvl w:val="0"/>
          <w:numId w:val="37"/>
        </w:numPr>
      </w:pPr>
      <w:r w:rsidRPr="007F2156">
        <w:t>You assign the task to either a user or a user group depending on the type of workflow selected.</w:t>
      </w:r>
    </w:p>
    <w:p w:rsidR="007A52F3" w:rsidRPr="007F2156" w:rsidRDefault="007A52F3" w:rsidP="004E27CA">
      <w:pPr>
        <w:pStyle w:val="ListParagraph"/>
        <w:numPr>
          <w:ilvl w:val="1"/>
          <w:numId w:val="37"/>
        </w:numPr>
      </w:pPr>
      <w:r w:rsidRPr="007F2156">
        <w:t xml:space="preserve">In the Assignee section </w:t>
      </w:r>
      <w:r w:rsidR="00935818" w:rsidRPr="007F2156">
        <w:t>type in the name of the user or group and push Enter</w:t>
      </w:r>
      <w:r w:rsidRPr="007F2156">
        <w:t>.</w:t>
      </w:r>
      <w:r w:rsidR="00935818" w:rsidRPr="007F2156">
        <w:t xml:space="preserve"> Fred will present a selection of users and groups which match you search criteria.</w:t>
      </w:r>
    </w:p>
    <w:p w:rsidR="00935818" w:rsidRPr="007F2156" w:rsidRDefault="00935818" w:rsidP="00935818">
      <w:pPr>
        <w:jc w:val="center"/>
      </w:pPr>
      <w:r w:rsidRPr="007F2156">
        <w:rPr>
          <w:noProof/>
          <w:lang w:eastAsia="en-GB"/>
        </w:rPr>
        <w:drawing>
          <wp:inline distT="0" distB="0" distL="0" distR="0">
            <wp:extent cx="2955600" cy="2530800"/>
            <wp:effectExtent l="0" t="0" r="0" b="3175"/>
            <wp:docPr id="77" name="Picture 77"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55600" cy="2530800"/>
                    </a:xfrm>
                    <a:prstGeom prst="rect">
                      <a:avLst/>
                    </a:prstGeom>
                    <a:noFill/>
                    <a:ln>
                      <a:noFill/>
                    </a:ln>
                  </pic:spPr>
                </pic:pic>
              </a:graphicData>
            </a:graphic>
          </wp:inline>
        </w:drawing>
      </w:r>
    </w:p>
    <w:p w:rsidR="007A52F3" w:rsidRPr="007F2156" w:rsidRDefault="007A52F3" w:rsidP="004E27CA">
      <w:pPr>
        <w:pStyle w:val="ListParagraph"/>
        <w:numPr>
          <w:ilvl w:val="1"/>
          <w:numId w:val="37"/>
        </w:numPr>
      </w:pPr>
      <w:r w:rsidRPr="007F2156">
        <w:lastRenderedPageBreak/>
        <w:t xml:space="preserve">Click Select </w:t>
      </w:r>
      <w:r w:rsidR="00935818" w:rsidRPr="007F2156">
        <w:rPr>
          <w:noProof/>
          <w:lang w:eastAsia="en-GB"/>
        </w:rPr>
        <w:drawing>
          <wp:inline distT="0" distB="0" distL="0" distR="0" wp14:anchorId="35169E27" wp14:editId="3FBDFCE2">
            <wp:extent cx="228600" cy="228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8600" cy="228600"/>
                    </a:xfrm>
                    <a:prstGeom prst="rect">
                      <a:avLst/>
                    </a:prstGeom>
                  </pic:spPr>
                </pic:pic>
              </a:graphicData>
            </a:graphic>
          </wp:inline>
        </w:drawing>
      </w:r>
      <w:r w:rsidRPr="007F2156">
        <w:t xml:space="preserve"> to the </w:t>
      </w:r>
      <w:r w:rsidR="00935818" w:rsidRPr="007F2156">
        <w:t>left</w:t>
      </w:r>
      <w:r w:rsidRPr="007F2156">
        <w:t xml:space="preserve"> of a user or group to select it.</w:t>
      </w:r>
    </w:p>
    <w:p w:rsidR="007A52F3" w:rsidRPr="007F2156" w:rsidRDefault="007A52F3" w:rsidP="000061E2">
      <w:pPr>
        <w:pStyle w:val="ListParagraph"/>
        <w:numPr>
          <w:ilvl w:val="1"/>
          <w:numId w:val="37"/>
        </w:numPr>
      </w:pPr>
      <w:r w:rsidRPr="007F2156">
        <w:t>For tasks with groups and multiple users you must complete the Required Approval Percentage field. Indicate the percentage of reviewers that must approve the task in order for the entire workflow task to be considered complete.</w:t>
      </w:r>
    </w:p>
    <w:p w:rsidR="007A52F3" w:rsidRPr="007F2156" w:rsidRDefault="007A52F3" w:rsidP="000061E2">
      <w:pPr>
        <w:pStyle w:val="ListParagraph"/>
        <w:numPr>
          <w:ilvl w:val="0"/>
          <w:numId w:val="38"/>
        </w:numPr>
      </w:pPr>
      <w:r w:rsidRPr="007F2156">
        <w:t>Enable the Send Email Notifications setting in the Other Options section to have the application automatically send an email each time a task is assigned to a user as part of this workflow.</w:t>
      </w:r>
      <w:r w:rsidR="000061E2" w:rsidRPr="007F2156">
        <w:br/>
      </w:r>
      <w:r w:rsidR="000061E2" w:rsidRPr="007F2156">
        <w:br/>
      </w:r>
      <w:r w:rsidRPr="007F2156">
        <w:t xml:space="preserve">Tasks generated by the workflow will still appear in the user's My Tasks </w:t>
      </w:r>
      <w:r w:rsidR="004E27CA" w:rsidRPr="007F2156">
        <w:t>list in the Workflow Overview</w:t>
      </w:r>
      <w:r w:rsidRPr="007F2156">
        <w:t>. The email is sent to the email address listed in the user's profile. If an address is not provided, no email will be sent.</w:t>
      </w:r>
      <w:r w:rsidR="000061E2" w:rsidRPr="007F2156">
        <w:br/>
      </w:r>
      <w:r w:rsidR="000061E2" w:rsidRPr="007F2156">
        <w:br/>
      </w:r>
      <w:r w:rsidRPr="007F2156">
        <w:t>For group and pooled tasks, every member of the selected group will receive the email notification.</w:t>
      </w:r>
    </w:p>
    <w:p w:rsidR="007A52F3" w:rsidRPr="007F2156" w:rsidRDefault="007A52F3" w:rsidP="004E27CA">
      <w:pPr>
        <w:pStyle w:val="ListParagraph"/>
        <w:numPr>
          <w:ilvl w:val="0"/>
          <w:numId w:val="38"/>
        </w:numPr>
      </w:pPr>
      <w:r w:rsidRPr="007F2156">
        <w:t>Click Start Workflow.</w:t>
      </w:r>
    </w:p>
    <w:p w:rsidR="007A52F3" w:rsidRPr="007F2156" w:rsidRDefault="00C2052E" w:rsidP="004E27CA">
      <w:pPr>
        <w:pStyle w:val="ListParagraph"/>
        <w:numPr>
          <w:ilvl w:val="0"/>
          <w:numId w:val="38"/>
        </w:numPr>
      </w:pPr>
      <w:r w:rsidRPr="007F2156">
        <w:t xml:space="preserve">The workflow task is created. A record will appear in the My Tasks list and the Workflows I’ve Started list of the appropriate users. </w:t>
      </w:r>
    </w:p>
    <w:p w:rsidR="008117A0" w:rsidRPr="007F2156" w:rsidRDefault="008117A0" w:rsidP="008117A0"/>
    <w:p w:rsidR="008117A0" w:rsidRPr="007F2156" w:rsidRDefault="000061E2" w:rsidP="008117A0">
      <w:pPr>
        <w:pStyle w:val="Heading2"/>
      </w:pPr>
      <w:bookmarkStart w:id="123" w:name="_Toc420919538"/>
      <w:r w:rsidRPr="007F2156">
        <w:t>Workflow overview</w:t>
      </w:r>
      <w:bookmarkEnd w:id="123"/>
    </w:p>
    <w:p w:rsidR="007A52F3" w:rsidRDefault="00380330" w:rsidP="007A52F3">
      <w:r w:rsidRPr="007F2156">
        <w:t>The workflow overview provides you a view on the Tasks assigned to you and the workflows you have started.</w:t>
      </w:r>
    </w:p>
    <w:p w:rsidR="00360B40" w:rsidRPr="007F2156" w:rsidRDefault="00360B40" w:rsidP="00360B40">
      <w:pPr>
        <w:jc w:val="center"/>
      </w:pPr>
      <w:r w:rsidRPr="007F2156">
        <w:rPr>
          <w:noProof/>
          <w:lang w:eastAsia="en-GB"/>
        </w:rPr>
        <w:drawing>
          <wp:inline distT="0" distB="0" distL="0" distR="0" wp14:anchorId="19C2AA55" wp14:editId="5C0D3F8A">
            <wp:extent cx="1941195" cy="1056005"/>
            <wp:effectExtent l="0" t="0" r="1905" b="0"/>
            <wp:docPr id="181" name="Picture 181"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pic:spPr>
                </pic:pic>
              </a:graphicData>
            </a:graphic>
          </wp:inline>
        </w:drawing>
      </w:r>
      <w:r>
        <w:t xml:space="preserve"> </w:t>
      </w:r>
    </w:p>
    <w:p w:rsidR="00380330" w:rsidRPr="007F2156" w:rsidRDefault="00492BD2" w:rsidP="00ED1D21">
      <w:pPr>
        <w:jc w:val="center"/>
      </w:pPr>
      <w:r w:rsidRPr="007F2156">
        <w:rPr>
          <w:noProof/>
          <w:lang w:eastAsia="en-GB"/>
        </w:rPr>
        <w:lastRenderedPageBreak/>
        <w:drawing>
          <wp:inline distT="0" distB="0" distL="0" distR="0">
            <wp:extent cx="5636031" cy="3683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n Mine\Desktop\image003.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5639987" cy="3685585"/>
                    </a:xfrm>
                    <a:prstGeom prst="rect">
                      <a:avLst/>
                    </a:prstGeom>
                    <a:noFill/>
                    <a:ln>
                      <a:noFill/>
                    </a:ln>
                  </pic:spPr>
                </pic:pic>
              </a:graphicData>
            </a:graphic>
          </wp:inline>
        </w:drawing>
      </w:r>
    </w:p>
    <w:p w:rsidR="009E7368" w:rsidRPr="007F2156" w:rsidRDefault="009E7368" w:rsidP="009E7368">
      <w:r w:rsidRPr="007F2156">
        <w:t>Left upper pane is a list of all actions that are assigned to you.</w:t>
      </w:r>
    </w:p>
    <w:p w:rsidR="009E7368" w:rsidRPr="007F2156" w:rsidRDefault="009E7368" w:rsidP="009E7368">
      <w:r w:rsidRPr="007F2156">
        <w:t>Left lower pane is a list of all workflows you have launched.</w:t>
      </w:r>
    </w:p>
    <w:p w:rsidR="009E7368" w:rsidRPr="007F2156" w:rsidRDefault="009E7368" w:rsidP="009E7368">
      <w:r w:rsidRPr="007F2156">
        <w:t xml:space="preserve">Right pane provides a detailed view of the task or the workflow you have selected on the left side. </w:t>
      </w:r>
    </w:p>
    <w:p w:rsidR="00380330" w:rsidRPr="007F2156" w:rsidRDefault="00380330" w:rsidP="00380330">
      <w:pPr>
        <w:pStyle w:val="Heading2"/>
      </w:pPr>
      <w:bookmarkStart w:id="124" w:name="_Toc420919539"/>
      <w:r w:rsidRPr="007F2156">
        <w:t>My Tasks</w:t>
      </w:r>
      <w:bookmarkEnd w:id="124"/>
    </w:p>
    <w:p w:rsidR="00380330" w:rsidRPr="007F2156" w:rsidRDefault="00380330" w:rsidP="00380330">
      <w:r w:rsidRPr="007F2156">
        <w:t xml:space="preserve">The My Tasks list lets you view and manage the tasks that are assigned to you. You can sort the list of tasks by clicking on the column header. Selecting a task will </w:t>
      </w:r>
      <w:r w:rsidR="00EB74CC" w:rsidRPr="007F2156">
        <w:t>show the details of the task in the right pane</w:t>
      </w:r>
      <w:r w:rsidRPr="007F2156">
        <w:t>.</w:t>
      </w:r>
    </w:p>
    <w:p w:rsidR="00231A37" w:rsidRPr="007F2156" w:rsidRDefault="00231A37" w:rsidP="00231A37">
      <w:pPr>
        <w:jc w:val="center"/>
      </w:pPr>
      <w:r w:rsidRPr="007F2156">
        <w:rPr>
          <w:noProof/>
          <w:lang w:eastAsia="en-GB"/>
        </w:rPr>
        <w:drawing>
          <wp:inline distT="0" distB="0" distL="0" distR="0" wp14:anchorId="160C18C2" wp14:editId="3436D695">
            <wp:extent cx="4762500" cy="2200275"/>
            <wp:effectExtent l="19050" t="19050" r="19050"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500" cy="2200275"/>
                    </a:xfrm>
                    <a:prstGeom prst="rect">
                      <a:avLst/>
                    </a:prstGeom>
                    <a:ln>
                      <a:solidFill>
                        <a:schemeClr val="accent1"/>
                      </a:solidFill>
                    </a:ln>
                  </pic:spPr>
                </pic:pic>
              </a:graphicData>
            </a:graphic>
          </wp:inline>
        </w:drawing>
      </w:r>
    </w:p>
    <w:p w:rsidR="00380330" w:rsidRPr="007F2156" w:rsidRDefault="00380330" w:rsidP="00380330">
      <w:r w:rsidRPr="007F2156">
        <w:t>The summary provided for each task includes:</w:t>
      </w:r>
    </w:p>
    <w:p w:rsidR="00380330" w:rsidRPr="007F2156" w:rsidRDefault="00380330" w:rsidP="00380330">
      <w:pPr>
        <w:pStyle w:val="ListParagraph"/>
        <w:numPr>
          <w:ilvl w:val="0"/>
          <w:numId w:val="39"/>
        </w:numPr>
      </w:pPr>
      <w:r w:rsidRPr="007F2156">
        <w:t>current status of the task</w:t>
      </w:r>
    </w:p>
    <w:p w:rsidR="00EC7877" w:rsidRPr="007F2156" w:rsidRDefault="00EC7877" w:rsidP="00EC7877">
      <w:pPr>
        <w:pStyle w:val="ListParagraph"/>
        <w:numPr>
          <w:ilvl w:val="0"/>
          <w:numId w:val="39"/>
        </w:numPr>
      </w:pPr>
      <w:r w:rsidRPr="007F2156">
        <w:t>task type</w:t>
      </w:r>
    </w:p>
    <w:p w:rsidR="00380330" w:rsidRPr="007F2156" w:rsidRDefault="00380330" w:rsidP="00380330">
      <w:pPr>
        <w:pStyle w:val="ListParagraph"/>
        <w:numPr>
          <w:ilvl w:val="0"/>
          <w:numId w:val="39"/>
        </w:numPr>
      </w:pPr>
      <w:r w:rsidRPr="007F2156">
        <w:lastRenderedPageBreak/>
        <w:t>task name</w:t>
      </w:r>
    </w:p>
    <w:p w:rsidR="00380330" w:rsidRPr="007F2156" w:rsidRDefault="00380330" w:rsidP="00380330">
      <w:pPr>
        <w:pStyle w:val="ListParagraph"/>
        <w:numPr>
          <w:ilvl w:val="0"/>
          <w:numId w:val="39"/>
        </w:numPr>
      </w:pPr>
      <w:r w:rsidRPr="007F2156">
        <w:t>due date</w:t>
      </w:r>
    </w:p>
    <w:p w:rsidR="00380330" w:rsidRPr="007F2156" w:rsidRDefault="00380330" w:rsidP="00380330">
      <w:pPr>
        <w:pStyle w:val="ListParagraph"/>
        <w:numPr>
          <w:ilvl w:val="0"/>
          <w:numId w:val="39"/>
        </w:numPr>
      </w:pPr>
      <w:r w:rsidRPr="007F2156">
        <w:t>priority</w:t>
      </w:r>
    </w:p>
    <w:p w:rsidR="00380330" w:rsidRPr="007F2156" w:rsidRDefault="00380330" w:rsidP="00380330">
      <w:pPr>
        <w:pStyle w:val="Heading2"/>
      </w:pPr>
      <w:bookmarkStart w:id="125" w:name="_Toc420919540"/>
      <w:r w:rsidRPr="007F2156">
        <w:t>Editing a task</w:t>
      </w:r>
      <w:bookmarkEnd w:id="125"/>
    </w:p>
    <w:p w:rsidR="00380330" w:rsidRPr="007F2156" w:rsidRDefault="00380330" w:rsidP="00380330">
      <w:r w:rsidRPr="007F2156">
        <w:t>Each task is your responsibility and remains assigned to you until you manage it.</w:t>
      </w:r>
    </w:p>
    <w:p w:rsidR="00380330" w:rsidRPr="007F2156" w:rsidRDefault="00380330" w:rsidP="00380330">
      <w:r w:rsidRPr="007F2156">
        <w:t>In the task list locate the task you want to work with</w:t>
      </w:r>
      <w:r w:rsidR="001B5321" w:rsidRPr="007F2156">
        <w:t xml:space="preserve"> and select it</w:t>
      </w:r>
      <w:r w:rsidRPr="007F2156">
        <w:t>.</w:t>
      </w:r>
      <w:r w:rsidR="001B5321" w:rsidRPr="007F2156">
        <w:t xml:space="preserve"> In the right pane, the details of the Task are presented. </w:t>
      </w:r>
      <w:r w:rsidRPr="007F2156">
        <w:t>The actions available on this page depend on the task type.</w:t>
      </w:r>
    </w:p>
    <w:p w:rsidR="00380330" w:rsidRPr="007F2156" w:rsidRDefault="00380330" w:rsidP="00380330">
      <w:r w:rsidRPr="007F2156">
        <w:t>Manage the selected task in one or more of the following ways:</w:t>
      </w:r>
    </w:p>
    <w:p w:rsidR="00380330" w:rsidRPr="007F2156" w:rsidRDefault="00380330" w:rsidP="00380330">
      <w:r w:rsidRPr="007F2156">
        <w:t>Update: If the task is in progress but not yet complete, you can change the task status and add a comment indicating your progress, then click Save and Close. The task remains assigned to you.</w:t>
      </w:r>
    </w:p>
    <w:p w:rsidR="00BC3CFA" w:rsidRPr="007F2156" w:rsidRDefault="00BC3CFA" w:rsidP="00BC3CFA">
      <w:pPr>
        <w:jc w:val="center"/>
      </w:pPr>
      <w:r w:rsidRPr="007F2156">
        <w:rPr>
          <w:noProof/>
          <w:lang w:eastAsia="en-GB"/>
        </w:rPr>
        <w:drawing>
          <wp:inline distT="0" distB="0" distL="0" distR="0" wp14:anchorId="6FFE14EE" wp14:editId="0175D4E4">
            <wp:extent cx="5972810" cy="3903076"/>
            <wp:effectExtent l="0" t="0" r="889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972810" cy="3903076"/>
                    </a:xfrm>
                    <a:prstGeom prst="rect">
                      <a:avLst/>
                    </a:prstGeom>
                  </pic:spPr>
                </pic:pic>
              </a:graphicData>
            </a:graphic>
          </wp:inline>
        </w:drawing>
      </w:r>
    </w:p>
    <w:p w:rsidR="00380330" w:rsidRPr="007F2156" w:rsidRDefault="00380330" w:rsidP="00380330">
      <w:r w:rsidRPr="007F2156">
        <w:t>Approve or Reject: When you are done with a task you can update the task status, add a comment indicating the work done, and then click either Approve or Reject. The task returns to the user who started the workflow and no longer appears in your task list.</w:t>
      </w:r>
    </w:p>
    <w:p w:rsidR="00432F08" w:rsidRPr="007F2156" w:rsidRDefault="00432F08" w:rsidP="00380330">
      <w:r w:rsidRPr="007F2156">
        <w:rPr>
          <w:noProof/>
          <w:lang w:eastAsia="en-GB"/>
        </w:rPr>
        <w:drawing>
          <wp:inline distT="0" distB="0" distL="0" distR="0" wp14:anchorId="3EFCD1BE" wp14:editId="27013DC0">
            <wp:extent cx="2514600" cy="371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514600" cy="371475"/>
                    </a:xfrm>
                    <a:prstGeom prst="rect">
                      <a:avLst/>
                    </a:prstGeom>
                  </pic:spPr>
                </pic:pic>
              </a:graphicData>
            </a:graphic>
          </wp:inline>
        </w:drawing>
      </w:r>
    </w:p>
    <w:p w:rsidR="00380330" w:rsidRPr="007F2156" w:rsidRDefault="00380330" w:rsidP="00380330">
      <w:r w:rsidRPr="007F2156">
        <w:t>Claim: Click Claim to take responsibility for a pooled task. This action is available only for pooled tasks that are not yet assigned.</w:t>
      </w:r>
    </w:p>
    <w:p w:rsidR="00432F08" w:rsidRPr="007F2156" w:rsidRDefault="00432F08" w:rsidP="00380330">
      <w:r w:rsidRPr="007F2156">
        <w:rPr>
          <w:noProof/>
          <w:lang w:eastAsia="en-GB"/>
        </w:rPr>
        <w:drawing>
          <wp:inline distT="0" distB="0" distL="0" distR="0" wp14:anchorId="1787EE29" wp14:editId="26D49D42">
            <wp:extent cx="3286125" cy="3429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286125" cy="342900"/>
                    </a:xfrm>
                    <a:prstGeom prst="rect">
                      <a:avLst/>
                    </a:prstGeom>
                  </pic:spPr>
                </pic:pic>
              </a:graphicData>
            </a:graphic>
          </wp:inline>
        </w:drawing>
      </w:r>
    </w:p>
    <w:p w:rsidR="00380330" w:rsidRPr="007F2156" w:rsidRDefault="00380330" w:rsidP="00380330">
      <w:r w:rsidRPr="007F2156">
        <w:lastRenderedPageBreak/>
        <w:t>Release to Pool: Click Release to Pool to place a task back in the pool. The task then appears in the task list as Unassigned and can be claimed by another user. This action is available only for pooled tasks that are currently owned by you.</w:t>
      </w:r>
    </w:p>
    <w:p w:rsidR="00432F08" w:rsidRPr="007F2156" w:rsidRDefault="00432F08" w:rsidP="00380330">
      <w:r w:rsidRPr="007F2156">
        <w:rPr>
          <w:noProof/>
          <w:lang w:eastAsia="en-GB"/>
        </w:rPr>
        <w:drawing>
          <wp:inline distT="0" distB="0" distL="0" distR="0" wp14:anchorId="55D0CE03" wp14:editId="27656752">
            <wp:extent cx="3257550" cy="333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257550" cy="333375"/>
                    </a:xfrm>
                    <a:prstGeom prst="rect">
                      <a:avLst/>
                    </a:prstGeom>
                  </pic:spPr>
                </pic:pic>
              </a:graphicData>
            </a:graphic>
          </wp:inline>
        </w:drawing>
      </w:r>
    </w:p>
    <w:p w:rsidR="00380330" w:rsidRPr="007F2156" w:rsidRDefault="00380330" w:rsidP="00380330">
      <w:r w:rsidRPr="007F2156">
        <w:t xml:space="preserve">Task Done: Once a task is complete, it is returned to the user who started the associated workflow. Click Task </w:t>
      </w:r>
      <w:proofErr w:type="gramStart"/>
      <w:r w:rsidRPr="007F2156">
        <w:t>Done</w:t>
      </w:r>
      <w:proofErr w:type="gramEnd"/>
      <w:r w:rsidRPr="007F2156">
        <w:t xml:space="preserve"> to finish a task and remove it from your task list.</w:t>
      </w:r>
    </w:p>
    <w:p w:rsidR="00432F08" w:rsidRPr="007F2156" w:rsidRDefault="00432F08" w:rsidP="00380330">
      <w:r w:rsidRPr="007F2156">
        <w:rPr>
          <w:noProof/>
          <w:lang w:eastAsia="en-GB"/>
        </w:rPr>
        <w:drawing>
          <wp:inline distT="0" distB="0" distL="0" distR="0" wp14:anchorId="3301D6FD" wp14:editId="12A0269A">
            <wp:extent cx="1647825" cy="3333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647825" cy="333375"/>
                    </a:xfrm>
                    <a:prstGeom prst="rect">
                      <a:avLst/>
                    </a:prstGeom>
                  </pic:spPr>
                </pic:pic>
              </a:graphicData>
            </a:graphic>
          </wp:inline>
        </w:drawing>
      </w:r>
    </w:p>
    <w:p w:rsidR="00380330" w:rsidRDefault="00380330" w:rsidP="00380330">
      <w:r w:rsidRPr="007F2156">
        <w:t xml:space="preserve">Once the selected action is complete </w:t>
      </w:r>
      <w:r w:rsidR="00432F08" w:rsidRPr="007F2156">
        <w:t>the task will be removed from the My Task list</w:t>
      </w:r>
      <w:r w:rsidRPr="007F2156">
        <w:t>.</w:t>
      </w:r>
      <w:r w:rsidR="00432F08" w:rsidRPr="007F2156">
        <w:t xml:space="preserve"> A new task will appear in the My Task list of the person that launched the workflow to confirm that the workflow has been completed.</w:t>
      </w:r>
    </w:p>
    <w:p w:rsidR="00EC1DFF" w:rsidRDefault="00EC1DFF" w:rsidP="00EC1DFF">
      <w:pPr>
        <w:pStyle w:val="Heading2"/>
      </w:pPr>
      <w:bookmarkStart w:id="126" w:name="_Toc420919541"/>
      <w:r>
        <w:t>Overview of the documents</w:t>
      </w:r>
      <w:bookmarkEnd w:id="126"/>
    </w:p>
    <w:p w:rsidR="00EC1DFF" w:rsidRPr="00EC1DFF" w:rsidRDefault="00EC1DFF" w:rsidP="00EC1DFF">
      <w:r w:rsidRPr="00EC1DFF">
        <w:t>It is po</w:t>
      </w:r>
      <w:r w:rsidR="00DD3E7C">
        <w:t>ssible to configure the metadat</w:t>
      </w:r>
      <w:r w:rsidRPr="00EC1DFF">
        <w:t>a columns in the Item</w:t>
      </w:r>
      <w:r w:rsidR="00DD3E7C">
        <w:t xml:space="preserve">s </w:t>
      </w:r>
      <w:r w:rsidRPr="00EC1DFF">
        <w:t xml:space="preserve">list and group the linked documents based on a metadata </w:t>
      </w:r>
      <w:r w:rsidR="00DD3E7C">
        <w:t>field value</w:t>
      </w:r>
      <w:r w:rsidRPr="00EC1DFF">
        <w:t>. In the below examp</w:t>
      </w:r>
      <w:r w:rsidR="00DD3E7C">
        <w:t>l</w:t>
      </w:r>
      <w:r w:rsidRPr="00EC1DFF">
        <w:t>e, an invoice and related purchase orders are presented to the person that needs to ap</w:t>
      </w:r>
      <w:r w:rsidR="00DD3E7C">
        <w:t xml:space="preserve">prove the invoice. One can </w:t>
      </w:r>
      <w:r w:rsidR="00242781">
        <w:t xml:space="preserve">for example </w:t>
      </w:r>
      <w:r w:rsidR="00DD3E7C">
        <w:t>show</w:t>
      </w:r>
      <w:r w:rsidRPr="00EC1DFF">
        <w:t xml:space="preserve"> the Total Amount related to the documents.</w:t>
      </w:r>
    </w:p>
    <w:p w:rsidR="00EC1DFF" w:rsidRDefault="00EC1DFF" w:rsidP="00EC1DFF">
      <w:pPr>
        <w:jc w:val="center"/>
      </w:pPr>
      <w:r w:rsidRPr="00EC1DFF">
        <w:rPr>
          <w:noProof/>
          <w:lang w:eastAsia="en-GB"/>
        </w:rPr>
        <w:drawing>
          <wp:inline distT="0" distB="0" distL="0" distR="0" wp14:anchorId="07DB7BD3" wp14:editId="56179615">
            <wp:extent cx="4489450" cy="4378141"/>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5412" cy="4383956"/>
                    </a:xfrm>
                    <a:prstGeom prst="rect">
                      <a:avLst/>
                    </a:prstGeom>
                  </pic:spPr>
                </pic:pic>
              </a:graphicData>
            </a:graphic>
          </wp:inline>
        </w:drawing>
      </w:r>
    </w:p>
    <w:p w:rsidR="004517CC" w:rsidRPr="007F2156" w:rsidRDefault="004517CC" w:rsidP="004517CC">
      <w:r>
        <w:t>The ECM technical team can configure the Columns and the grouping.</w:t>
      </w:r>
    </w:p>
    <w:p w:rsidR="007A52F3" w:rsidRPr="007F2156" w:rsidRDefault="007A52F3" w:rsidP="007A52F3">
      <w:pPr>
        <w:pStyle w:val="Heading2"/>
      </w:pPr>
      <w:bookmarkStart w:id="127" w:name="_Toc420919542"/>
      <w:r w:rsidRPr="007F2156">
        <w:lastRenderedPageBreak/>
        <w:t>workflow</w:t>
      </w:r>
      <w:r w:rsidR="00432F08" w:rsidRPr="007F2156">
        <w:t>s I’ve started</w:t>
      </w:r>
      <w:bookmarkEnd w:id="127"/>
    </w:p>
    <w:p w:rsidR="007A52F3" w:rsidRPr="007F2156" w:rsidRDefault="007A52F3" w:rsidP="002C23FC">
      <w:r w:rsidRPr="007F2156">
        <w:t xml:space="preserve">From the Workflows I’ve Started </w:t>
      </w:r>
      <w:r w:rsidR="002C23FC" w:rsidRPr="007F2156">
        <w:t>list</w:t>
      </w:r>
      <w:r w:rsidRPr="007F2156">
        <w:t>, you can view the full details of a workflow, including a workflow summary, details on the most recently completed task, and a summary of all t</w:t>
      </w:r>
      <w:r w:rsidR="002C23FC" w:rsidRPr="007F2156">
        <w:t>asks generated by the workflow.</w:t>
      </w:r>
    </w:p>
    <w:p w:rsidR="00186D27" w:rsidRPr="007F2156" w:rsidRDefault="002C7E3B" w:rsidP="002C23FC">
      <w:pPr>
        <w:jc w:val="center"/>
      </w:pPr>
      <w:r w:rsidRPr="002C7E3B">
        <w:rPr>
          <w:noProof/>
          <w:lang w:eastAsia="en-GB"/>
        </w:rPr>
        <w:drawing>
          <wp:inline distT="0" distB="0" distL="0" distR="0" wp14:anchorId="60346B55" wp14:editId="106EBCEB">
            <wp:extent cx="6192520" cy="4429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92520" cy="4429125"/>
                    </a:xfrm>
                    <a:prstGeom prst="rect">
                      <a:avLst/>
                    </a:prstGeom>
                  </pic:spPr>
                </pic:pic>
              </a:graphicData>
            </a:graphic>
          </wp:inline>
        </w:drawing>
      </w:r>
    </w:p>
    <w:p w:rsidR="00186D27" w:rsidRPr="007F2156" w:rsidRDefault="00186D27" w:rsidP="00186D27">
      <w:r w:rsidRPr="007F2156">
        <w:t>The summary provided for each workflow includes:</w:t>
      </w:r>
    </w:p>
    <w:p w:rsidR="00186D27" w:rsidRPr="007F2156" w:rsidRDefault="00186D27" w:rsidP="00186D27">
      <w:pPr>
        <w:pStyle w:val="ListParagraph"/>
        <w:numPr>
          <w:ilvl w:val="0"/>
          <w:numId w:val="40"/>
        </w:numPr>
      </w:pPr>
      <w:r w:rsidRPr="007F2156">
        <w:t>workflow type</w:t>
      </w:r>
    </w:p>
    <w:p w:rsidR="00186D27" w:rsidRPr="007F2156" w:rsidRDefault="00186D27" w:rsidP="00186D27">
      <w:pPr>
        <w:pStyle w:val="ListParagraph"/>
        <w:numPr>
          <w:ilvl w:val="0"/>
          <w:numId w:val="40"/>
        </w:numPr>
      </w:pPr>
      <w:r w:rsidRPr="007F2156">
        <w:t>workflow name</w:t>
      </w:r>
    </w:p>
    <w:p w:rsidR="00186D27" w:rsidRPr="007F2156" w:rsidRDefault="00186D27" w:rsidP="00186D27">
      <w:pPr>
        <w:pStyle w:val="ListParagraph"/>
        <w:numPr>
          <w:ilvl w:val="0"/>
          <w:numId w:val="40"/>
        </w:numPr>
      </w:pPr>
      <w:r w:rsidRPr="007F2156">
        <w:t>date started</w:t>
      </w:r>
    </w:p>
    <w:p w:rsidR="00186D27" w:rsidRPr="007F2156" w:rsidRDefault="00186D27" w:rsidP="00186D27">
      <w:pPr>
        <w:pStyle w:val="ListParagraph"/>
        <w:numPr>
          <w:ilvl w:val="0"/>
          <w:numId w:val="40"/>
        </w:numPr>
      </w:pPr>
      <w:r w:rsidRPr="007F2156">
        <w:t>due date</w:t>
      </w:r>
    </w:p>
    <w:p w:rsidR="002C23FC" w:rsidRPr="007F2156" w:rsidRDefault="002C23FC" w:rsidP="002C23FC">
      <w:pPr>
        <w:jc w:val="center"/>
      </w:pPr>
      <w:r w:rsidRPr="007F2156">
        <w:rPr>
          <w:noProof/>
          <w:lang w:eastAsia="en-GB"/>
        </w:rPr>
        <w:lastRenderedPageBreak/>
        <w:drawing>
          <wp:inline distT="0" distB="0" distL="0" distR="0" wp14:anchorId="14FFE958" wp14:editId="38A77FFA">
            <wp:extent cx="3754800" cy="2314800"/>
            <wp:effectExtent l="0" t="0" r="0" b="9525"/>
            <wp:docPr id="119" name="Picture 119"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pic:spPr>
                </pic:pic>
              </a:graphicData>
            </a:graphic>
          </wp:inline>
        </w:drawing>
      </w:r>
    </w:p>
    <w:p w:rsidR="007A52F3" w:rsidRPr="007F2156" w:rsidRDefault="007A52F3" w:rsidP="007A52F3">
      <w:r w:rsidRPr="007F2156">
        <w:t>Viewing a workflow lets you confirm you have selected the correct one before you cancel it.</w:t>
      </w:r>
    </w:p>
    <w:p w:rsidR="007A52F3" w:rsidRPr="007F2156" w:rsidRDefault="007A52F3" w:rsidP="007A52F3">
      <w:r w:rsidRPr="007F2156">
        <w:t xml:space="preserve">In the list </w:t>
      </w:r>
      <w:r w:rsidR="002C23FC" w:rsidRPr="007F2156">
        <w:t>workflow I’ve Started select the workflow you want to review in detail</w:t>
      </w:r>
      <w:r w:rsidRPr="007F2156">
        <w:t>.</w:t>
      </w:r>
    </w:p>
    <w:p w:rsidR="00186D27" w:rsidRPr="007F2156" w:rsidRDefault="00186D27" w:rsidP="00186D27">
      <w:r w:rsidRPr="007F2156">
        <w:t>The Details page appears displaying the information for the selected workflow.</w:t>
      </w:r>
    </w:p>
    <w:p w:rsidR="007A52F3" w:rsidRPr="007F2156" w:rsidRDefault="007811CE" w:rsidP="002C23FC">
      <w:pPr>
        <w:jc w:val="center"/>
        <w:rPr>
          <w:highlight w:val="yellow"/>
        </w:rPr>
      </w:pPr>
      <w:r w:rsidRPr="007F2156">
        <w:rPr>
          <w:noProof/>
          <w:lang w:eastAsia="en-GB"/>
        </w:rPr>
        <w:drawing>
          <wp:inline distT="0" distB="0" distL="0" distR="0" wp14:anchorId="52B6B660" wp14:editId="6949F677">
            <wp:extent cx="5198400" cy="4579200"/>
            <wp:effectExtent l="19050" t="19050" r="21590" b="1206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98400" cy="4579200"/>
                    </a:xfrm>
                    <a:prstGeom prst="rect">
                      <a:avLst/>
                    </a:prstGeom>
                    <a:ln>
                      <a:solidFill>
                        <a:schemeClr val="accent1"/>
                      </a:solidFill>
                    </a:ln>
                  </pic:spPr>
                </pic:pic>
              </a:graphicData>
            </a:graphic>
          </wp:inline>
        </w:drawing>
      </w:r>
    </w:p>
    <w:p w:rsidR="007811CE" w:rsidRPr="007F2156" w:rsidRDefault="007811CE" w:rsidP="007A52F3">
      <w:pPr>
        <w:rPr>
          <w:highlight w:val="yellow"/>
        </w:rPr>
      </w:pPr>
    </w:p>
    <w:p w:rsidR="0098565F" w:rsidRPr="007F2156" w:rsidRDefault="0098565F" w:rsidP="007A52F3">
      <w:r w:rsidRPr="007F2156">
        <w:t>Current Tasks:</w:t>
      </w:r>
    </w:p>
    <w:p w:rsidR="0098565F" w:rsidRPr="007F2156" w:rsidRDefault="007811CE" w:rsidP="007A52F3">
      <w:r w:rsidRPr="007F2156">
        <w:lastRenderedPageBreak/>
        <w:t>Overview of the open task</w:t>
      </w:r>
      <w:r w:rsidR="00540D5F" w:rsidRPr="007F2156">
        <w:t>s</w:t>
      </w:r>
      <w:r w:rsidRPr="007F2156">
        <w:t xml:space="preserve"> related to this workflow. Clicking on a task in this list will provide you a detailed view of the task.</w:t>
      </w:r>
    </w:p>
    <w:p w:rsidR="007811CE" w:rsidRPr="007F2156" w:rsidRDefault="007811CE" w:rsidP="007A52F3">
      <w:r w:rsidRPr="007F2156">
        <w:t xml:space="preserve">To return to the </w:t>
      </w:r>
      <w:r w:rsidR="00540D5F" w:rsidRPr="007F2156">
        <w:t xml:space="preserve">Workflow Detail view, click on </w:t>
      </w:r>
      <w:r w:rsidR="00540D5F" w:rsidRPr="007F2156">
        <w:rPr>
          <w:noProof/>
          <w:lang w:eastAsia="en-GB"/>
        </w:rPr>
        <w:drawing>
          <wp:inline distT="0" distB="0" distL="0" distR="0" wp14:anchorId="5D82B8F5" wp14:editId="786203D9">
            <wp:extent cx="453600" cy="2376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3600" cy="237600"/>
                    </a:xfrm>
                    <a:prstGeom prst="rect">
                      <a:avLst/>
                    </a:prstGeom>
                  </pic:spPr>
                </pic:pic>
              </a:graphicData>
            </a:graphic>
          </wp:inline>
        </w:drawing>
      </w:r>
    </w:p>
    <w:p w:rsidR="0098565F" w:rsidRPr="007F2156" w:rsidRDefault="0098565F" w:rsidP="007A52F3">
      <w:r w:rsidRPr="007F2156">
        <w:t>H</w:t>
      </w:r>
      <w:r w:rsidR="005033BC" w:rsidRPr="007F2156">
        <w:t>i</w:t>
      </w:r>
      <w:r w:rsidRPr="007F2156">
        <w:t>story:</w:t>
      </w:r>
    </w:p>
    <w:p w:rsidR="0098565F" w:rsidRPr="007F2156" w:rsidRDefault="00540D5F" w:rsidP="007A52F3">
      <w:r w:rsidRPr="007F2156">
        <w:t>Overview of the tasks that have been executed until now. Clicking on a task will provide you a detailed view of the task.</w:t>
      </w:r>
    </w:p>
    <w:p w:rsidR="008117A0" w:rsidRPr="007F2156" w:rsidRDefault="00540D5F" w:rsidP="008117A0">
      <w:pPr>
        <w:rPr>
          <w:highlight w:val="yellow"/>
        </w:rPr>
      </w:pPr>
      <w:r w:rsidRPr="007F2156">
        <w:t xml:space="preserve">To return to the Workflow Detail view, click on </w:t>
      </w:r>
      <w:r w:rsidRPr="007F2156">
        <w:rPr>
          <w:noProof/>
          <w:lang w:eastAsia="en-GB"/>
        </w:rPr>
        <w:drawing>
          <wp:inline distT="0" distB="0" distL="0" distR="0" wp14:anchorId="3D6E1A34" wp14:editId="43F00AE4">
            <wp:extent cx="453600" cy="23760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3600" cy="237600"/>
                    </a:xfrm>
                    <a:prstGeom prst="rect">
                      <a:avLst/>
                    </a:prstGeom>
                  </pic:spPr>
                </pic:pic>
              </a:graphicData>
            </a:graphic>
          </wp:inline>
        </w:drawing>
      </w:r>
    </w:p>
    <w:p w:rsidR="007A52F3" w:rsidRPr="007F2156" w:rsidRDefault="007A52F3" w:rsidP="007A52F3">
      <w:pPr>
        <w:pStyle w:val="Heading2"/>
      </w:pPr>
      <w:bookmarkStart w:id="128" w:name="_Toc420919543"/>
      <w:r w:rsidRPr="007F2156">
        <w:t>Cancelling a workflow</w:t>
      </w:r>
      <w:bookmarkEnd w:id="128"/>
    </w:p>
    <w:p w:rsidR="007A52F3" w:rsidRPr="007F2156" w:rsidRDefault="007A52F3" w:rsidP="007A52F3">
      <w:r w:rsidRPr="007F2156">
        <w:t>Cancel an existing workflow when it is no longer required. This deletes all tasks related to the workflow.</w:t>
      </w:r>
    </w:p>
    <w:p w:rsidR="007A52F3" w:rsidRPr="007F2156" w:rsidRDefault="007A52F3" w:rsidP="007A52F3">
      <w:r w:rsidRPr="007F2156">
        <w:t>In the workflow list locate the workflow you want to cancel</w:t>
      </w:r>
      <w:r w:rsidR="00D96EC5" w:rsidRPr="007F2156">
        <w:t>. In the Workflow details pane, c</w:t>
      </w:r>
      <w:r w:rsidRPr="007F2156">
        <w:t>lick Cancel Workflow.</w:t>
      </w:r>
    </w:p>
    <w:p w:rsidR="007A52F3" w:rsidRPr="007F2156" w:rsidRDefault="007A52F3" w:rsidP="007A52F3">
      <w:r w:rsidRPr="007F2156">
        <w:t>The selected workflow is cancelled and removed from the workflow list. All tasks related to the workflow are deleted, which removes them from the assignees’ task lists.</w:t>
      </w:r>
      <w:r w:rsidR="00D96EC5" w:rsidRPr="007F2156">
        <w:t xml:space="preserve"> </w:t>
      </w:r>
    </w:p>
    <w:p w:rsidR="00540D5F" w:rsidRPr="007F2156" w:rsidRDefault="00540D5F" w:rsidP="007A52F3"/>
    <w:p w:rsidR="008117A0" w:rsidRPr="007F2156" w:rsidRDefault="008117A0" w:rsidP="008117A0">
      <w:pPr>
        <w:pStyle w:val="Heading1"/>
      </w:pPr>
      <w:bookmarkStart w:id="129" w:name="_Toc420919544"/>
      <w:r w:rsidRPr="007F2156">
        <w:lastRenderedPageBreak/>
        <w:t>Additional user functions</w:t>
      </w:r>
      <w:bookmarkEnd w:id="129"/>
    </w:p>
    <w:p w:rsidR="00142369" w:rsidRPr="007F2156" w:rsidRDefault="00B319AD" w:rsidP="008955A5">
      <w:pPr>
        <w:jc w:val="center"/>
      </w:pPr>
      <w:r w:rsidRPr="007F2156">
        <w:rPr>
          <w:noProof/>
          <w:lang w:eastAsia="en-GB"/>
        </w:rPr>
        <w:drawing>
          <wp:inline distT="0" distB="0" distL="0" distR="0">
            <wp:extent cx="1939925" cy="1073150"/>
            <wp:effectExtent l="0" t="0" r="3175" b="0"/>
            <wp:docPr id="113" name="Picture 113"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pic:spPr>
                </pic:pic>
              </a:graphicData>
            </a:graphic>
          </wp:inline>
        </w:drawing>
      </w:r>
    </w:p>
    <w:p w:rsidR="00294DE6" w:rsidRPr="007F2156" w:rsidRDefault="00294DE6" w:rsidP="00710C34">
      <w:pPr>
        <w:pStyle w:val="Heading2"/>
      </w:pPr>
      <w:bookmarkStart w:id="130" w:name="_Toc420919545"/>
      <w:r w:rsidRPr="007F2156">
        <w:t>New Browse Tab</w:t>
      </w:r>
      <w:bookmarkEnd w:id="130"/>
    </w:p>
    <w:p w:rsidR="00294DE6" w:rsidRPr="007F2156" w:rsidRDefault="00D60297" w:rsidP="00294DE6">
      <w:r w:rsidRPr="007F2156">
        <w:t>You can open multiple Browser tabs. Each tab will describe the active folder in the tab.</w:t>
      </w:r>
      <w:r w:rsidR="008535BC" w:rsidRPr="007F2156">
        <w:t xml:space="preserve"> You can also use the shortcut CTRL+T to open a new tab. </w:t>
      </w:r>
    </w:p>
    <w:p w:rsidR="00D60297" w:rsidRPr="007F2156" w:rsidRDefault="00774E10" w:rsidP="00D60297">
      <w:pPr>
        <w:jc w:val="center"/>
      </w:pPr>
      <w:r w:rsidRPr="007F2156">
        <w:rPr>
          <w:noProof/>
          <w:lang w:eastAsia="en-GB"/>
        </w:rPr>
        <w:drawing>
          <wp:inline distT="0" distB="0" distL="0" distR="0">
            <wp:extent cx="5888888" cy="3248415"/>
            <wp:effectExtent l="0" t="0" r="0" b="9525"/>
            <wp:docPr id="58" name="Picture 58" descr="C:\Users\Peter Morel\Documents\AA Temp\Fred\New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Documents\AA Temp\Fred\New Tab.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03742" cy="3256609"/>
                    </a:xfrm>
                    <a:prstGeom prst="rect">
                      <a:avLst/>
                    </a:prstGeom>
                    <a:noFill/>
                    <a:ln>
                      <a:noFill/>
                    </a:ln>
                  </pic:spPr>
                </pic:pic>
              </a:graphicData>
            </a:graphic>
          </wp:inline>
        </w:drawing>
      </w:r>
    </w:p>
    <w:p w:rsidR="00294DE6" w:rsidRPr="007F2156" w:rsidRDefault="00294DE6" w:rsidP="00294DE6">
      <w:pPr>
        <w:pStyle w:val="Heading2"/>
      </w:pPr>
      <w:bookmarkStart w:id="131" w:name="_Ref323741932"/>
      <w:bookmarkStart w:id="132" w:name="_Toc420919546"/>
      <w:r w:rsidRPr="007F2156">
        <w:t>Recycle bin</w:t>
      </w:r>
      <w:bookmarkEnd w:id="131"/>
      <w:bookmarkEnd w:id="132"/>
    </w:p>
    <w:p w:rsidR="00294DE6" w:rsidRPr="007F2156" w:rsidRDefault="00294DE6" w:rsidP="00294DE6">
      <w:r w:rsidRPr="007F2156">
        <w:t>The recycle bin enables you to restore deleted files and folders</w:t>
      </w:r>
      <w:r w:rsidR="0072268F" w:rsidRPr="007F2156">
        <w:t>, similar to the Windows Recycle Bin.</w:t>
      </w:r>
    </w:p>
    <w:p w:rsidR="00294DE6" w:rsidRPr="007F2156" w:rsidRDefault="00246E78" w:rsidP="00294DE6">
      <w:pPr>
        <w:jc w:val="center"/>
      </w:pPr>
      <w:r w:rsidRPr="007F2156">
        <w:rPr>
          <w:noProof/>
          <w:lang w:eastAsia="en-GB"/>
        </w:rPr>
        <w:lastRenderedPageBreak/>
        <w:drawing>
          <wp:inline distT="0" distB="0" distL="0" distR="0">
            <wp:extent cx="4838700" cy="4254983"/>
            <wp:effectExtent l="0" t="0" r="0" b="0"/>
            <wp:docPr id="66" name="Picture 66" descr="C:\Users\Peter Morel\Documents\AA Temp\Fred\Recycle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Recycle Bin.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54504" cy="4268881"/>
                    </a:xfrm>
                    <a:prstGeom prst="rect">
                      <a:avLst/>
                    </a:prstGeom>
                    <a:noFill/>
                    <a:ln>
                      <a:noFill/>
                    </a:ln>
                  </pic:spPr>
                </pic:pic>
              </a:graphicData>
            </a:graphic>
          </wp:inline>
        </w:drawing>
      </w:r>
    </w:p>
    <w:p w:rsidR="00785D91" w:rsidRPr="007F2156" w:rsidRDefault="00142369" w:rsidP="00710C34">
      <w:pPr>
        <w:pStyle w:val="Heading2"/>
      </w:pPr>
      <w:bookmarkStart w:id="133" w:name="_Toc420919547"/>
      <w:r w:rsidRPr="007F2156">
        <w:t>Browse as user</w:t>
      </w:r>
      <w:bookmarkEnd w:id="133"/>
    </w:p>
    <w:p w:rsidR="00051936" w:rsidRPr="007F2156" w:rsidRDefault="00051936" w:rsidP="007A711E">
      <w:pPr>
        <w:autoSpaceDE w:val="0"/>
        <w:autoSpaceDN w:val="0"/>
      </w:pPr>
      <w:r w:rsidRPr="007F2156">
        <w:t xml:space="preserve">Only the general Alfresco ECM Administrator will have following functionality available. </w:t>
      </w:r>
    </w:p>
    <w:p w:rsidR="00BE2B92" w:rsidRPr="007F2156" w:rsidRDefault="00724E08" w:rsidP="00D8411D">
      <w:pPr>
        <w:autoSpaceDE w:val="0"/>
        <w:autoSpaceDN w:val="0"/>
      </w:pPr>
      <w:r w:rsidRPr="007F2156">
        <w:t xml:space="preserve">Administrators can </w:t>
      </w:r>
      <w:r w:rsidR="006077AE" w:rsidRPr="007F2156">
        <w:t>impersonate another user.  The administrator can see what a user can see, to troubleshoot permissions, for example.</w:t>
      </w:r>
    </w:p>
    <w:p w:rsidR="008E0D8A" w:rsidRPr="007F2156" w:rsidRDefault="0072268F" w:rsidP="008E0D8A">
      <w:pPr>
        <w:pStyle w:val="ListParagraph"/>
        <w:numPr>
          <w:ilvl w:val="0"/>
          <w:numId w:val="9"/>
        </w:numPr>
        <w:autoSpaceDE w:val="0"/>
        <w:autoSpaceDN w:val="0"/>
      </w:pPr>
      <w:r w:rsidRPr="007F2156">
        <w:t>Open the Windows Menu and c</w:t>
      </w:r>
      <w:r w:rsidR="00724E08" w:rsidRPr="007F2156">
        <w:t xml:space="preserve">lick the </w:t>
      </w:r>
      <w:r w:rsidR="006077AE" w:rsidRPr="007F2156">
        <w:t>“Browse-as-User”-</w:t>
      </w:r>
      <w:r w:rsidR="00724E08" w:rsidRPr="007F2156">
        <w:t xml:space="preserve">command </w:t>
      </w:r>
      <w:r w:rsidR="006077AE" w:rsidRPr="007F2156">
        <w:t>and a Browse as user tab will open.</w:t>
      </w:r>
    </w:p>
    <w:p w:rsidR="008E0D8A" w:rsidRPr="007F2156" w:rsidRDefault="006077AE" w:rsidP="008E0D8A">
      <w:pPr>
        <w:pStyle w:val="ListParagraph"/>
        <w:numPr>
          <w:ilvl w:val="0"/>
          <w:numId w:val="9"/>
        </w:numPr>
        <w:autoSpaceDE w:val="0"/>
        <w:autoSpaceDN w:val="0"/>
      </w:pPr>
      <w:r w:rsidRPr="007F2156">
        <w:t xml:space="preserve">In the upper textbox, </w:t>
      </w:r>
      <w:r w:rsidR="00724E08" w:rsidRPr="007F2156">
        <w:t>fil</w:t>
      </w:r>
      <w:r w:rsidRPr="007F2156">
        <w:t xml:space="preserve">l in the </w:t>
      </w:r>
      <w:proofErr w:type="gramStart"/>
      <w:r w:rsidRPr="007F2156">
        <w:t>Alfresco</w:t>
      </w:r>
      <w:proofErr w:type="gramEnd"/>
      <w:r w:rsidRPr="007F2156">
        <w:t xml:space="preserve"> username and click on “Switch User”.</w:t>
      </w:r>
    </w:p>
    <w:p w:rsidR="00785D91" w:rsidRPr="007F2156" w:rsidRDefault="00E3007B" w:rsidP="008E0D8A">
      <w:pPr>
        <w:pStyle w:val="ListParagraph"/>
        <w:numPr>
          <w:ilvl w:val="0"/>
          <w:numId w:val="9"/>
        </w:numPr>
        <w:autoSpaceDE w:val="0"/>
        <w:autoSpaceDN w:val="0"/>
      </w:pPr>
      <w:r w:rsidRPr="007F2156">
        <w:t>T</w:t>
      </w:r>
      <w:r w:rsidR="00724E08" w:rsidRPr="007F2156">
        <w:t xml:space="preserve">he </w:t>
      </w:r>
      <w:r w:rsidRPr="007F2156">
        <w:t xml:space="preserve">specified </w:t>
      </w:r>
      <w:r w:rsidR="00724E08" w:rsidRPr="007F2156">
        <w:t>user has at least consumer</w:t>
      </w:r>
      <w:r w:rsidRPr="007F2156">
        <w:t xml:space="preserve"> (=read) access to the folder structure and documents presented.</w:t>
      </w:r>
    </w:p>
    <w:p w:rsidR="00DD19B4" w:rsidRPr="007F2156" w:rsidRDefault="002B3A6A" w:rsidP="002B3A6A">
      <w:pPr>
        <w:autoSpaceDE w:val="0"/>
        <w:autoSpaceDN w:val="0"/>
        <w:jc w:val="center"/>
        <w:rPr>
          <w:color w:val="FF0000"/>
        </w:rPr>
      </w:pPr>
      <w:r w:rsidRPr="007F2156">
        <w:rPr>
          <w:noProof/>
          <w:lang w:eastAsia="en-GB"/>
        </w:rPr>
        <w:drawing>
          <wp:inline distT="0" distB="0" distL="0" distR="0" wp14:anchorId="57812C78" wp14:editId="1193E930">
            <wp:extent cx="1943100" cy="1057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1943100" cy="1057275"/>
                    </a:xfrm>
                    <a:prstGeom prst="rect">
                      <a:avLst/>
                    </a:prstGeom>
                  </pic:spPr>
                </pic:pic>
              </a:graphicData>
            </a:graphic>
          </wp:inline>
        </w:drawing>
      </w:r>
    </w:p>
    <w:p w:rsidR="000F2616" w:rsidRPr="007F2156" w:rsidRDefault="00724E08" w:rsidP="00710C34">
      <w:pPr>
        <w:pStyle w:val="Heading1"/>
      </w:pPr>
      <w:bookmarkStart w:id="134" w:name="_Ref254103478"/>
      <w:bookmarkStart w:id="135" w:name="_Ref254103487"/>
      <w:bookmarkStart w:id="136" w:name="_Toc420919548"/>
      <w:r w:rsidRPr="007F2156">
        <w:lastRenderedPageBreak/>
        <w:t>Fred User Settings</w:t>
      </w:r>
      <w:bookmarkEnd w:id="134"/>
      <w:bookmarkEnd w:id="135"/>
      <w:bookmarkEnd w:id="136"/>
    </w:p>
    <w:p w:rsidR="00FB5DAC" w:rsidRPr="007F2156" w:rsidRDefault="00724E08" w:rsidP="00FB5DAC">
      <w:r w:rsidRPr="007F2156">
        <w:t>Fred allows you to configure following settings listed below.  To change the settings</w:t>
      </w:r>
      <w:r w:rsidR="00AD7CD3" w:rsidRPr="007F2156">
        <w:t>,</w:t>
      </w:r>
      <w:r w:rsidRPr="007F2156">
        <w:t xml:space="preserve"> click on </w:t>
      </w:r>
      <w:r w:rsidR="00AD7CD3" w:rsidRPr="007F2156">
        <w:t>“File” and select “</w:t>
      </w:r>
      <w:r w:rsidR="005533FF" w:rsidRPr="007F2156">
        <w:t xml:space="preserve">Open </w:t>
      </w:r>
      <w:r w:rsidR="00AD7CD3" w:rsidRPr="007F2156">
        <w:t>Settings”</w:t>
      </w:r>
      <w:r w:rsidRPr="007F2156">
        <w:t>.</w:t>
      </w:r>
    </w:p>
    <w:p w:rsidR="00892432" w:rsidRPr="007F2156" w:rsidRDefault="008955A5" w:rsidP="00892432">
      <w:pPr>
        <w:jc w:val="center"/>
      </w:pPr>
      <w:r w:rsidRPr="007F2156">
        <w:rPr>
          <w:noProof/>
          <w:lang w:eastAsia="en-GB"/>
        </w:rPr>
        <w:drawing>
          <wp:inline distT="0" distB="0" distL="0" distR="0" wp14:anchorId="29822EFE" wp14:editId="02518824">
            <wp:extent cx="1317600" cy="738000"/>
            <wp:effectExtent l="0" t="0" r="0" b="5080"/>
            <wp:docPr id="80" name="Picture 80"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194"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pic:spPr>
                </pic:pic>
              </a:graphicData>
            </a:graphic>
          </wp:inline>
        </w:drawing>
      </w:r>
    </w:p>
    <w:p w:rsidR="000F2616" w:rsidRPr="007F2156" w:rsidRDefault="005B660E" w:rsidP="00710C34">
      <w:pPr>
        <w:pStyle w:val="Heading2"/>
      </w:pPr>
      <w:bookmarkStart w:id="137" w:name="_Toc420919549"/>
      <w:r w:rsidRPr="007F2156">
        <w:t>General</w:t>
      </w:r>
      <w:bookmarkEnd w:id="137"/>
    </w:p>
    <w:p w:rsidR="00395ECA" w:rsidRPr="007F2156" w:rsidRDefault="00395ECA" w:rsidP="00395ECA">
      <w:pPr>
        <w:rPr>
          <w:u w:val="single"/>
        </w:rPr>
      </w:pPr>
      <w:r w:rsidRPr="007F2156">
        <w:rPr>
          <w:u w:val="single"/>
        </w:rPr>
        <w:t>Localisation</w:t>
      </w:r>
    </w:p>
    <w:p w:rsidR="00395ECA" w:rsidRPr="007F2156" w:rsidRDefault="00395ECA" w:rsidP="00103573">
      <w:pPr>
        <w:pStyle w:val="ListParagraph"/>
        <w:numPr>
          <w:ilvl w:val="0"/>
          <w:numId w:val="17"/>
        </w:numPr>
      </w:pPr>
      <w:r w:rsidRPr="007F2156">
        <w:t xml:space="preserve">Fred will use </w:t>
      </w:r>
      <w:r w:rsidR="00C25D0C" w:rsidRPr="007F2156">
        <w:t xml:space="preserve">by default </w:t>
      </w:r>
      <w:r w:rsidRPr="007F2156">
        <w:t xml:space="preserve">the language set in </w:t>
      </w:r>
      <w:r w:rsidR="00C25D0C" w:rsidRPr="007F2156">
        <w:t>Windows</w:t>
      </w:r>
      <w:r w:rsidRPr="007F2156">
        <w:t>.</w:t>
      </w:r>
      <w:r w:rsidR="00C25D0C" w:rsidRPr="007F2156">
        <w:t xml:space="preserve"> You can set a specific language pack for the Fred user interface.</w:t>
      </w:r>
    </w:p>
    <w:p w:rsidR="00C500A6" w:rsidRPr="007F2156" w:rsidRDefault="00C500A6" w:rsidP="00A55C2A">
      <w:pPr>
        <w:pStyle w:val="ListParagraph"/>
        <w:numPr>
          <w:ilvl w:val="0"/>
          <w:numId w:val="17"/>
        </w:numPr>
      </w:pPr>
      <w:r w:rsidRPr="007F2156">
        <w:t>Fred Working Directory is the folder used to download the working copies in the edit offline action.</w:t>
      </w:r>
    </w:p>
    <w:p w:rsidR="00C500A6" w:rsidRPr="007F2156" w:rsidRDefault="00C500A6" w:rsidP="00C500A6">
      <w:pPr>
        <w:pStyle w:val="ListParagraph"/>
        <w:numPr>
          <w:ilvl w:val="1"/>
          <w:numId w:val="17"/>
        </w:numPr>
      </w:pPr>
      <w:r w:rsidRPr="007F2156">
        <w:t>The checkbox ‘Clean up Temporary files on disconnect’ activates the removal of temporary copies of downloaded files. As you continue to consult documents, temporary copies remain on your local drive and grow in volume.</w:t>
      </w:r>
    </w:p>
    <w:p w:rsidR="00C500A6" w:rsidRPr="007F2156" w:rsidRDefault="00C500A6" w:rsidP="00C500A6">
      <w:pPr>
        <w:pStyle w:val="ListParagraph"/>
        <w:numPr>
          <w:ilvl w:val="1"/>
          <w:numId w:val="17"/>
        </w:numPr>
      </w:pPr>
      <w:r w:rsidRPr="007F2156">
        <w:t>The checkbox ‘Ask to Check in working copies on disconnect’ activates the message box which will ask you to check-in all working copies when disconnecting from the repository. This is handy when you are working on two computers and you want to move from one to the other.</w:t>
      </w:r>
    </w:p>
    <w:p w:rsidR="00673354" w:rsidRPr="007F2156" w:rsidRDefault="00AF48B6" w:rsidP="000701C6">
      <w:pPr>
        <w:jc w:val="center"/>
        <w:rPr>
          <w:lang w:eastAsia="en-GB"/>
        </w:rPr>
      </w:pPr>
      <w:r>
        <w:rPr>
          <w:lang w:eastAsia="en-GB"/>
        </w:rPr>
        <w:pict>
          <v:shape id="_x0000_i1040" type="#_x0000_t75" style="width:242.25pt;height:268.5pt">
            <v:imagedata r:id="rId195" o:title="Fred Settings General"/>
          </v:shape>
        </w:pict>
      </w:r>
    </w:p>
    <w:p w:rsidR="00C500A6" w:rsidRPr="007F2156" w:rsidRDefault="00C500A6" w:rsidP="000701C6">
      <w:pPr>
        <w:jc w:val="center"/>
        <w:rPr>
          <w:lang w:eastAsia="en-GB"/>
        </w:rPr>
      </w:pPr>
      <w:r w:rsidRPr="007F2156">
        <w:rPr>
          <w:noProof/>
          <w:lang w:eastAsia="en-GB"/>
        </w:rPr>
        <w:lastRenderedPageBreak/>
        <w:drawing>
          <wp:inline distT="0" distB="0" distL="0" distR="0" wp14:anchorId="28ACF8E4" wp14:editId="0ED5127B">
            <wp:extent cx="3258000" cy="1324800"/>
            <wp:effectExtent l="0" t="0" r="0" b="8890"/>
            <wp:docPr id="158" name="Picture 158"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pic:spPr>
                </pic:pic>
              </a:graphicData>
            </a:graphic>
          </wp:inline>
        </w:drawing>
      </w:r>
    </w:p>
    <w:p w:rsidR="0050196A" w:rsidRPr="007F2156" w:rsidRDefault="0050196A" w:rsidP="0050196A">
      <w:pPr>
        <w:pStyle w:val="Heading2"/>
      </w:pPr>
      <w:bookmarkStart w:id="138" w:name="_Toc420919550"/>
      <w:r w:rsidRPr="007F2156">
        <w:t>Connection</w:t>
      </w:r>
      <w:bookmarkEnd w:id="138"/>
    </w:p>
    <w:p w:rsidR="00C500A6" w:rsidRPr="007F2156" w:rsidRDefault="00C500A6" w:rsidP="00C500A6">
      <w:pPr>
        <w:rPr>
          <w:u w:val="single"/>
        </w:rPr>
      </w:pPr>
      <w:r w:rsidRPr="007F2156">
        <w:rPr>
          <w:u w:val="single"/>
        </w:rPr>
        <w:t>Proxy settings</w:t>
      </w:r>
    </w:p>
    <w:p w:rsidR="00C500A6" w:rsidRPr="007F2156" w:rsidRDefault="00C500A6" w:rsidP="00C500A6">
      <w:pPr>
        <w:pStyle w:val="ListParagraph"/>
        <w:numPr>
          <w:ilvl w:val="0"/>
          <w:numId w:val="17"/>
        </w:numPr>
      </w:pPr>
      <w:r w:rsidRPr="007F2156">
        <w:t>Fred is enabled to handle proxy configuration. Contact your administrator for more information.</w:t>
      </w:r>
    </w:p>
    <w:p w:rsidR="0050196A" w:rsidRPr="007F2156" w:rsidRDefault="0050196A" w:rsidP="000701C6">
      <w:pPr>
        <w:jc w:val="center"/>
        <w:rPr>
          <w:lang w:eastAsia="en-GB"/>
        </w:rPr>
      </w:pPr>
    </w:p>
    <w:p w:rsidR="0050196A" w:rsidRPr="007F2156" w:rsidRDefault="00AF48B6" w:rsidP="000701C6">
      <w:pPr>
        <w:jc w:val="center"/>
      </w:pPr>
      <w:r>
        <w:rPr>
          <w:lang w:eastAsia="en-GB"/>
        </w:rPr>
        <w:pict>
          <v:shape id="_x0000_i1041" type="#_x0000_t75" style="width:242.25pt;height:268.5pt">
            <v:imagedata r:id="rId197" o:title="Fred Settigns Connections"/>
          </v:shape>
        </w:pict>
      </w:r>
    </w:p>
    <w:p w:rsidR="000F2616" w:rsidRPr="007F2156" w:rsidRDefault="005B660E" w:rsidP="00710C34">
      <w:pPr>
        <w:pStyle w:val="Heading2"/>
      </w:pPr>
      <w:bookmarkStart w:id="139" w:name="_Toc420919551"/>
      <w:r w:rsidRPr="007F2156">
        <w:t>Advanced</w:t>
      </w:r>
      <w:bookmarkEnd w:id="139"/>
    </w:p>
    <w:p w:rsidR="00C500A6" w:rsidRPr="007F2156" w:rsidRDefault="00724E08" w:rsidP="007A7238">
      <w:r w:rsidRPr="007F2156">
        <w:t xml:space="preserve">The settings in the </w:t>
      </w:r>
      <w:r w:rsidR="005B660E" w:rsidRPr="007F2156">
        <w:t xml:space="preserve">advanced </w:t>
      </w:r>
      <w:r w:rsidRPr="007F2156">
        <w:t>tab allow you to configure the behaviour of the Fred window.</w:t>
      </w:r>
    </w:p>
    <w:p w:rsidR="007A7238" w:rsidRPr="007F2156" w:rsidRDefault="00AF48B6" w:rsidP="00FB5DAC">
      <w:pPr>
        <w:jc w:val="center"/>
      </w:pPr>
      <w:r>
        <w:lastRenderedPageBreak/>
        <w:pict>
          <v:shape id="_x0000_i1042" type="#_x0000_t75" style="width:242.25pt;height:268.5pt">
            <v:imagedata r:id="rId198" o:title="Fred Settings Advanced"/>
          </v:shape>
        </w:pict>
      </w:r>
    </w:p>
    <w:p w:rsidR="00A70768" w:rsidRPr="007F2156" w:rsidRDefault="00A70768" w:rsidP="00E67E5F">
      <w:pPr>
        <w:jc w:val="center"/>
      </w:pPr>
    </w:p>
    <w:p w:rsidR="00757CB0" w:rsidRPr="007F2156" w:rsidRDefault="00757CB0" w:rsidP="004C30EF">
      <w:pPr>
        <w:rPr>
          <w:rStyle w:val="Emphasis"/>
        </w:rPr>
      </w:pPr>
      <w:r w:rsidRPr="007F2156">
        <w:rPr>
          <w:rStyle w:val="Emphasis"/>
        </w:rPr>
        <w:t>Look and Feel</w:t>
      </w:r>
    </w:p>
    <w:p w:rsidR="00F72096" w:rsidRPr="007F2156" w:rsidRDefault="00724E08" w:rsidP="004C30EF">
      <w:r w:rsidRPr="007F2156">
        <w:t>Keep Fred on top: keeps the Fred window on top of all application windows. This will allow you to drag and drop files from another application directly into the Fred window.</w:t>
      </w:r>
      <w:r w:rsidR="00986CB1" w:rsidRPr="007F2156">
        <w:t xml:space="preserve"> </w:t>
      </w:r>
    </w:p>
    <w:p w:rsidR="00190DDF" w:rsidRPr="007F2156" w:rsidRDefault="009A01F4" w:rsidP="004C30EF">
      <w:r w:rsidRPr="007F2156">
        <w:t>Show in taskbar</w:t>
      </w:r>
      <w:r w:rsidR="006548CC" w:rsidRPr="007F2156">
        <w:t xml:space="preserve">: </w:t>
      </w:r>
      <w:r w:rsidRPr="007F2156">
        <w:t>presents a Fred tab in the Windows taskbar, not only in the system tray.</w:t>
      </w:r>
      <w:r w:rsidR="00866162" w:rsidRPr="007F2156">
        <w:t xml:space="preserve"> Right mouse click on the</w:t>
      </w:r>
      <w:r w:rsidR="006548CC" w:rsidRPr="007F2156">
        <w:t xml:space="preserve"> icon</w:t>
      </w:r>
      <w:r w:rsidR="00866162" w:rsidRPr="007F2156">
        <w:t xml:space="preserve"> </w:t>
      </w:r>
      <w:r w:rsidR="00866162" w:rsidRPr="007F2156">
        <w:rPr>
          <w:noProof/>
          <w:lang w:eastAsia="en-GB"/>
        </w:rPr>
        <w:drawing>
          <wp:inline distT="0" distB="0" distL="0" distR="0" wp14:anchorId="578244DF" wp14:editId="3B9905D0">
            <wp:extent cx="170137" cy="160386"/>
            <wp:effectExtent l="19050" t="0" r="1313" b="0"/>
            <wp:docPr id="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email">
                      <a:extLst>
                        <a:ext uri="{28A0092B-C50C-407E-A947-70E740481C1C}">
                          <a14:useLocalDpi xmlns:a14="http://schemas.microsoft.com/office/drawing/2010/main"/>
                        </a:ext>
                      </a:extLst>
                    </a:blip>
                    <a:srcRect/>
                    <a:stretch>
                      <a:fillRect/>
                    </a:stretch>
                  </pic:blipFill>
                  <pic:spPr bwMode="auto">
                    <a:xfrm>
                      <a:off x="0" y="0"/>
                      <a:ext cx="171398" cy="161575"/>
                    </a:xfrm>
                    <a:prstGeom prst="rect">
                      <a:avLst/>
                    </a:prstGeom>
                    <a:noFill/>
                    <a:ln w="9525">
                      <a:noFill/>
                      <a:miter lim="800000"/>
                      <a:headEnd/>
                      <a:tailEnd/>
                    </a:ln>
                  </pic:spPr>
                </pic:pic>
              </a:graphicData>
            </a:graphic>
          </wp:inline>
        </w:drawing>
      </w:r>
      <w:r w:rsidR="006548CC" w:rsidRPr="007F2156">
        <w:t xml:space="preserve"> will provide a command menu.</w:t>
      </w:r>
    </w:p>
    <w:p w:rsidR="00757CB0" w:rsidRPr="007F2156" w:rsidRDefault="00757CB0" w:rsidP="004C30EF">
      <w:pPr>
        <w:rPr>
          <w:rStyle w:val="Emphasis"/>
        </w:rPr>
      </w:pPr>
      <w:r w:rsidRPr="007F2156">
        <w:rPr>
          <w:rStyle w:val="Emphasis"/>
        </w:rPr>
        <w:t>Drag &amp; Drop</w:t>
      </w:r>
    </w:p>
    <w:p w:rsidR="00640F9A" w:rsidRPr="007F2156" w:rsidRDefault="00640F9A" w:rsidP="00DD5C31">
      <w:r w:rsidRPr="007F2156">
        <w:t xml:space="preserve">Drag &amp; Drop: Allows you to configure confirmation prompts and which default action should take place when performing a drag and drop </w:t>
      </w:r>
      <w:r w:rsidR="00EF703E" w:rsidRPr="007F2156">
        <w:t xml:space="preserve">form the </w:t>
      </w:r>
      <w:r w:rsidR="00455D1E" w:rsidRPr="007F2156">
        <w:t xml:space="preserve">Windows </w:t>
      </w:r>
      <w:r w:rsidR="00EF703E" w:rsidRPr="007F2156">
        <w:t>desktop and Explorer</w:t>
      </w:r>
      <w:r w:rsidRPr="007F2156">
        <w:t xml:space="preserve"> or </w:t>
      </w:r>
      <w:r w:rsidR="00455D1E" w:rsidRPr="007F2156">
        <w:t xml:space="preserve">the </w:t>
      </w:r>
      <w:r w:rsidR="00190DDF" w:rsidRPr="007F2156">
        <w:t xml:space="preserve">MS </w:t>
      </w:r>
      <w:r w:rsidRPr="007F2156">
        <w:t>Outlook</w:t>
      </w:r>
      <w:r w:rsidR="00455D1E" w:rsidRPr="007F2156">
        <w:t xml:space="preserve"> application</w:t>
      </w:r>
      <w:r w:rsidRPr="007F2156">
        <w:t>.</w:t>
      </w:r>
    </w:p>
    <w:p w:rsidR="00C500A6" w:rsidRPr="007F2156" w:rsidRDefault="00C500A6" w:rsidP="00C500A6">
      <w:pPr>
        <w:rPr>
          <w:rStyle w:val="Emphasis"/>
        </w:rPr>
      </w:pPr>
      <w:r w:rsidRPr="007F2156">
        <w:rPr>
          <w:rStyle w:val="Emphasis"/>
        </w:rPr>
        <w:t>Drag &amp; Drop</w:t>
      </w:r>
    </w:p>
    <w:p w:rsidR="00C500A6" w:rsidRPr="007F2156" w:rsidRDefault="00C500A6" w:rsidP="00DD5C31">
      <w:r w:rsidRPr="007F2156">
        <w:t>When you export metadata from the navigation details or the search details, you can select to copy the Alfresco or Fred link of the object as first column in the csv list. As such, you can jump to the object from the list.</w:t>
      </w:r>
    </w:p>
    <w:p w:rsidR="00792288" w:rsidRPr="007F2156" w:rsidRDefault="00792288" w:rsidP="00792288">
      <w:pPr>
        <w:pStyle w:val="Heading1"/>
      </w:pPr>
      <w:bookmarkStart w:id="140" w:name="_Toc420919552"/>
      <w:r w:rsidRPr="007F2156">
        <w:lastRenderedPageBreak/>
        <w:t>Enterprise configuration capabilities</w:t>
      </w:r>
      <w:bookmarkEnd w:id="140"/>
    </w:p>
    <w:p w:rsidR="00792288" w:rsidRPr="007F2156" w:rsidRDefault="00C9599C" w:rsidP="00792288">
      <w:r w:rsidRPr="007F2156">
        <w:t>Fred has multiple corporate configuration capabilities. The IT team can adapt the configuration files and modify the behaviour in the user interface.</w:t>
      </w:r>
    </w:p>
    <w:p w:rsidR="00792288" w:rsidRPr="007F2156" w:rsidRDefault="00792288" w:rsidP="00792288">
      <w:pPr>
        <w:pStyle w:val="Heading2"/>
      </w:pPr>
      <w:bookmarkStart w:id="141" w:name="_Toc420919553"/>
      <w:r w:rsidRPr="007F2156">
        <w:t>Configuration of metadata pannel</w:t>
      </w:r>
      <w:bookmarkEnd w:id="141"/>
    </w:p>
    <w:p w:rsidR="00792288" w:rsidRPr="007F2156" w:rsidRDefault="00C9599C" w:rsidP="00792288">
      <w:r w:rsidRPr="007F2156">
        <w:t>One can define which fields are presented in the metadata view and edit pane. One can define the layout of the fields that are presented. Below is an example how you can collapse a number of fields which might be less relevant in the day to day activities.</w:t>
      </w:r>
    </w:p>
    <w:p w:rsidR="0013427F" w:rsidRPr="007F2156" w:rsidRDefault="0013427F" w:rsidP="00792288">
      <w:r w:rsidRPr="007F2156">
        <w:rPr>
          <w:noProof/>
          <w:lang w:eastAsia="en-GB"/>
        </w:rPr>
        <w:drawing>
          <wp:inline distT="0" distB="0" distL="0" distR="0">
            <wp:extent cx="1922400" cy="3999600"/>
            <wp:effectExtent l="0" t="0" r="1905" b="1270"/>
            <wp:docPr id="68" name="Picture 6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22400" cy="3999600"/>
                    </a:xfrm>
                    <a:prstGeom prst="rect">
                      <a:avLst/>
                    </a:prstGeom>
                    <a:noFill/>
                    <a:ln>
                      <a:noFill/>
                    </a:ln>
                  </pic:spPr>
                </pic:pic>
              </a:graphicData>
            </a:graphic>
          </wp:inline>
        </w:drawing>
      </w:r>
      <w:r w:rsidRPr="007F2156">
        <w:tab/>
      </w:r>
      <w:r w:rsidRPr="007F2156">
        <w:rPr>
          <w:noProof/>
          <w:lang w:eastAsia="en-GB"/>
        </w:rPr>
        <w:drawing>
          <wp:inline distT="0" distB="0" distL="0" distR="0">
            <wp:extent cx="1926000" cy="3999600"/>
            <wp:effectExtent l="0" t="0" r="0" b="1270"/>
            <wp:docPr id="73" name="Picture 73"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26000" cy="3999600"/>
                    </a:xfrm>
                    <a:prstGeom prst="rect">
                      <a:avLst/>
                    </a:prstGeom>
                    <a:noFill/>
                    <a:ln>
                      <a:noFill/>
                    </a:ln>
                  </pic:spPr>
                </pic:pic>
              </a:graphicData>
            </a:graphic>
          </wp:inline>
        </w:drawing>
      </w:r>
    </w:p>
    <w:p w:rsidR="00792288" w:rsidRPr="007F2156" w:rsidRDefault="00C9599C" w:rsidP="00792288">
      <w:pPr>
        <w:pStyle w:val="Heading2"/>
      </w:pPr>
      <w:bookmarkStart w:id="142" w:name="_Toc420919554"/>
      <w:r w:rsidRPr="007F2156">
        <w:t>Configur</w:t>
      </w:r>
      <w:r w:rsidR="002D7D06" w:rsidRPr="007F2156">
        <w:t>Ation of contex</w:t>
      </w:r>
      <w:r w:rsidRPr="007F2156">
        <w:t>t menu</w:t>
      </w:r>
      <w:r w:rsidR="00792288" w:rsidRPr="007F2156">
        <w:t>s</w:t>
      </w:r>
      <w:bookmarkEnd w:id="142"/>
    </w:p>
    <w:p w:rsidR="00792288" w:rsidRPr="007F2156" w:rsidRDefault="00C9599C" w:rsidP="00792288">
      <w:r w:rsidRPr="007F2156">
        <w:t xml:space="preserve">It is possible to adapt, reorder and extend the context menus in the Fred User Interface. </w:t>
      </w:r>
    </w:p>
    <w:p w:rsidR="00792288" w:rsidRPr="007F2156" w:rsidRDefault="00792288" w:rsidP="00792288">
      <w:pPr>
        <w:pStyle w:val="Heading2"/>
      </w:pPr>
      <w:bookmarkStart w:id="143" w:name="_Toc420919555"/>
      <w:r w:rsidRPr="007F2156">
        <w:t>Configuration of searchable properties</w:t>
      </w:r>
      <w:bookmarkEnd w:id="143"/>
    </w:p>
    <w:p w:rsidR="00792288" w:rsidRPr="007F2156" w:rsidRDefault="002F3F3B" w:rsidP="00792288">
      <w:r w:rsidRPr="007F2156">
        <w:t xml:space="preserve">One can configure the list of fields that will be made available in the search </w:t>
      </w:r>
      <w:r w:rsidR="002D7D06" w:rsidRPr="007F2156">
        <w:t>field drop down.</w:t>
      </w:r>
    </w:p>
    <w:p w:rsidR="002D7D06" w:rsidRPr="007F2156" w:rsidRDefault="002D7D06" w:rsidP="002D7D06">
      <w:pPr>
        <w:jc w:val="center"/>
      </w:pPr>
      <w:r w:rsidRPr="007F2156">
        <w:rPr>
          <w:noProof/>
          <w:lang w:eastAsia="en-GB"/>
        </w:rPr>
        <w:lastRenderedPageBreak/>
        <w:drawing>
          <wp:inline distT="0" distB="0" distL="0" distR="0" wp14:anchorId="5439ED2E" wp14:editId="16E4FA2F">
            <wp:extent cx="1476000" cy="2682000"/>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476000" cy="2682000"/>
                    </a:xfrm>
                    <a:prstGeom prst="rect">
                      <a:avLst/>
                    </a:prstGeom>
                  </pic:spPr>
                </pic:pic>
              </a:graphicData>
            </a:graphic>
          </wp:inline>
        </w:drawing>
      </w:r>
    </w:p>
    <w:p w:rsidR="0070576D" w:rsidRPr="007F2156" w:rsidRDefault="0070576D" w:rsidP="0070576D">
      <w:r w:rsidRPr="007F2156">
        <w:t>One can also configure which facets are presented in the search results.</w:t>
      </w:r>
    </w:p>
    <w:p w:rsidR="0070576D" w:rsidRPr="007F2156" w:rsidRDefault="0070576D" w:rsidP="0070576D"/>
    <w:p w:rsidR="00792288" w:rsidRPr="007F2156" w:rsidRDefault="00792288" w:rsidP="00792288">
      <w:pPr>
        <w:pStyle w:val="Heading2"/>
      </w:pPr>
      <w:bookmarkStart w:id="144" w:name="_Toc420919556"/>
      <w:r w:rsidRPr="007F2156">
        <w:t>Configuration of metadata behaviour at creation of documents</w:t>
      </w:r>
      <w:bookmarkEnd w:id="144"/>
    </w:p>
    <w:p w:rsidR="002D7D06" w:rsidRPr="007F2156" w:rsidRDefault="00061743" w:rsidP="00DD5C31">
      <w:r w:rsidRPr="007F2156">
        <w:t xml:space="preserve">At the creation of a document from a template, one can determine </w:t>
      </w:r>
      <w:r w:rsidR="002D7D06" w:rsidRPr="007F2156">
        <w:t xml:space="preserve">the </w:t>
      </w:r>
      <w:r w:rsidR="00AF394B" w:rsidRPr="007F2156">
        <w:t>behaviour</w:t>
      </w:r>
      <w:r w:rsidR="002D7D06" w:rsidRPr="007F2156">
        <w:t xml:space="preserve"> of the metadata. For example:</w:t>
      </w:r>
    </w:p>
    <w:p w:rsidR="002D7D06" w:rsidRPr="007F2156" w:rsidRDefault="00061743" w:rsidP="002D7D06">
      <w:pPr>
        <w:pStyle w:val="ListParagraph"/>
        <w:numPr>
          <w:ilvl w:val="0"/>
          <w:numId w:val="17"/>
        </w:numPr>
      </w:pPr>
      <w:r w:rsidRPr="007F2156">
        <w:t>metadata will have to be provided afterwards</w:t>
      </w:r>
    </w:p>
    <w:p w:rsidR="002D7D06" w:rsidRPr="007F2156" w:rsidRDefault="00061743" w:rsidP="002D7D06">
      <w:proofErr w:type="gramStart"/>
      <w:r w:rsidRPr="007F2156">
        <w:t>or</w:t>
      </w:r>
      <w:proofErr w:type="gramEnd"/>
      <w:r w:rsidRPr="007F2156">
        <w:t xml:space="preserve"> </w:t>
      </w:r>
    </w:p>
    <w:p w:rsidR="00640F9A" w:rsidRPr="007F2156" w:rsidRDefault="00061743" w:rsidP="002D7D06">
      <w:pPr>
        <w:pStyle w:val="ListParagraph"/>
        <w:numPr>
          <w:ilvl w:val="0"/>
          <w:numId w:val="17"/>
        </w:numPr>
      </w:pPr>
      <w:proofErr w:type="gramStart"/>
      <w:r w:rsidRPr="007F2156">
        <w:t>metadata</w:t>
      </w:r>
      <w:proofErr w:type="gramEnd"/>
      <w:r w:rsidRPr="007F2156">
        <w:t xml:space="preserve"> will have to be provided before the creation</w:t>
      </w:r>
      <w:r w:rsidR="002D7D06" w:rsidRPr="007F2156">
        <w:t>. T</w:t>
      </w:r>
      <w:r w:rsidRPr="007F2156">
        <w:t xml:space="preserve">his metadata </w:t>
      </w:r>
      <w:r w:rsidR="002D7D06" w:rsidRPr="007F2156">
        <w:t>can then be used as field values in the document</w:t>
      </w:r>
      <w:r w:rsidRPr="007F2156">
        <w:t>.</w:t>
      </w:r>
      <w:r w:rsidR="002D7D06" w:rsidRPr="007F2156">
        <w:t xml:space="preserve"> Example status of the document (draft, approved), date of the meeting, …</w:t>
      </w:r>
    </w:p>
    <w:p w:rsidR="001D50DA" w:rsidRPr="007F2156" w:rsidRDefault="001D50DA" w:rsidP="001D50DA">
      <w:pPr>
        <w:pStyle w:val="Heading1"/>
      </w:pPr>
      <w:bookmarkStart w:id="145" w:name="_Toc420919557"/>
      <w:r w:rsidRPr="007F2156">
        <w:lastRenderedPageBreak/>
        <w:t>General</w:t>
      </w:r>
      <w:bookmarkEnd w:id="145"/>
    </w:p>
    <w:p w:rsidR="001D50DA" w:rsidRPr="007F2156" w:rsidRDefault="001D50DA" w:rsidP="001D50DA">
      <w:pPr>
        <w:pStyle w:val="Heading2"/>
      </w:pPr>
      <w:bookmarkStart w:id="146" w:name="_Toc420919558"/>
      <w:r w:rsidRPr="007F2156">
        <w:t xml:space="preserve">Integration with </w:t>
      </w:r>
      <w:r w:rsidR="008E1774" w:rsidRPr="007F2156">
        <w:t>3</w:t>
      </w:r>
      <w:r w:rsidR="008E1774" w:rsidRPr="007F2156">
        <w:rPr>
          <w:vertAlign w:val="superscript"/>
        </w:rPr>
        <w:t>rd</w:t>
      </w:r>
      <w:r w:rsidR="008E1774" w:rsidRPr="007F2156">
        <w:t xml:space="preserve"> party </w:t>
      </w:r>
      <w:r w:rsidRPr="007F2156">
        <w:t>applications:</w:t>
      </w:r>
      <w:bookmarkEnd w:id="146"/>
    </w:p>
    <w:p w:rsidR="002B6E4D" w:rsidRPr="007F2156" w:rsidRDefault="00231A37" w:rsidP="002B6E4D">
      <w:pPr>
        <w:spacing w:before="100" w:beforeAutospacing="1" w:after="100" w:afterAutospacing="1" w:line="240" w:lineRule="auto"/>
      </w:pPr>
      <w:r w:rsidRPr="007F2156">
        <w:t>It is possible to integrate 3</w:t>
      </w:r>
      <w:r w:rsidRPr="007F2156">
        <w:rPr>
          <w:vertAlign w:val="superscript"/>
        </w:rPr>
        <w:t>rd</w:t>
      </w:r>
      <w:r w:rsidRPr="007F2156">
        <w:t xml:space="preserve"> party applications in the Fred user interface. </w:t>
      </w:r>
      <w:r w:rsidR="002B6E4D" w:rsidRPr="007F2156">
        <w:t>The 3</w:t>
      </w:r>
      <w:r w:rsidR="002B6E4D" w:rsidRPr="007F2156">
        <w:rPr>
          <w:vertAlign w:val="superscript"/>
        </w:rPr>
        <w:t>rd</w:t>
      </w:r>
      <w:r w:rsidR="002B6E4D" w:rsidRPr="007F2156">
        <w:t xml:space="preserve"> party application must be installed separately in your network environment.</w:t>
      </w:r>
    </w:p>
    <w:p w:rsidR="001D50DA" w:rsidRPr="007F2156" w:rsidRDefault="00AF48B6" w:rsidP="001D50DA">
      <w:pPr>
        <w:spacing w:before="100" w:beforeAutospacing="1" w:after="100" w:afterAutospacing="1" w:line="240" w:lineRule="auto"/>
      </w:pPr>
      <w:r>
        <w:t>One</w:t>
      </w:r>
      <w:r w:rsidR="00A20BAB" w:rsidRPr="007F2156">
        <w:t xml:space="preserve"> application have been integrated with the Fred User Interface:</w:t>
      </w:r>
    </w:p>
    <w:p w:rsidR="00A20BAB" w:rsidRPr="007F2156" w:rsidRDefault="00A20BAB" w:rsidP="00A20BAB">
      <w:pPr>
        <w:pStyle w:val="ListParagraph"/>
        <w:numPr>
          <w:ilvl w:val="0"/>
          <w:numId w:val="17"/>
        </w:numPr>
        <w:spacing w:before="100" w:beforeAutospacing="1" w:after="100" w:afterAutospacing="1" w:line="240" w:lineRule="auto"/>
      </w:pPr>
      <w:r w:rsidRPr="007F2156">
        <w:t>PDF Digital Signature application</w:t>
      </w:r>
    </w:p>
    <w:p w:rsidR="00A20BAB" w:rsidRPr="007F2156" w:rsidRDefault="00A20BAB" w:rsidP="00A20BAB">
      <w:pPr>
        <w:spacing w:before="100" w:beforeAutospacing="1" w:after="100" w:afterAutospacing="1" w:line="240" w:lineRule="auto"/>
      </w:pPr>
      <w:r w:rsidRPr="007F2156">
        <w:t>The command in the file menu will launch the application. The file is send to the application and a new Tab is opened providing a view on the 3dr party application.</w:t>
      </w:r>
    </w:p>
    <w:p w:rsidR="00A20BAB" w:rsidRPr="007F2156" w:rsidRDefault="00C4376A" w:rsidP="00A20BAB">
      <w:pPr>
        <w:spacing w:before="100" w:beforeAutospacing="1" w:after="100" w:afterAutospacing="1" w:line="240" w:lineRule="auto"/>
        <w:jc w:val="center"/>
      </w:pPr>
      <w:r w:rsidRPr="007F2156">
        <w:rPr>
          <w:noProof/>
          <w:lang w:eastAsia="en-GB"/>
        </w:rPr>
        <w:drawing>
          <wp:inline distT="0" distB="0" distL="0" distR="0" wp14:anchorId="708ACB5C" wp14:editId="5E49B68A">
            <wp:extent cx="1762125" cy="681485"/>
            <wp:effectExtent l="19050" t="19050" r="9525" b="2349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63374" cy="681968"/>
                    </a:xfrm>
                    <a:prstGeom prst="rect">
                      <a:avLst/>
                    </a:prstGeom>
                    <a:ln>
                      <a:solidFill>
                        <a:schemeClr val="accent1"/>
                      </a:solidFill>
                    </a:ln>
                  </pic:spPr>
                </pic:pic>
              </a:graphicData>
            </a:graphic>
          </wp:inline>
        </w:drawing>
      </w:r>
    </w:p>
    <w:p w:rsidR="00A20BAB" w:rsidRPr="007F2156" w:rsidRDefault="00A20BAB" w:rsidP="00A20BAB">
      <w:pPr>
        <w:spacing w:before="100" w:beforeAutospacing="1" w:after="100" w:afterAutospacing="1" w:line="240" w:lineRule="auto"/>
      </w:pPr>
      <w:r w:rsidRPr="007F2156">
        <w:rPr>
          <w:noProof/>
          <w:lang w:eastAsia="en-GB"/>
        </w:rPr>
        <w:drawing>
          <wp:inline distT="0" distB="0" distL="0" distR="0" wp14:anchorId="6BAA72AB" wp14:editId="496B6340">
            <wp:extent cx="6192520" cy="470408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92520" cy="4704080"/>
                    </a:xfrm>
                    <a:prstGeom prst="rect">
                      <a:avLst/>
                    </a:prstGeom>
                  </pic:spPr>
                </pic:pic>
              </a:graphicData>
            </a:graphic>
          </wp:inline>
        </w:drawing>
      </w:r>
    </w:p>
    <w:p w:rsidR="001D50DA" w:rsidRPr="007F2156" w:rsidRDefault="001D50DA" w:rsidP="001D50DA">
      <w:pPr>
        <w:pStyle w:val="Heading2"/>
      </w:pPr>
      <w:bookmarkStart w:id="147" w:name="_Toc420919559"/>
      <w:r w:rsidRPr="007F2156">
        <w:lastRenderedPageBreak/>
        <w:t>local persistent caching</w:t>
      </w:r>
      <w:bookmarkEnd w:id="147"/>
    </w:p>
    <w:p w:rsidR="00D7216F" w:rsidRPr="007F2156" w:rsidRDefault="006E4494" w:rsidP="002D7D06">
      <w:pPr>
        <w:spacing w:before="100" w:beforeAutospacing="1" w:after="100" w:afterAutospacing="1" w:line="240" w:lineRule="auto"/>
      </w:pPr>
      <w:r w:rsidRPr="007F2156">
        <w:t>Fred provid</w:t>
      </w:r>
      <w:r w:rsidR="00D7216F" w:rsidRPr="007F2156">
        <w:t>es</w:t>
      </w:r>
      <w:r w:rsidRPr="007F2156">
        <w:t xml:space="preserve"> persistent local caching of the metadata. As you browse the repository, metadata are cached and remains available </w:t>
      </w:r>
      <w:r w:rsidR="00D7216F" w:rsidRPr="007F2156">
        <w:t>to obtain a faster navigation and search experience</w:t>
      </w:r>
      <w:r w:rsidRPr="007F2156">
        <w:t>.</w:t>
      </w:r>
      <w:r w:rsidR="00D7216F" w:rsidRPr="007F2156">
        <w:t xml:space="preserve"> The cache is </w:t>
      </w:r>
      <w:r w:rsidR="00360B40">
        <w:t xml:space="preserve">refreshed </w:t>
      </w:r>
      <w:r w:rsidR="00D7216F" w:rsidRPr="007F2156">
        <w:t>regularly as you navigate and search through the repository. You can at any moment force to refresh the cache by clicking F5 or the Refresh command.</w:t>
      </w:r>
    </w:p>
    <w:p w:rsidR="00F730B0" w:rsidRPr="007F2156" w:rsidRDefault="00F730B0" w:rsidP="00420D27">
      <w:pPr>
        <w:pStyle w:val="Heading1"/>
      </w:pPr>
      <w:bookmarkStart w:id="148" w:name="_Toc420919560"/>
      <w:r w:rsidRPr="007F2156">
        <w:lastRenderedPageBreak/>
        <w:t>Reporting a problem</w:t>
      </w:r>
      <w:bookmarkEnd w:id="148"/>
    </w:p>
    <w:p w:rsidR="00F730B0" w:rsidRPr="007F2156" w:rsidRDefault="00F730B0">
      <w:r w:rsidRPr="007F2156">
        <w:t xml:space="preserve">When a problem occurs, you can report it to </w:t>
      </w:r>
      <w:r w:rsidR="00680162" w:rsidRPr="007F2156">
        <w:t xml:space="preserve">your local IT helpdesk or to </w:t>
      </w:r>
      <w:hyperlink r:id="rId205" w:history="1">
        <w:r w:rsidR="00680162" w:rsidRPr="007F2156">
          <w:rPr>
            <w:rStyle w:val="Hyperlink"/>
          </w:rPr>
          <w:t>support@xenit.eu</w:t>
        </w:r>
      </w:hyperlink>
      <w:r w:rsidR="00680162" w:rsidRPr="007F2156">
        <w:t>. The Fred team will be able to help you faster if you are able to provide following information:</w:t>
      </w:r>
    </w:p>
    <w:p w:rsidR="00680162" w:rsidRPr="007F2156" w:rsidRDefault="00680162" w:rsidP="00103573">
      <w:pPr>
        <w:pStyle w:val="ListParagraph"/>
        <w:numPr>
          <w:ilvl w:val="0"/>
          <w:numId w:val="17"/>
        </w:numPr>
      </w:pPr>
      <w:r w:rsidRPr="007F2156">
        <w:t>A description of your desktop environment: Windows version, application version</w:t>
      </w:r>
    </w:p>
    <w:p w:rsidR="00680162" w:rsidRPr="007F2156" w:rsidRDefault="00B36382" w:rsidP="00103573">
      <w:pPr>
        <w:pStyle w:val="ListParagraph"/>
        <w:numPr>
          <w:ilvl w:val="0"/>
          <w:numId w:val="17"/>
        </w:numPr>
      </w:pPr>
      <w:r w:rsidRPr="007F2156">
        <w:t xml:space="preserve">The </w:t>
      </w:r>
      <w:r w:rsidR="00680162" w:rsidRPr="007F2156">
        <w:t>Fred version</w:t>
      </w:r>
    </w:p>
    <w:p w:rsidR="00680162" w:rsidRPr="007F2156" w:rsidRDefault="00680162" w:rsidP="00103573">
      <w:pPr>
        <w:pStyle w:val="ListParagraph"/>
        <w:numPr>
          <w:ilvl w:val="0"/>
          <w:numId w:val="17"/>
        </w:numPr>
      </w:pPr>
      <w:r w:rsidRPr="007F2156">
        <w:t>A description of the problem</w:t>
      </w:r>
    </w:p>
    <w:p w:rsidR="00680162" w:rsidRPr="007F2156" w:rsidRDefault="00680162" w:rsidP="00103573">
      <w:pPr>
        <w:pStyle w:val="ListParagraph"/>
        <w:numPr>
          <w:ilvl w:val="1"/>
          <w:numId w:val="17"/>
        </w:numPr>
      </w:pPr>
      <w:r w:rsidRPr="007F2156">
        <w:t>A screen</w:t>
      </w:r>
      <w:r w:rsidR="00384235" w:rsidRPr="007F2156">
        <w:t>shot</w:t>
      </w:r>
      <w:r w:rsidR="00D8411D" w:rsidRPr="007F2156">
        <w:t xml:space="preserve"> </w:t>
      </w:r>
      <w:r w:rsidRPr="007F2156">
        <w:t>is very helpful</w:t>
      </w:r>
    </w:p>
    <w:p w:rsidR="00680162" w:rsidRPr="007F2156" w:rsidRDefault="00680162" w:rsidP="00103573">
      <w:pPr>
        <w:pStyle w:val="ListParagraph"/>
        <w:numPr>
          <w:ilvl w:val="0"/>
          <w:numId w:val="17"/>
        </w:numPr>
      </w:pPr>
      <w:r w:rsidRPr="007F2156">
        <w:t xml:space="preserve">Log files: you can find the log files by “Files/Open settings location”. </w:t>
      </w:r>
    </w:p>
    <w:p w:rsidR="00680162" w:rsidRPr="007F2156" w:rsidRDefault="00680162" w:rsidP="00103573">
      <w:pPr>
        <w:pStyle w:val="ListParagraph"/>
        <w:numPr>
          <w:ilvl w:val="1"/>
          <w:numId w:val="17"/>
        </w:numPr>
      </w:pPr>
      <w:r w:rsidRPr="007F2156">
        <w:t>A list of log files appear</w:t>
      </w:r>
      <w:r w:rsidR="00D83C27" w:rsidRPr="007F2156">
        <w:t>s</w:t>
      </w:r>
      <w:r w:rsidRPr="007F2156">
        <w:t>. Attach the log files app-log4net.log and app-log4net.log1 to your report</w:t>
      </w:r>
    </w:p>
    <w:p w:rsidR="00D776E8" w:rsidRPr="007F2156" w:rsidRDefault="00D776E8" w:rsidP="00D776E8">
      <w:pPr>
        <w:jc w:val="center"/>
      </w:pPr>
      <w:r w:rsidRPr="007F2156">
        <w:rPr>
          <w:noProof/>
          <w:lang w:eastAsia="en-GB"/>
        </w:rPr>
        <w:drawing>
          <wp:inline distT="0" distB="0" distL="0" distR="0" wp14:anchorId="218AF070" wp14:editId="74DFB84C">
            <wp:extent cx="5284800" cy="3150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84800" cy="3150000"/>
                    </a:xfrm>
                    <a:prstGeom prst="rect">
                      <a:avLst/>
                    </a:prstGeom>
                  </pic:spPr>
                </pic:pic>
              </a:graphicData>
            </a:graphic>
          </wp:inline>
        </w:drawing>
      </w:r>
    </w:p>
    <w:p w:rsidR="00047351" w:rsidRPr="007F2156" w:rsidRDefault="00047351" w:rsidP="00047351">
      <w:r w:rsidRPr="007F2156">
        <w:t>To help the user to report a problem, a ‘Report a problem’ command has been added to the Help menu.</w:t>
      </w:r>
    </w:p>
    <w:p w:rsidR="00047351" w:rsidRPr="007F2156" w:rsidRDefault="00047351" w:rsidP="00047351">
      <w:pPr>
        <w:jc w:val="center"/>
      </w:pPr>
      <w:r w:rsidRPr="007F2156">
        <w:rPr>
          <w:noProof/>
          <w:lang w:eastAsia="en-GB"/>
        </w:rPr>
        <w:drawing>
          <wp:inline distT="0" distB="0" distL="0" distR="0" wp14:anchorId="5C7D0592" wp14:editId="474E662C">
            <wp:extent cx="1885950" cy="10001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85950" cy="1000125"/>
                    </a:xfrm>
                    <a:prstGeom prst="rect">
                      <a:avLst/>
                    </a:prstGeom>
                  </pic:spPr>
                </pic:pic>
              </a:graphicData>
            </a:graphic>
          </wp:inline>
        </w:drawing>
      </w:r>
    </w:p>
    <w:p w:rsidR="00047351" w:rsidRPr="007F2156" w:rsidRDefault="00047351" w:rsidP="00047351">
      <w:r w:rsidRPr="007F2156">
        <w:t>Clicking this command will open your default mail application and attach the log files to it. You need to complete the description of the use case and send it off to your Fred support team.</w:t>
      </w:r>
    </w:p>
    <w:sectPr w:rsidR="00047351" w:rsidRPr="007F2156" w:rsidSect="002C70F2">
      <w:footerReference w:type="default" r:id="rId208"/>
      <w:pgSz w:w="11906" w:h="16838"/>
      <w:pgMar w:top="1077" w:right="1077" w:bottom="1077" w:left="1077"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6125" w:rsidRDefault="00776125">
      <w:pPr>
        <w:spacing w:after="0" w:line="240" w:lineRule="auto"/>
      </w:pPr>
      <w:r>
        <w:separator/>
      </w:r>
    </w:p>
  </w:endnote>
  <w:endnote w:type="continuationSeparator" w:id="0">
    <w:p w:rsidR="00776125" w:rsidRDefault="007761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Default="003947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Default="003947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Default="0039475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Default="0039475D" w:rsidP="009655E1">
    <w:pPr>
      <w:pStyle w:val="FooterOdd"/>
      <w:pBdr>
        <w:top w:val="single" w:sz="4" w:space="1" w:color="244850"/>
      </w:pBdr>
      <w:tabs>
        <w:tab w:val="center" w:pos="4820"/>
        <w:tab w:val="right" w:pos="9639"/>
      </w:tabs>
      <w:jc w:val="left"/>
    </w:pPr>
    <w:r>
      <w:rPr>
        <w:noProof/>
        <w:lang w:eastAsia="en-GB"/>
      </w:rPr>
      <w:drawing>
        <wp:inline distT="0" distB="0" distL="0" distR="0">
          <wp:extent cx="576000" cy="226800"/>
          <wp:effectExtent l="0" t="0" r="0" b="1905"/>
          <wp:docPr id="33" name="Picture 33" descr="C:\Users\Peter Morel\Documents\AA Temp\Marketing\XeniT_Full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Marketing\XeniT_Full_024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0" cy="226800"/>
                  </a:xfrm>
                  <a:prstGeom prst="rect">
                    <a:avLst/>
                  </a:prstGeom>
                  <a:noFill/>
                  <a:ln>
                    <a:noFill/>
                  </a:ln>
                </pic:spPr>
              </pic:pic>
            </a:graphicData>
          </a:graphic>
        </wp:inline>
      </w:drawing>
    </w:r>
    <w:r>
      <w:tab/>
    </w:r>
    <w:r>
      <w:tab/>
    </w:r>
    <w:r>
      <w:fldChar w:fldCharType="begin"/>
    </w:r>
    <w:r>
      <w:instrText xml:space="preserve"> PAGE   \* MERGEFORMAT </w:instrText>
    </w:r>
    <w:r>
      <w:fldChar w:fldCharType="separate"/>
    </w:r>
    <w:r w:rsidR="00AF48B6" w:rsidRPr="00AF48B6">
      <w:rPr>
        <w:noProof/>
        <w:sz w:val="24"/>
        <w:szCs w:val="24"/>
      </w:rPr>
      <w:t>iv</w:t>
    </w:r>
    <w:r>
      <w:rPr>
        <w:noProof/>
        <w:sz w:val="24"/>
        <w:szCs w:val="24"/>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Default="0039475D" w:rsidP="00C51433">
    <w:pPr>
      <w:pStyle w:val="FooterOdd"/>
      <w:pBdr>
        <w:top w:val="single" w:sz="4" w:space="1" w:color="244850"/>
      </w:pBdr>
      <w:tabs>
        <w:tab w:val="center" w:pos="4820"/>
        <w:tab w:val="right" w:pos="9639"/>
      </w:tabs>
      <w:ind w:right="-29"/>
      <w:jc w:val="left"/>
    </w:pPr>
    <w:r>
      <w:rPr>
        <w:noProof/>
        <w:lang w:eastAsia="en-GB"/>
      </w:rPr>
      <w:drawing>
        <wp:inline distT="0" distB="0" distL="0" distR="0">
          <wp:extent cx="666750" cy="264848"/>
          <wp:effectExtent l="0" t="0" r="0" b="1905"/>
          <wp:docPr id="121" name="Picture 121" descr="C:\Users\Peter Morel\Documents\AA Temp\Marketing\XeniT_Full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 Morel\Documents\AA Temp\Marketing\XeniT_Full_024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545" cy="268739"/>
                  </a:xfrm>
                  <a:prstGeom prst="rect">
                    <a:avLst/>
                  </a:prstGeom>
                  <a:noFill/>
                  <a:ln>
                    <a:noFill/>
                  </a:ln>
                </pic:spPr>
              </pic:pic>
            </a:graphicData>
          </a:graphic>
        </wp:inline>
      </w:drawing>
    </w:r>
    <w:r>
      <w:tab/>
    </w:r>
    <w:r>
      <w:tab/>
    </w:r>
    <w:r>
      <w:fldChar w:fldCharType="begin"/>
    </w:r>
    <w:r>
      <w:instrText xml:space="preserve"> PAGE   \* MERGEFORMAT </w:instrText>
    </w:r>
    <w:r>
      <w:fldChar w:fldCharType="separate"/>
    </w:r>
    <w:r w:rsidR="00AF48B6">
      <w:rPr>
        <w:noProof/>
      </w:rPr>
      <w:t>52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6125" w:rsidRDefault="00776125">
      <w:pPr>
        <w:spacing w:after="0" w:line="240" w:lineRule="auto"/>
      </w:pPr>
      <w:r>
        <w:separator/>
      </w:r>
    </w:p>
  </w:footnote>
  <w:footnote w:type="continuationSeparator" w:id="0">
    <w:p w:rsidR="00776125" w:rsidRDefault="00776125">
      <w:pPr>
        <w:spacing w:after="0" w:line="240" w:lineRule="auto"/>
      </w:pPr>
      <w:r>
        <w:continuationSeparator/>
      </w:r>
    </w:p>
  </w:footnote>
  <w:footnote w:type="separator" w:id="-1">
    <w:p w:rsidR="00776125" w:rsidRDefault="00776125">
      <w:pPr>
        <w:spacing w:after="0" w:line="240" w:lineRule="auto"/>
      </w:pPr>
      <w:r>
        <w:separator/>
      </w:r>
    </w:p>
  </w:footnote>
  <w:footnote w:type="continuationSeparator" w:id="0">
    <w:p w:rsidR="00776125" w:rsidRDefault="007761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Default="003947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Default="0039475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Default="0039475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Pr="003940F9" w:rsidRDefault="0039475D" w:rsidP="003B57EA">
    <w:pPr>
      <w:pStyle w:val="Title"/>
      <w:pBdr>
        <w:bottom w:val="single" w:sz="4" w:space="1" w:color="244850"/>
      </w:pBdr>
      <w:tabs>
        <w:tab w:val="right" w:pos="9072"/>
      </w:tabs>
      <w:ind w:firstLine="6237"/>
    </w:pPr>
    <w:r>
      <w:rPr>
        <w:noProof/>
        <w:lang w:eastAsia="en-GB"/>
      </w:rPr>
      <w:drawing>
        <wp:anchor distT="36576" distB="36576" distL="36576" distR="36576" simplePos="0" relativeHeight="251662336" behindDoc="0" locked="0" layoutInCell="1" allowOverlap="1" wp14:anchorId="00BDF0F4" wp14:editId="11D17877">
          <wp:simplePos x="0" y="0"/>
          <wp:positionH relativeFrom="column">
            <wp:posOffset>5945505</wp:posOffset>
          </wp:positionH>
          <wp:positionV relativeFrom="paragraph">
            <wp:posOffset>-297180</wp:posOffset>
          </wp:positionV>
          <wp:extent cx="257810" cy="419100"/>
          <wp:effectExtent l="0" t="0" r="889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ddy_transparant copy"/>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57810" cy="419100"/>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sdt>
      <w:sdtPr>
        <w:rPr>
          <w:sz w:val="20"/>
        </w:rPr>
        <w:alias w:val="Title"/>
        <w:id w:val="726962343"/>
        <w:dataBinding w:prefixMappings="xmlns:ns0='http://schemas.openxmlformats.org/package/2006/metadata/core-properties' xmlns:ns1='http://purl.org/dc/elements/1.1/'" w:xpath="/ns0:coreProperties[1]/ns1:title[1]" w:storeItemID="{6C3C8BC8-F283-45AE-878A-BAB7291924A1}"/>
        <w:text/>
      </w:sdtPr>
      <w:sdtEndPr/>
      <w:sdtContent>
        <w:r w:rsidRPr="0067660C">
          <w:rPr>
            <w:sz w:val="20"/>
          </w:rPr>
          <w:t>Fred - Simple Smart and Swift ECM</w:t>
        </w:r>
      </w:sdtContent>
    </w:sdt>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75D" w:rsidRDefault="003947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25pt;height:16.5pt;visibility:visible" o:bullet="t">
        <v:imagedata r:id="rId1" o:title=""/>
      </v:shape>
    </w:pict>
  </w:numPicBullet>
  <w:numPicBullet w:numPicBulletId="1">
    <w:pict>
      <v:shape w14:anchorId="75C720BC" id="_x0000_i1031" type="#_x0000_t75" style="width:15.75pt;height:16.5pt;visibility:visible" o:bullet="t">
        <v:imagedata r:id="rId2" o:title=""/>
      </v:shape>
    </w:pict>
  </w:numPicBullet>
  <w:numPicBullet w:numPicBulletId="2">
    <w:pict>
      <v:shape id="_x0000_i1032" type="#_x0000_t75" style="width:15pt;height:16.5pt;visibility:visible" o:bullet="t">
        <v:imagedata r:id="rId3" o:title=""/>
      </v:shape>
    </w:pict>
  </w:numPicBullet>
  <w:numPicBullet w:numPicBulletId="3">
    <w:pict>
      <v:shape id="_x0000_i1033" type="#_x0000_t75" style="width:12.75pt;height:16.5pt;visibility:visible" o:bullet="t">
        <v:imagedata r:id="rId4" o:title=""/>
      </v:shape>
    </w:pict>
  </w:numPicBullet>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15:restartNumberingAfterBreak="0">
    <w:nsid w:val="01C92CED"/>
    <w:multiLevelType w:val="hybridMultilevel"/>
    <w:tmpl w:val="7BBEB056"/>
    <w:lvl w:ilvl="0" w:tplc="924E2A88">
      <w:numFmt w:val="bullet"/>
      <w:lvlText w:val=""/>
      <w:lvlJc w:val="left"/>
      <w:pPr>
        <w:ind w:left="720" w:hanging="360"/>
      </w:pPr>
      <w:rPr>
        <w:rFonts w:ascii="Symbol" w:eastAsiaTheme="minorHAns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6714AB0"/>
    <w:multiLevelType w:val="hybridMultilevel"/>
    <w:tmpl w:val="9670C8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0B4A95"/>
    <w:multiLevelType w:val="hybridMultilevel"/>
    <w:tmpl w:val="0346EA04"/>
    <w:lvl w:ilvl="0" w:tplc="E7D433AE">
      <w:start w:val="3"/>
      <w:numFmt w:val="bullet"/>
      <w:lvlText w:val=""/>
      <w:lvlJc w:val="left"/>
      <w:pPr>
        <w:ind w:left="720" w:hanging="360"/>
      </w:pPr>
      <w:rPr>
        <w:rFonts w:ascii="Symbol" w:eastAsia="Calibr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8" w15:restartNumberingAfterBreak="0">
    <w:nsid w:val="0B654C89"/>
    <w:multiLevelType w:val="hybridMultilevel"/>
    <w:tmpl w:val="EB92BE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D632EA0"/>
    <w:multiLevelType w:val="hybridMultilevel"/>
    <w:tmpl w:val="BDF04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DFD5D83"/>
    <w:multiLevelType w:val="hybridMultilevel"/>
    <w:tmpl w:val="DEA4B7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AB2037"/>
    <w:multiLevelType w:val="hybridMultilevel"/>
    <w:tmpl w:val="C2581AAA"/>
    <w:lvl w:ilvl="0" w:tplc="A748EFF8">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1F394B"/>
    <w:multiLevelType w:val="hybridMultilevel"/>
    <w:tmpl w:val="5220F9B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7CB774C"/>
    <w:multiLevelType w:val="hybridMultilevel"/>
    <w:tmpl w:val="C24C8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8511216"/>
    <w:multiLevelType w:val="hybridMultilevel"/>
    <w:tmpl w:val="0504A4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1BAD641F"/>
    <w:multiLevelType w:val="hybridMultilevel"/>
    <w:tmpl w:val="66F8B85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1BE25946"/>
    <w:multiLevelType w:val="hybridMultilevel"/>
    <w:tmpl w:val="22846276"/>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1D31164E"/>
    <w:multiLevelType w:val="hybridMultilevel"/>
    <w:tmpl w:val="DD0EEE9A"/>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1DD829AF"/>
    <w:multiLevelType w:val="hybridMultilevel"/>
    <w:tmpl w:val="D2A6D4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B575735"/>
    <w:multiLevelType w:val="hybridMultilevel"/>
    <w:tmpl w:val="8634FC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2539BC"/>
    <w:multiLevelType w:val="hybridMultilevel"/>
    <w:tmpl w:val="5BA07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2FED5658"/>
    <w:multiLevelType w:val="hybridMultilevel"/>
    <w:tmpl w:val="7B387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0AF7683"/>
    <w:multiLevelType w:val="hybridMultilevel"/>
    <w:tmpl w:val="31CA678A"/>
    <w:lvl w:ilvl="0" w:tplc="E64ED350">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6162C3D"/>
    <w:multiLevelType w:val="hybridMultilevel"/>
    <w:tmpl w:val="92E27B12"/>
    <w:lvl w:ilvl="0" w:tplc="924E2A88">
      <w:numFmt w:val="bullet"/>
      <w:lvlText w:val=""/>
      <w:lvlJc w:val="left"/>
      <w:pPr>
        <w:ind w:left="1080" w:hanging="360"/>
      </w:pPr>
      <w:rPr>
        <w:rFonts w:ascii="Symbol" w:eastAsiaTheme="minorHAnsi" w:hAnsi="Symbol" w:cs="Times New Roman" w:hint="default"/>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9" w15:restartNumberingAfterBreak="0">
    <w:nsid w:val="3C664CF9"/>
    <w:multiLevelType w:val="hybridMultilevel"/>
    <w:tmpl w:val="CBDE99C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47BD5DCC"/>
    <w:multiLevelType w:val="hybridMultilevel"/>
    <w:tmpl w:val="4D7C03A2"/>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51B679D2"/>
    <w:multiLevelType w:val="hybridMultilevel"/>
    <w:tmpl w:val="A1F01B40"/>
    <w:lvl w:ilvl="0" w:tplc="924E2A88">
      <w:numFmt w:val="bullet"/>
      <w:lvlText w:val=""/>
      <w:lvlJc w:val="left"/>
      <w:pPr>
        <w:ind w:left="720" w:hanging="360"/>
      </w:pPr>
      <w:rPr>
        <w:rFonts w:ascii="Symbol" w:eastAsiaTheme="minorHAns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A1C1B3E"/>
    <w:multiLevelType w:val="hybridMultilevel"/>
    <w:tmpl w:val="F536ACD0"/>
    <w:lvl w:ilvl="0" w:tplc="C5864394">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623658"/>
    <w:multiLevelType w:val="hybridMultilevel"/>
    <w:tmpl w:val="9F68D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AD3D92"/>
    <w:multiLevelType w:val="hybridMultilevel"/>
    <w:tmpl w:val="83A4D1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FE26EB"/>
    <w:multiLevelType w:val="hybridMultilevel"/>
    <w:tmpl w:val="7870F94A"/>
    <w:lvl w:ilvl="0" w:tplc="1F241B0A">
      <w:start w:val="1"/>
      <w:numFmt w:val="bullet"/>
      <w:lvlText w:val=""/>
      <w:lvlPicBulletId w:val="0"/>
      <w:lvlJc w:val="left"/>
      <w:pPr>
        <w:tabs>
          <w:tab w:val="num" w:pos="360"/>
        </w:tabs>
        <w:ind w:left="360" w:hanging="360"/>
      </w:pPr>
      <w:rPr>
        <w:rFonts w:ascii="Symbol" w:hAnsi="Symbol" w:hint="default"/>
      </w:rPr>
    </w:lvl>
    <w:lvl w:ilvl="1" w:tplc="9610644A" w:tentative="1">
      <w:start w:val="1"/>
      <w:numFmt w:val="bullet"/>
      <w:lvlText w:val=""/>
      <w:lvlJc w:val="left"/>
      <w:pPr>
        <w:tabs>
          <w:tab w:val="num" w:pos="1080"/>
        </w:tabs>
        <w:ind w:left="1080" w:hanging="360"/>
      </w:pPr>
      <w:rPr>
        <w:rFonts w:ascii="Symbol" w:hAnsi="Symbol" w:hint="default"/>
      </w:rPr>
    </w:lvl>
    <w:lvl w:ilvl="2" w:tplc="CBB8E22A" w:tentative="1">
      <w:start w:val="1"/>
      <w:numFmt w:val="bullet"/>
      <w:lvlText w:val=""/>
      <w:lvlJc w:val="left"/>
      <w:pPr>
        <w:tabs>
          <w:tab w:val="num" w:pos="1800"/>
        </w:tabs>
        <w:ind w:left="1800" w:hanging="360"/>
      </w:pPr>
      <w:rPr>
        <w:rFonts w:ascii="Symbol" w:hAnsi="Symbol" w:hint="default"/>
      </w:rPr>
    </w:lvl>
    <w:lvl w:ilvl="3" w:tplc="E9227F06" w:tentative="1">
      <w:start w:val="1"/>
      <w:numFmt w:val="bullet"/>
      <w:lvlText w:val=""/>
      <w:lvlJc w:val="left"/>
      <w:pPr>
        <w:tabs>
          <w:tab w:val="num" w:pos="2520"/>
        </w:tabs>
        <w:ind w:left="2520" w:hanging="360"/>
      </w:pPr>
      <w:rPr>
        <w:rFonts w:ascii="Symbol" w:hAnsi="Symbol" w:hint="default"/>
      </w:rPr>
    </w:lvl>
    <w:lvl w:ilvl="4" w:tplc="6A9A2A94" w:tentative="1">
      <w:start w:val="1"/>
      <w:numFmt w:val="bullet"/>
      <w:lvlText w:val=""/>
      <w:lvlJc w:val="left"/>
      <w:pPr>
        <w:tabs>
          <w:tab w:val="num" w:pos="3240"/>
        </w:tabs>
        <w:ind w:left="3240" w:hanging="360"/>
      </w:pPr>
      <w:rPr>
        <w:rFonts w:ascii="Symbol" w:hAnsi="Symbol" w:hint="default"/>
      </w:rPr>
    </w:lvl>
    <w:lvl w:ilvl="5" w:tplc="E67A6BA0" w:tentative="1">
      <w:start w:val="1"/>
      <w:numFmt w:val="bullet"/>
      <w:lvlText w:val=""/>
      <w:lvlJc w:val="left"/>
      <w:pPr>
        <w:tabs>
          <w:tab w:val="num" w:pos="3960"/>
        </w:tabs>
        <w:ind w:left="3960" w:hanging="360"/>
      </w:pPr>
      <w:rPr>
        <w:rFonts w:ascii="Symbol" w:hAnsi="Symbol" w:hint="default"/>
      </w:rPr>
    </w:lvl>
    <w:lvl w:ilvl="6" w:tplc="6E589EBE" w:tentative="1">
      <w:start w:val="1"/>
      <w:numFmt w:val="bullet"/>
      <w:lvlText w:val=""/>
      <w:lvlJc w:val="left"/>
      <w:pPr>
        <w:tabs>
          <w:tab w:val="num" w:pos="4680"/>
        </w:tabs>
        <w:ind w:left="4680" w:hanging="360"/>
      </w:pPr>
      <w:rPr>
        <w:rFonts w:ascii="Symbol" w:hAnsi="Symbol" w:hint="default"/>
      </w:rPr>
    </w:lvl>
    <w:lvl w:ilvl="7" w:tplc="91668FBE" w:tentative="1">
      <w:start w:val="1"/>
      <w:numFmt w:val="bullet"/>
      <w:lvlText w:val=""/>
      <w:lvlJc w:val="left"/>
      <w:pPr>
        <w:tabs>
          <w:tab w:val="num" w:pos="5400"/>
        </w:tabs>
        <w:ind w:left="5400" w:hanging="360"/>
      </w:pPr>
      <w:rPr>
        <w:rFonts w:ascii="Symbol" w:hAnsi="Symbol" w:hint="default"/>
      </w:rPr>
    </w:lvl>
    <w:lvl w:ilvl="8" w:tplc="FF5612EE" w:tentative="1">
      <w:start w:val="1"/>
      <w:numFmt w:val="bullet"/>
      <w:lvlText w:val=""/>
      <w:lvlJc w:val="left"/>
      <w:pPr>
        <w:tabs>
          <w:tab w:val="num" w:pos="6120"/>
        </w:tabs>
        <w:ind w:left="6120" w:hanging="360"/>
      </w:pPr>
      <w:rPr>
        <w:rFonts w:ascii="Symbol" w:hAnsi="Symbol" w:hint="default"/>
      </w:rPr>
    </w:lvl>
  </w:abstractNum>
  <w:abstractNum w:abstractNumId="38" w15:restartNumberingAfterBreak="0">
    <w:nsid w:val="6D9A053A"/>
    <w:multiLevelType w:val="hybridMultilevel"/>
    <w:tmpl w:val="60B8E642"/>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720A2CB4"/>
    <w:multiLevelType w:val="multilevel"/>
    <w:tmpl w:val="95F8E256"/>
    <w:lvl w:ilvl="0">
      <w:start w:val="1"/>
      <w:numFmt w:val="decimal"/>
      <w:pStyle w:val="Heading1"/>
      <w:lvlText w:val="%1"/>
      <w:lvlJc w:val="left"/>
      <w:pPr>
        <w:ind w:left="432" w:hanging="432"/>
      </w:pPr>
      <w:rPr>
        <w:lang w:val="en-GB"/>
      </w:rPr>
    </w:lvl>
    <w:lvl w:ilvl="1">
      <w:start w:val="1"/>
      <w:numFmt w:val="decimal"/>
      <w:pStyle w:val="Heading2"/>
      <w:lvlText w:val="%1.%2"/>
      <w:lvlJc w:val="left"/>
      <w:pPr>
        <w:ind w:left="2419"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73D87A6A"/>
    <w:multiLevelType w:val="hybridMultilevel"/>
    <w:tmpl w:val="0750DE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73EC0767"/>
    <w:multiLevelType w:val="hybridMultilevel"/>
    <w:tmpl w:val="E7DA14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EB1147E"/>
    <w:multiLevelType w:val="hybridMultilevel"/>
    <w:tmpl w:val="B71C4B1E"/>
    <w:lvl w:ilvl="0" w:tplc="04090001">
      <w:start w:val="1"/>
      <w:numFmt w:val="bullet"/>
      <w:lvlText w:val=""/>
      <w:lvlJc w:val="left"/>
      <w:pPr>
        <w:ind w:left="1080" w:hanging="360"/>
      </w:pPr>
      <w:rPr>
        <w:rFonts w:ascii="Symbol" w:hAnsi="Symbol" w:hint="default"/>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22"/>
  </w:num>
  <w:num w:numId="2">
    <w:abstractNumId w:val="25"/>
  </w:num>
  <w:num w:numId="3">
    <w:abstractNumId w:val="3"/>
  </w:num>
  <w:num w:numId="4">
    <w:abstractNumId w:val="2"/>
  </w:num>
  <w:num w:numId="5">
    <w:abstractNumId w:val="1"/>
  </w:num>
  <w:num w:numId="6">
    <w:abstractNumId w:val="0"/>
  </w:num>
  <w:num w:numId="7">
    <w:abstractNumId w:val="40"/>
  </w:num>
  <w:num w:numId="8">
    <w:abstractNumId w:val="20"/>
  </w:num>
  <w:num w:numId="9">
    <w:abstractNumId w:val="38"/>
  </w:num>
  <w:num w:numId="10">
    <w:abstractNumId w:val="23"/>
  </w:num>
  <w:num w:numId="11">
    <w:abstractNumId w:val="34"/>
  </w:num>
  <w:num w:numId="12">
    <w:abstractNumId w:val="28"/>
  </w:num>
  <w:num w:numId="13">
    <w:abstractNumId w:val="32"/>
  </w:num>
  <w:num w:numId="14">
    <w:abstractNumId w:val="5"/>
  </w:num>
  <w:num w:numId="15">
    <w:abstractNumId w:val="9"/>
  </w:num>
  <w:num w:numId="16">
    <w:abstractNumId w:val="11"/>
  </w:num>
  <w:num w:numId="17">
    <w:abstractNumId w:val="24"/>
  </w:num>
  <w:num w:numId="18">
    <w:abstractNumId w:val="17"/>
  </w:num>
  <w:num w:numId="19">
    <w:abstractNumId w:val="18"/>
  </w:num>
  <w:num w:numId="20">
    <w:abstractNumId w:val="31"/>
  </w:num>
  <w:num w:numId="21">
    <w:abstractNumId w:val="43"/>
  </w:num>
  <w:num w:numId="22">
    <w:abstractNumId w:val="6"/>
  </w:num>
  <w:num w:numId="23">
    <w:abstractNumId w:val="33"/>
  </w:num>
  <w:num w:numId="24">
    <w:abstractNumId w:val="27"/>
  </w:num>
  <w:num w:numId="25">
    <w:abstractNumId w:val="36"/>
  </w:num>
  <w:num w:numId="26">
    <w:abstractNumId w:val="21"/>
  </w:num>
  <w:num w:numId="27">
    <w:abstractNumId w:val="19"/>
  </w:num>
  <w:num w:numId="28">
    <w:abstractNumId w:val="8"/>
  </w:num>
  <w:num w:numId="29">
    <w:abstractNumId w:val="41"/>
  </w:num>
  <w:num w:numId="30">
    <w:abstractNumId w:val="35"/>
  </w:num>
  <w:num w:numId="31">
    <w:abstractNumId w:val="42"/>
  </w:num>
  <w:num w:numId="32">
    <w:abstractNumId w:val="13"/>
  </w:num>
  <w:num w:numId="33">
    <w:abstractNumId w:val="15"/>
  </w:num>
  <w:num w:numId="34">
    <w:abstractNumId w:val="29"/>
  </w:num>
  <w:num w:numId="35">
    <w:abstractNumId w:val="7"/>
  </w:num>
  <w:num w:numId="36">
    <w:abstractNumId w:val="10"/>
  </w:num>
  <w:num w:numId="37">
    <w:abstractNumId w:val="16"/>
  </w:num>
  <w:num w:numId="38">
    <w:abstractNumId w:val="30"/>
  </w:num>
  <w:num w:numId="39">
    <w:abstractNumId w:val="39"/>
  </w:num>
  <w:num w:numId="40">
    <w:abstractNumId w:val="14"/>
  </w:num>
  <w:num w:numId="41">
    <w:abstractNumId w:val="37"/>
  </w:num>
  <w:num w:numId="42">
    <w:abstractNumId w:val="26"/>
  </w:num>
  <w:num w:numId="43">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0F9"/>
    <w:rsid w:val="00000B70"/>
    <w:rsid w:val="00000EAC"/>
    <w:rsid w:val="00000F31"/>
    <w:rsid w:val="00002442"/>
    <w:rsid w:val="000042FF"/>
    <w:rsid w:val="00005416"/>
    <w:rsid w:val="00005E58"/>
    <w:rsid w:val="00005FD5"/>
    <w:rsid w:val="000061E2"/>
    <w:rsid w:val="000072B3"/>
    <w:rsid w:val="000072E1"/>
    <w:rsid w:val="0001111D"/>
    <w:rsid w:val="000113C1"/>
    <w:rsid w:val="000118EB"/>
    <w:rsid w:val="00014F7A"/>
    <w:rsid w:val="00022C22"/>
    <w:rsid w:val="00027C3E"/>
    <w:rsid w:val="00027E58"/>
    <w:rsid w:val="000338A6"/>
    <w:rsid w:val="00033E93"/>
    <w:rsid w:val="0003426C"/>
    <w:rsid w:val="0003463D"/>
    <w:rsid w:val="00034F87"/>
    <w:rsid w:val="00036109"/>
    <w:rsid w:val="0003698D"/>
    <w:rsid w:val="00037556"/>
    <w:rsid w:val="000404AA"/>
    <w:rsid w:val="00041297"/>
    <w:rsid w:val="00041C6C"/>
    <w:rsid w:val="00042325"/>
    <w:rsid w:val="00042771"/>
    <w:rsid w:val="00042804"/>
    <w:rsid w:val="00044198"/>
    <w:rsid w:val="000445C1"/>
    <w:rsid w:val="00045C35"/>
    <w:rsid w:val="000464A4"/>
    <w:rsid w:val="00047351"/>
    <w:rsid w:val="00047DB7"/>
    <w:rsid w:val="000511EB"/>
    <w:rsid w:val="00051936"/>
    <w:rsid w:val="000529D3"/>
    <w:rsid w:val="000535AD"/>
    <w:rsid w:val="00054929"/>
    <w:rsid w:val="000562DB"/>
    <w:rsid w:val="000565C3"/>
    <w:rsid w:val="00060189"/>
    <w:rsid w:val="00060455"/>
    <w:rsid w:val="00061743"/>
    <w:rsid w:val="0006315F"/>
    <w:rsid w:val="00066D3F"/>
    <w:rsid w:val="000701C6"/>
    <w:rsid w:val="00070E7C"/>
    <w:rsid w:val="000719DF"/>
    <w:rsid w:val="00071C42"/>
    <w:rsid w:val="00077732"/>
    <w:rsid w:val="00084CEE"/>
    <w:rsid w:val="00085FB6"/>
    <w:rsid w:val="00086BFF"/>
    <w:rsid w:val="00087BC8"/>
    <w:rsid w:val="0009016E"/>
    <w:rsid w:val="00090CA2"/>
    <w:rsid w:val="00091955"/>
    <w:rsid w:val="00092160"/>
    <w:rsid w:val="000930DB"/>
    <w:rsid w:val="00093A16"/>
    <w:rsid w:val="00093E3F"/>
    <w:rsid w:val="00095EC0"/>
    <w:rsid w:val="000A5ACC"/>
    <w:rsid w:val="000A6790"/>
    <w:rsid w:val="000B0418"/>
    <w:rsid w:val="000B0555"/>
    <w:rsid w:val="000B38EB"/>
    <w:rsid w:val="000B59B1"/>
    <w:rsid w:val="000B6FD6"/>
    <w:rsid w:val="000C0C68"/>
    <w:rsid w:val="000C2AD6"/>
    <w:rsid w:val="000C40E6"/>
    <w:rsid w:val="000C44F7"/>
    <w:rsid w:val="000C4DA8"/>
    <w:rsid w:val="000C5A6F"/>
    <w:rsid w:val="000D12D3"/>
    <w:rsid w:val="000D2A02"/>
    <w:rsid w:val="000D36C3"/>
    <w:rsid w:val="000D5A96"/>
    <w:rsid w:val="000E2644"/>
    <w:rsid w:val="000E26A2"/>
    <w:rsid w:val="000E3816"/>
    <w:rsid w:val="000E545E"/>
    <w:rsid w:val="000E6D0D"/>
    <w:rsid w:val="000E6E21"/>
    <w:rsid w:val="000E7F84"/>
    <w:rsid w:val="000F0223"/>
    <w:rsid w:val="000F060F"/>
    <w:rsid w:val="000F2616"/>
    <w:rsid w:val="000F2E12"/>
    <w:rsid w:val="000F452F"/>
    <w:rsid w:val="00100928"/>
    <w:rsid w:val="00103345"/>
    <w:rsid w:val="00103573"/>
    <w:rsid w:val="00105A02"/>
    <w:rsid w:val="00105C69"/>
    <w:rsid w:val="001128DD"/>
    <w:rsid w:val="001138A6"/>
    <w:rsid w:val="0011395C"/>
    <w:rsid w:val="0011406C"/>
    <w:rsid w:val="001154BC"/>
    <w:rsid w:val="00116B59"/>
    <w:rsid w:val="00125B94"/>
    <w:rsid w:val="0012769B"/>
    <w:rsid w:val="00130564"/>
    <w:rsid w:val="0013124E"/>
    <w:rsid w:val="00131AFD"/>
    <w:rsid w:val="00131CC7"/>
    <w:rsid w:val="0013399A"/>
    <w:rsid w:val="0013427F"/>
    <w:rsid w:val="00134317"/>
    <w:rsid w:val="00134892"/>
    <w:rsid w:val="00136EC3"/>
    <w:rsid w:val="001374B8"/>
    <w:rsid w:val="001378AB"/>
    <w:rsid w:val="0014048C"/>
    <w:rsid w:val="00142369"/>
    <w:rsid w:val="00142D89"/>
    <w:rsid w:val="00144DA2"/>
    <w:rsid w:val="00145551"/>
    <w:rsid w:val="00151EFC"/>
    <w:rsid w:val="00152954"/>
    <w:rsid w:val="001532C0"/>
    <w:rsid w:val="00154355"/>
    <w:rsid w:val="00154A04"/>
    <w:rsid w:val="0015590C"/>
    <w:rsid w:val="00155D3B"/>
    <w:rsid w:val="00160C6A"/>
    <w:rsid w:val="001636D0"/>
    <w:rsid w:val="00164D21"/>
    <w:rsid w:val="00171349"/>
    <w:rsid w:val="00171DEF"/>
    <w:rsid w:val="00173807"/>
    <w:rsid w:val="00173AC7"/>
    <w:rsid w:val="00173C94"/>
    <w:rsid w:val="00174360"/>
    <w:rsid w:val="00174F26"/>
    <w:rsid w:val="001762AB"/>
    <w:rsid w:val="0017725F"/>
    <w:rsid w:val="00180B5F"/>
    <w:rsid w:val="001821D0"/>
    <w:rsid w:val="00183272"/>
    <w:rsid w:val="0018536A"/>
    <w:rsid w:val="00185B51"/>
    <w:rsid w:val="001869BB"/>
    <w:rsid w:val="00186D27"/>
    <w:rsid w:val="00190DDF"/>
    <w:rsid w:val="00192163"/>
    <w:rsid w:val="001927A1"/>
    <w:rsid w:val="00193010"/>
    <w:rsid w:val="00193FB9"/>
    <w:rsid w:val="001964BB"/>
    <w:rsid w:val="001A1BE5"/>
    <w:rsid w:val="001A24AE"/>
    <w:rsid w:val="001A5355"/>
    <w:rsid w:val="001A6891"/>
    <w:rsid w:val="001A7ACC"/>
    <w:rsid w:val="001B32D2"/>
    <w:rsid w:val="001B437D"/>
    <w:rsid w:val="001B44DB"/>
    <w:rsid w:val="001B4D05"/>
    <w:rsid w:val="001B5294"/>
    <w:rsid w:val="001B5321"/>
    <w:rsid w:val="001B6FE2"/>
    <w:rsid w:val="001B7EB5"/>
    <w:rsid w:val="001C012A"/>
    <w:rsid w:val="001C26B8"/>
    <w:rsid w:val="001C2B4A"/>
    <w:rsid w:val="001C3650"/>
    <w:rsid w:val="001C48EF"/>
    <w:rsid w:val="001C5435"/>
    <w:rsid w:val="001C6120"/>
    <w:rsid w:val="001C70F2"/>
    <w:rsid w:val="001D50DA"/>
    <w:rsid w:val="001D689D"/>
    <w:rsid w:val="001D7495"/>
    <w:rsid w:val="001E01FC"/>
    <w:rsid w:val="001E02D6"/>
    <w:rsid w:val="001E0E51"/>
    <w:rsid w:val="001E1DB9"/>
    <w:rsid w:val="001E2C51"/>
    <w:rsid w:val="001E4BF0"/>
    <w:rsid w:val="001F1A32"/>
    <w:rsid w:val="001F243E"/>
    <w:rsid w:val="001F3868"/>
    <w:rsid w:val="001F432D"/>
    <w:rsid w:val="00200138"/>
    <w:rsid w:val="002041DD"/>
    <w:rsid w:val="0020746E"/>
    <w:rsid w:val="00210595"/>
    <w:rsid w:val="00211057"/>
    <w:rsid w:val="00212255"/>
    <w:rsid w:val="002126DC"/>
    <w:rsid w:val="002149BB"/>
    <w:rsid w:val="0021639B"/>
    <w:rsid w:val="002202D1"/>
    <w:rsid w:val="002211C6"/>
    <w:rsid w:val="00221440"/>
    <w:rsid w:val="00223844"/>
    <w:rsid w:val="002245C0"/>
    <w:rsid w:val="00225DB3"/>
    <w:rsid w:val="00227C3F"/>
    <w:rsid w:val="00231A37"/>
    <w:rsid w:val="002325D8"/>
    <w:rsid w:val="00233B4E"/>
    <w:rsid w:val="00235914"/>
    <w:rsid w:val="00235F5A"/>
    <w:rsid w:val="00236FC9"/>
    <w:rsid w:val="0023773F"/>
    <w:rsid w:val="002378A8"/>
    <w:rsid w:val="0024036D"/>
    <w:rsid w:val="0024134A"/>
    <w:rsid w:val="00241DD9"/>
    <w:rsid w:val="00242781"/>
    <w:rsid w:val="00242B6A"/>
    <w:rsid w:val="0024309F"/>
    <w:rsid w:val="0024442B"/>
    <w:rsid w:val="00244858"/>
    <w:rsid w:val="00246E78"/>
    <w:rsid w:val="00246F50"/>
    <w:rsid w:val="00247158"/>
    <w:rsid w:val="002515F4"/>
    <w:rsid w:val="00252C08"/>
    <w:rsid w:val="00253A8F"/>
    <w:rsid w:val="002542D5"/>
    <w:rsid w:val="00254A97"/>
    <w:rsid w:val="002552F3"/>
    <w:rsid w:val="00255C84"/>
    <w:rsid w:val="002562EC"/>
    <w:rsid w:val="00256B03"/>
    <w:rsid w:val="00261FC8"/>
    <w:rsid w:val="00263E2B"/>
    <w:rsid w:val="0026516B"/>
    <w:rsid w:val="00266446"/>
    <w:rsid w:val="00266F48"/>
    <w:rsid w:val="002675B4"/>
    <w:rsid w:val="00267C08"/>
    <w:rsid w:val="0027106E"/>
    <w:rsid w:val="002714BA"/>
    <w:rsid w:val="0027186C"/>
    <w:rsid w:val="00281A04"/>
    <w:rsid w:val="00285F5E"/>
    <w:rsid w:val="002864C5"/>
    <w:rsid w:val="00286E61"/>
    <w:rsid w:val="00287A8A"/>
    <w:rsid w:val="00290825"/>
    <w:rsid w:val="002909D0"/>
    <w:rsid w:val="002912B1"/>
    <w:rsid w:val="00294DE6"/>
    <w:rsid w:val="00295BEC"/>
    <w:rsid w:val="002A028C"/>
    <w:rsid w:val="002A527B"/>
    <w:rsid w:val="002A68FE"/>
    <w:rsid w:val="002A6977"/>
    <w:rsid w:val="002A7ADC"/>
    <w:rsid w:val="002B002E"/>
    <w:rsid w:val="002B14FD"/>
    <w:rsid w:val="002B3A6A"/>
    <w:rsid w:val="002B5FCF"/>
    <w:rsid w:val="002B6050"/>
    <w:rsid w:val="002B6E4D"/>
    <w:rsid w:val="002B73B9"/>
    <w:rsid w:val="002C23FC"/>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5343"/>
    <w:rsid w:val="002E6279"/>
    <w:rsid w:val="002E723B"/>
    <w:rsid w:val="002E7BFA"/>
    <w:rsid w:val="002E7F40"/>
    <w:rsid w:val="002F12AF"/>
    <w:rsid w:val="002F1469"/>
    <w:rsid w:val="002F218A"/>
    <w:rsid w:val="002F244E"/>
    <w:rsid w:val="002F3F3B"/>
    <w:rsid w:val="002F4012"/>
    <w:rsid w:val="002F418A"/>
    <w:rsid w:val="002F5EDE"/>
    <w:rsid w:val="002F7925"/>
    <w:rsid w:val="00300E99"/>
    <w:rsid w:val="00301311"/>
    <w:rsid w:val="00305875"/>
    <w:rsid w:val="00306D86"/>
    <w:rsid w:val="00307149"/>
    <w:rsid w:val="00311EEC"/>
    <w:rsid w:val="00313844"/>
    <w:rsid w:val="00313A83"/>
    <w:rsid w:val="00313CE7"/>
    <w:rsid w:val="0031547A"/>
    <w:rsid w:val="003167A1"/>
    <w:rsid w:val="00317F40"/>
    <w:rsid w:val="00322444"/>
    <w:rsid w:val="0032284D"/>
    <w:rsid w:val="00323484"/>
    <w:rsid w:val="00323B2E"/>
    <w:rsid w:val="00326D1F"/>
    <w:rsid w:val="003270E1"/>
    <w:rsid w:val="003316C4"/>
    <w:rsid w:val="00331B45"/>
    <w:rsid w:val="0033218E"/>
    <w:rsid w:val="00334A17"/>
    <w:rsid w:val="00334F5B"/>
    <w:rsid w:val="00336B68"/>
    <w:rsid w:val="0034073B"/>
    <w:rsid w:val="00342211"/>
    <w:rsid w:val="00343205"/>
    <w:rsid w:val="00344382"/>
    <w:rsid w:val="0034681C"/>
    <w:rsid w:val="00347F59"/>
    <w:rsid w:val="0035241F"/>
    <w:rsid w:val="0035366A"/>
    <w:rsid w:val="0035445D"/>
    <w:rsid w:val="0035491B"/>
    <w:rsid w:val="00355E8D"/>
    <w:rsid w:val="0035615C"/>
    <w:rsid w:val="003572E4"/>
    <w:rsid w:val="00357593"/>
    <w:rsid w:val="00360B40"/>
    <w:rsid w:val="00362EB2"/>
    <w:rsid w:val="003648A8"/>
    <w:rsid w:val="0036734C"/>
    <w:rsid w:val="00367A9E"/>
    <w:rsid w:val="0037033C"/>
    <w:rsid w:val="003703E8"/>
    <w:rsid w:val="00372A2A"/>
    <w:rsid w:val="003731A9"/>
    <w:rsid w:val="0037358E"/>
    <w:rsid w:val="003739C5"/>
    <w:rsid w:val="00375854"/>
    <w:rsid w:val="00376A3D"/>
    <w:rsid w:val="00380330"/>
    <w:rsid w:val="00380A13"/>
    <w:rsid w:val="003821B0"/>
    <w:rsid w:val="00384235"/>
    <w:rsid w:val="00385999"/>
    <w:rsid w:val="00385DBE"/>
    <w:rsid w:val="003868D9"/>
    <w:rsid w:val="00386BCE"/>
    <w:rsid w:val="003871E8"/>
    <w:rsid w:val="00391A88"/>
    <w:rsid w:val="00392D41"/>
    <w:rsid w:val="003940F9"/>
    <w:rsid w:val="0039475D"/>
    <w:rsid w:val="00395098"/>
    <w:rsid w:val="0039532C"/>
    <w:rsid w:val="00395CDD"/>
    <w:rsid w:val="00395ECA"/>
    <w:rsid w:val="00397BD9"/>
    <w:rsid w:val="003A3816"/>
    <w:rsid w:val="003A3EA7"/>
    <w:rsid w:val="003A4865"/>
    <w:rsid w:val="003A70BD"/>
    <w:rsid w:val="003A7D8D"/>
    <w:rsid w:val="003B0B94"/>
    <w:rsid w:val="003B2642"/>
    <w:rsid w:val="003B2A54"/>
    <w:rsid w:val="003B57EA"/>
    <w:rsid w:val="003B639B"/>
    <w:rsid w:val="003B71A7"/>
    <w:rsid w:val="003C04A7"/>
    <w:rsid w:val="003C11E5"/>
    <w:rsid w:val="003C1795"/>
    <w:rsid w:val="003C2044"/>
    <w:rsid w:val="003C226A"/>
    <w:rsid w:val="003C3FFD"/>
    <w:rsid w:val="003C52E7"/>
    <w:rsid w:val="003C68D3"/>
    <w:rsid w:val="003C6FCF"/>
    <w:rsid w:val="003C758B"/>
    <w:rsid w:val="003D176B"/>
    <w:rsid w:val="003D3885"/>
    <w:rsid w:val="003D5E55"/>
    <w:rsid w:val="003D6090"/>
    <w:rsid w:val="003D74BA"/>
    <w:rsid w:val="003D7D70"/>
    <w:rsid w:val="003E0ECE"/>
    <w:rsid w:val="003E3B78"/>
    <w:rsid w:val="003E3BBB"/>
    <w:rsid w:val="003E6D66"/>
    <w:rsid w:val="003F18DF"/>
    <w:rsid w:val="003F27CB"/>
    <w:rsid w:val="003F31C2"/>
    <w:rsid w:val="003F378A"/>
    <w:rsid w:val="003F39E9"/>
    <w:rsid w:val="004000E9"/>
    <w:rsid w:val="00400E77"/>
    <w:rsid w:val="00402056"/>
    <w:rsid w:val="0040267C"/>
    <w:rsid w:val="00402C89"/>
    <w:rsid w:val="00402F6A"/>
    <w:rsid w:val="00404109"/>
    <w:rsid w:val="00407D7E"/>
    <w:rsid w:val="00413367"/>
    <w:rsid w:val="004148FA"/>
    <w:rsid w:val="0041698C"/>
    <w:rsid w:val="00416D71"/>
    <w:rsid w:val="00420D27"/>
    <w:rsid w:val="0042198B"/>
    <w:rsid w:val="00424047"/>
    <w:rsid w:val="004252CD"/>
    <w:rsid w:val="0042546A"/>
    <w:rsid w:val="00425832"/>
    <w:rsid w:val="004262EB"/>
    <w:rsid w:val="0042694D"/>
    <w:rsid w:val="0042790F"/>
    <w:rsid w:val="00430D3A"/>
    <w:rsid w:val="00432B60"/>
    <w:rsid w:val="00432F08"/>
    <w:rsid w:val="0043486B"/>
    <w:rsid w:val="00434F34"/>
    <w:rsid w:val="004373B3"/>
    <w:rsid w:val="00437F01"/>
    <w:rsid w:val="00442DA2"/>
    <w:rsid w:val="0044499E"/>
    <w:rsid w:val="0044523F"/>
    <w:rsid w:val="004455D1"/>
    <w:rsid w:val="0045055A"/>
    <w:rsid w:val="004517CC"/>
    <w:rsid w:val="00452B63"/>
    <w:rsid w:val="004558B9"/>
    <w:rsid w:val="00455D1E"/>
    <w:rsid w:val="004566E7"/>
    <w:rsid w:val="00462632"/>
    <w:rsid w:val="00466870"/>
    <w:rsid w:val="00466B8B"/>
    <w:rsid w:val="00470265"/>
    <w:rsid w:val="00471273"/>
    <w:rsid w:val="00471FC5"/>
    <w:rsid w:val="004726C9"/>
    <w:rsid w:val="0047389D"/>
    <w:rsid w:val="00476363"/>
    <w:rsid w:val="00476A6F"/>
    <w:rsid w:val="00481DDC"/>
    <w:rsid w:val="0048258B"/>
    <w:rsid w:val="00483481"/>
    <w:rsid w:val="00483764"/>
    <w:rsid w:val="00484212"/>
    <w:rsid w:val="004879AB"/>
    <w:rsid w:val="00490806"/>
    <w:rsid w:val="00492BD2"/>
    <w:rsid w:val="00494F46"/>
    <w:rsid w:val="004955F2"/>
    <w:rsid w:val="00497001"/>
    <w:rsid w:val="004977CF"/>
    <w:rsid w:val="004A15DC"/>
    <w:rsid w:val="004A2323"/>
    <w:rsid w:val="004A4790"/>
    <w:rsid w:val="004A4C32"/>
    <w:rsid w:val="004A71B7"/>
    <w:rsid w:val="004B0882"/>
    <w:rsid w:val="004B26A5"/>
    <w:rsid w:val="004B2C80"/>
    <w:rsid w:val="004B3DBB"/>
    <w:rsid w:val="004B3E97"/>
    <w:rsid w:val="004C30EF"/>
    <w:rsid w:val="004C3453"/>
    <w:rsid w:val="004C37F9"/>
    <w:rsid w:val="004C566A"/>
    <w:rsid w:val="004C6350"/>
    <w:rsid w:val="004C7A08"/>
    <w:rsid w:val="004D076D"/>
    <w:rsid w:val="004D3383"/>
    <w:rsid w:val="004D39F3"/>
    <w:rsid w:val="004D48B0"/>
    <w:rsid w:val="004D4C25"/>
    <w:rsid w:val="004D5374"/>
    <w:rsid w:val="004D6108"/>
    <w:rsid w:val="004D743E"/>
    <w:rsid w:val="004D7542"/>
    <w:rsid w:val="004D7A02"/>
    <w:rsid w:val="004E0BB6"/>
    <w:rsid w:val="004E0F24"/>
    <w:rsid w:val="004E1333"/>
    <w:rsid w:val="004E27CA"/>
    <w:rsid w:val="004E2A6A"/>
    <w:rsid w:val="004E7797"/>
    <w:rsid w:val="004E7BD7"/>
    <w:rsid w:val="004E7E19"/>
    <w:rsid w:val="004F00FB"/>
    <w:rsid w:val="004F0949"/>
    <w:rsid w:val="004F4833"/>
    <w:rsid w:val="004F48C6"/>
    <w:rsid w:val="004F775F"/>
    <w:rsid w:val="0050196A"/>
    <w:rsid w:val="005033BC"/>
    <w:rsid w:val="00503C4E"/>
    <w:rsid w:val="00505056"/>
    <w:rsid w:val="00507E56"/>
    <w:rsid w:val="00510E71"/>
    <w:rsid w:val="00510EE3"/>
    <w:rsid w:val="005115BC"/>
    <w:rsid w:val="0051322E"/>
    <w:rsid w:val="00516834"/>
    <w:rsid w:val="00520301"/>
    <w:rsid w:val="00522757"/>
    <w:rsid w:val="00523B0C"/>
    <w:rsid w:val="00526860"/>
    <w:rsid w:val="00530F1E"/>
    <w:rsid w:val="00533F34"/>
    <w:rsid w:val="0053486C"/>
    <w:rsid w:val="00535099"/>
    <w:rsid w:val="00536BFA"/>
    <w:rsid w:val="00536C77"/>
    <w:rsid w:val="00537526"/>
    <w:rsid w:val="00540D5F"/>
    <w:rsid w:val="00542F54"/>
    <w:rsid w:val="00543F94"/>
    <w:rsid w:val="00544CA0"/>
    <w:rsid w:val="00545A0B"/>
    <w:rsid w:val="00545F50"/>
    <w:rsid w:val="00547D00"/>
    <w:rsid w:val="0055023B"/>
    <w:rsid w:val="00550DCC"/>
    <w:rsid w:val="005524CC"/>
    <w:rsid w:val="005527BD"/>
    <w:rsid w:val="005533FF"/>
    <w:rsid w:val="00554931"/>
    <w:rsid w:val="00555156"/>
    <w:rsid w:val="00556380"/>
    <w:rsid w:val="00557C4F"/>
    <w:rsid w:val="005614C1"/>
    <w:rsid w:val="0056174A"/>
    <w:rsid w:val="00566E42"/>
    <w:rsid w:val="00566F0C"/>
    <w:rsid w:val="00571BE2"/>
    <w:rsid w:val="00572540"/>
    <w:rsid w:val="00573BCB"/>
    <w:rsid w:val="00573F69"/>
    <w:rsid w:val="00574529"/>
    <w:rsid w:val="00575783"/>
    <w:rsid w:val="00580910"/>
    <w:rsid w:val="005826E7"/>
    <w:rsid w:val="0058399C"/>
    <w:rsid w:val="00584A6C"/>
    <w:rsid w:val="0059248D"/>
    <w:rsid w:val="0059433F"/>
    <w:rsid w:val="0059603E"/>
    <w:rsid w:val="005963B3"/>
    <w:rsid w:val="005969C2"/>
    <w:rsid w:val="00596CC7"/>
    <w:rsid w:val="00597DF7"/>
    <w:rsid w:val="005A2013"/>
    <w:rsid w:val="005A575C"/>
    <w:rsid w:val="005B0052"/>
    <w:rsid w:val="005B00F1"/>
    <w:rsid w:val="005B0905"/>
    <w:rsid w:val="005B4128"/>
    <w:rsid w:val="005B5083"/>
    <w:rsid w:val="005B5B0C"/>
    <w:rsid w:val="005B622F"/>
    <w:rsid w:val="005B660E"/>
    <w:rsid w:val="005B669D"/>
    <w:rsid w:val="005B6809"/>
    <w:rsid w:val="005C0BA9"/>
    <w:rsid w:val="005C17D1"/>
    <w:rsid w:val="005C524E"/>
    <w:rsid w:val="005C5A01"/>
    <w:rsid w:val="005C68C8"/>
    <w:rsid w:val="005C7D90"/>
    <w:rsid w:val="005D02B0"/>
    <w:rsid w:val="005D1684"/>
    <w:rsid w:val="005D2755"/>
    <w:rsid w:val="005D6958"/>
    <w:rsid w:val="005D6C2F"/>
    <w:rsid w:val="005E1784"/>
    <w:rsid w:val="005E25A8"/>
    <w:rsid w:val="005E25D8"/>
    <w:rsid w:val="005E261B"/>
    <w:rsid w:val="005E3D23"/>
    <w:rsid w:val="005E4E0F"/>
    <w:rsid w:val="005E5BD0"/>
    <w:rsid w:val="005E6D4E"/>
    <w:rsid w:val="005E6DE9"/>
    <w:rsid w:val="005E7523"/>
    <w:rsid w:val="005F1377"/>
    <w:rsid w:val="005F2554"/>
    <w:rsid w:val="005F2EBE"/>
    <w:rsid w:val="005F442F"/>
    <w:rsid w:val="005F509D"/>
    <w:rsid w:val="005F52A1"/>
    <w:rsid w:val="005F6A14"/>
    <w:rsid w:val="00600D10"/>
    <w:rsid w:val="00603BC3"/>
    <w:rsid w:val="00603C07"/>
    <w:rsid w:val="00604FB9"/>
    <w:rsid w:val="00604FD5"/>
    <w:rsid w:val="00605094"/>
    <w:rsid w:val="00606E0C"/>
    <w:rsid w:val="006077AE"/>
    <w:rsid w:val="006106FC"/>
    <w:rsid w:val="00610A53"/>
    <w:rsid w:val="006122EF"/>
    <w:rsid w:val="006132F4"/>
    <w:rsid w:val="006216FD"/>
    <w:rsid w:val="0062603E"/>
    <w:rsid w:val="0063177B"/>
    <w:rsid w:val="00631852"/>
    <w:rsid w:val="00631B7F"/>
    <w:rsid w:val="00632DA4"/>
    <w:rsid w:val="00633672"/>
    <w:rsid w:val="0063713F"/>
    <w:rsid w:val="00640079"/>
    <w:rsid w:val="00640F9A"/>
    <w:rsid w:val="00642AFE"/>
    <w:rsid w:val="00642DFC"/>
    <w:rsid w:val="00644A81"/>
    <w:rsid w:val="00644E49"/>
    <w:rsid w:val="006454C0"/>
    <w:rsid w:val="006456F1"/>
    <w:rsid w:val="00645739"/>
    <w:rsid w:val="00645823"/>
    <w:rsid w:val="006468D6"/>
    <w:rsid w:val="006533E4"/>
    <w:rsid w:val="006538AE"/>
    <w:rsid w:val="006548CC"/>
    <w:rsid w:val="006552A3"/>
    <w:rsid w:val="00656A71"/>
    <w:rsid w:val="00656E1B"/>
    <w:rsid w:val="006605C9"/>
    <w:rsid w:val="006621F1"/>
    <w:rsid w:val="006624BF"/>
    <w:rsid w:val="006633BC"/>
    <w:rsid w:val="0066342F"/>
    <w:rsid w:val="00664164"/>
    <w:rsid w:val="0066508B"/>
    <w:rsid w:val="0066566B"/>
    <w:rsid w:val="00670282"/>
    <w:rsid w:val="00671F91"/>
    <w:rsid w:val="00673354"/>
    <w:rsid w:val="00674034"/>
    <w:rsid w:val="006760DF"/>
    <w:rsid w:val="0067660C"/>
    <w:rsid w:val="00680162"/>
    <w:rsid w:val="00680976"/>
    <w:rsid w:val="00684E8D"/>
    <w:rsid w:val="00686421"/>
    <w:rsid w:val="0069410F"/>
    <w:rsid w:val="00695AF3"/>
    <w:rsid w:val="00696EDF"/>
    <w:rsid w:val="006972B5"/>
    <w:rsid w:val="006973F6"/>
    <w:rsid w:val="00697F5F"/>
    <w:rsid w:val="006A2909"/>
    <w:rsid w:val="006A3CE6"/>
    <w:rsid w:val="006A41F3"/>
    <w:rsid w:val="006A62D2"/>
    <w:rsid w:val="006B1E20"/>
    <w:rsid w:val="006B2777"/>
    <w:rsid w:val="006B27B0"/>
    <w:rsid w:val="006B2FFF"/>
    <w:rsid w:val="006B35AB"/>
    <w:rsid w:val="006B5038"/>
    <w:rsid w:val="006B6B8B"/>
    <w:rsid w:val="006B7555"/>
    <w:rsid w:val="006C0CDF"/>
    <w:rsid w:val="006C0E70"/>
    <w:rsid w:val="006C1E89"/>
    <w:rsid w:val="006C5815"/>
    <w:rsid w:val="006C5F7D"/>
    <w:rsid w:val="006C6ACA"/>
    <w:rsid w:val="006C7293"/>
    <w:rsid w:val="006C7977"/>
    <w:rsid w:val="006D007E"/>
    <w:rsid w:val="006D242A"/>
    <w:rsid w:val="006D370A"/>
    <w:rsid w:val="006D6587"/>
    <w:rsid w:val="006E0E99"/>
    <w:rsid w:val="006E1A4B"/>
    <w:rsid w:val="006E305E"/>
    <w:rsid w:val="006E3638"/>
    <w:rsid w:val="006E4494"/>
    <w:rsid w:val="006E48F8"/>
    <w:rsid w:val="006E53D1"/>
    <w:rsid w:val="006E6E97"/>
    <w:rsid w:val="006E6EB9"/>
    <w:rsid w:val="006F0827"/>
    <w:rsid w:val="006F185A"/>
    <w:rsid w:val="006F605C"/>
    <w:rsid w:val="006F7F6D"/>
    <w:rsid w:val="007006C6"/>
    <w:rsid w:val="00700CD8"/>
    <w:rsid w:val="0070248F"/>
    <w:rsid w:val="00703E6F"/>
    <w:rsid w:val="0070406E"/>
    <w:rsid w:val="00704C55"/>
    <w:rsid w:val="0070576D"/>
    <w:rsid w:val="00706186"/>
    <w:rsid w:val="00706C17"/>
    <w:rsid w:val="007109E3"/>
    <w:rsid w:val="00710B56"/>
    <w:rsid w:val="00710C34"/>
    <w:rsid w:val="007125DC"/>
    <w:rsid w:val="00712FC0"/>
    <w:rsid w:val="00713B68"/>
    <w:rsid w:val="00716020"/>
    <w:rsid w:val="00716A6A"/>
    <w:rsid w:val="00717C10"/>
    <w:rsid w:val="007215D1"/>
    <w:rsid w:val="0072268F"/>
    <w:rsid w:val="00722C94"/>
    <w:rsid w:val="00724016"/>
    <w:rsid w:val="0072456D"/>
    <w:rsid w:val="00724E08"/>
    <w:rsid w:val="0072647F"/>
    <w:rsid w:val="00727F13"/>
    <w:rsid w:val="007306C8"/>
    <w:rsid w:val="00730DFD"/>
    <w:rsid w:val="00731313"/>
    <w:rsid w:val="00734944"/>
    <w:rsid w:val="00734D89"/>
    <w:rsid w:val="00736C21"/>
    <w:rsid w:val="0074248F"/>
    <w:rsid w:val="0074431A"/>
    <w:rsid w:val="007476A8"/>
    <w:rsid w:val="0075063A"/>
    <w:rsid w:val="00751DB6"/>
    <w:rsid w:val="00754068"/>
    <w:rsid w:val="00754E38"/>
    <w:rsid w:val="00757C0D"/>
    <w:rsid w:val="00757CB0"/>
    <w:rsid w:val="00761A46"/>
    <w:rsid w:val="00761B22"/>
    <w:rsid w:val="007622DC"/>
    <w:rsid w:val="00763074"/>
    <w:rsid w:val="00763191"/>
    <w:rsid w:val="007710BE"/>
    <w:rsid w:val="00771CE2"/>
    <w:rsid w:val="007725FD"/>
    <w:rsid w:val="00774613"/>
    <w:rsid w:val="00774E10"/>
    <w:rsid w:val="00776125"/>
    <w:rsid w:val="00776851"/>
    <w:rsid w:val="0077730C"/>
    <w:rsid w:val="00777B03"/>
    <w:rsid w:val="00781157"/>
    <w:rsid w:val="007811CE"/>
    <w:rsid w:val="0078263A"/>
    <w:rsid w:val="007845CC"/>
    <w:rsid w:val="00785330"/>
    <w:rsid w:val="00785D91"/>
    <w:rsid w:val="00786083"/>
    <w:rsid w:val="00792288"/>
    <w:rsid w:val="007941DD"/>
    <w:rsid w:val="007947B3"/>
    <w:rsid w:val="00796499"/>
    <w:rsid w:val="007967EE"/>
    <w:rsid w:val="00796832"/>
    <w:rsid w:val="00796E6C"/>
    <w:rsid w:val="0079790B"/>
    <w:rsid w:val="007A1949"/>
    <w:rsid w:val="007A3EA4"/>
    <w:rsid w:val="007A416A"/>
    <w:rsid w:val="007A52F3"/>
    <w:rsid w:val="007A699B"/>
    <w:rsid w:val="007A6EF4"/>
    <w:rsid w:val="007A711E"/>
    <w:rsid w:val="007A7238"/>
    <w:rsid w:val="007A7EC2"/>
    <w:rsid w:val="007B10BE"/>
    <w:rsid w:val="007B1A42"/>
    <w:rsid w:val="007B1BB2"/>
    <w:rsid w:val="007B2AAC"/>
    <w:rsid w:val="007B3D52"/>
    <w:rsid w:val="007B56C7"/>
    <w:rsid w:val="007B7D40"/>
    <w:rsid w:val="007C5E21"/>
    <w:rsid w:val="007D2755"/>
    <w:rsid w:val="007D337E"/>
    <w:rsid w:val="007D3A7C"/>
    <w:rsid w:val="007D527F"/>
    <w:rsid w:val="007D5449"/>
    <w:rsid w:val="007D7106"/>
    <w:rsid w:val="007E0EB6"/>
    <w:rsid w:val="007E0EC9"/>
    <w:rsid w:val="007E2F07"/>
    <w:rsid w:val="007E318E"/>
    <w:rsid w:val="007E4443"/>
    <w:rsid w:val="007E4C1E"/>
    <w:rsid w:val="007E53AF"/>
    <w:rsid w:val="007E6325"/>
    <w:rsid w:val="007E6FE3"/>
    <w:rsid w:val="007E72B4"/>
    <w:rsid w:val="007F0DB0"/>
    <w:rsid w:val="007F1636"/>
    <w:rsid w:val="007F18E5"/>
    <w:rsid w:val="007F2156"/>
    <w:rsid w:val="007F2293"/>
    <w:rsid w:val="007F358E"/>
    <w:rsid w:val="007F374D"/>
    <w:rsid w:val="007F3787"/>
    <w:rsid w:val="007F616C"/>
    <w:rsid w:val="007F6700"/>
    <w:rsid w:val="008004ED"/>
    <w:rsid w:val="00801C26"/>
    <w:rsid w:val="00803639"/>
    <w:rsid w:val="00804A5C"/>
    <w:rsid w:val="00805CD8"/>
    <w:rsid w:val="00806028"/>
    <w:rsid w:val="0081136B"/>
    <w:rsid w:val="008117A0"/>
    <w:rsid w:val="0081261D"/>
    <w:rsid w:val="0081431F"/>
    <w:rsid w:val="00816016"/>
    <w:rsid w:val="00816491"/>
    <w:rsid w:val="008164D4"/>
    <w:rsid w:val="00817978"/>
    <w:rsid w:val="008202F1"/>
    <w:rsid w:val="00821CBA"/>
    <w:rsid w:val="00825842"/>
    <w:rsid w:val="00827014"/>
    <w:rsid w:val="008308DF"/>
    <w:rsid w:val="0083099B"/>
    <w:rsid w:val="00833589"/>
    <w:rsid w:val="00833E99"/>
    <w:rsid w:val="00835702"/>
    <w:rsid w:val="00835F95"/>
    <w:rsid w:val="00836CCB"/>
    <w:rsid w:val="00837B2E"/>
    <w:rsid w:val="00843D6B"/>
    <w:rsid w:val="00843EEA"/>
    <w:rsid w:val="008444D9"/>
    <w:rsid w:val="008508F9"/>
    <w:rsid w:val="0085276C"/>
    <w:rsid w:val="00852AC6"/>
    <w:rsid w:val="008535BC"/>
    <w:rsid w:val="00856724"/>
    <w:rsid w:val="00862E0C"/>
    <w:rsid w:val="008631D2"/>
    <w:rsid w:val="00865429"/>
    <w:rsid w:val="00865F13"/>
    <w:rsid w:val="00866162"/>
    <w:rsid w:val="00871C17"/>
    <w:rsid w:val="00873453"/>
    <w:rsid w:val="008740FB"/>
    <w:rsid w:val="0087461B"/>
    <w:rsid w:val="008749AE"/>
    <w:rsid w:val="00875CC2"/>
    <w:rsid w:val="00876060"/>
    <w:rsid w:val="008841F1"/>
    <w:rsid w:val="008843C4"/>
    <w:rsid w:val="008848AC"/>
    <w:rsid w:val="00884E05"/>
    <w:rsid w:val="00886771"/>
    <w:rsid w:val="00886EC6"/>
    <w:rsid w:val="00887323"/>
    <w:rsid w:val="00887A1F"/>
    <w:rsid w:val="00892257"/>
    <w:rsid w:val="00892432"/>
    <w:rsid w:val="008955A5"/>
    <w:rsid w:val="008A5B73"/>
    <w:rsid w:val="008A6C73"/>
    <w:rsid w:val="008A7194"/>
    <w:rsid w:val="008A7F52"/>
    <w:rsid w:val="008B1980"/>
    <w:rsid w:val="008B1D89"/>
    <w:rsid w:val="008B4060"/>
    <w:rsid w:val="008B6EA7"/>
    <w:rsid w:val="008C169A"/>
    <w:rsid w:val="008C3B51"/>
    <w:rsid w:val="008C4C7C"/>
    <w:rsid w:val="008C520E"/>
    <w:rsid w:val="008C62E6"/>
    <w:rsid w:val="008C6F30"/>
    <w:rsid w:val="008D16EA"/>
    <w:rsid w:val="008D3149"/>
    <w:rsid w:val="008D4D02"/>
    <w:rsid w:val="008E0C38"/>
    <w:rsid w:val="008E0D8A"/>
    <w:rsid w:val="008E171A"/>
    <w:rsid w:val="008E1774"/>
    <w:rsid w:val="008E2AE0"/>
    <w:rsid w:val="008E3B57"/>
    <w:rsid w:val="008E4209"/>
    <w:rsid w:val="008E45ED"/>
    <w:rsid w:val="008E62BE"/>
    <w:rsid w:val="008E65A4"/>
    <w:rsid w:val="008E6EE8"/>
    <w:rsid w:val="008F1241"/>
    <w:rsid w:val="008F2B45"/>
    <w:rsid w:val="008F318B"/>
    <w:rsid w:val="008F7399"/>
    <w:rsid w:val="00902515"/>
    <w:rsid w:val="00903D91"/>
    <w:rsid w:val="00903E03"/>
    <w:rsid w:val="00906A8B"/>
    <w:rsid w:val="00907D61"/>
    <w:rsid w:val="009125A0"/>
    <w:rsid w:val="0091263D"/>
    <w:rsid w:val="00913906"/>
    <w:rsid w:val="00914A4E"/>
    <w:rsid w:val="00915B86"/>
    <w:rsid w:val="00917903"/>
    <w:rsid w:val="00917DEA"/>
    <w:rsid w:val="00920985"/>
    <w:rsid w:val="00921977"/>
    <w:rsid w:val="00921AEF"/>
    <w:rsid w:val="0092579F"/>
    <w:rsid w:val="00926E10"/>
    <w:rsid w:val="00932EDC"/>
    <w:rsid w:val="00933295"/>
    <w:rsid w:val="009345FE"/>
    <w:rsid w:val="00935128"/>
    <w:rsid w:val="0093549F"/>
    <w:rsid w:val="00935818"/>
    <w:rsid w:val="00935FF4"/>
    <w:rsid w:val="00936401"/>
    <w:rsid w:val="009416A3"/>
    <w:rsid w:val="00942346"/>
    <w:rsid w:val="009446CB"/>
    <w:rsid w:val="00945474"/>
    <w:rsid w:val="00947027"/>
    <w:rsid w:val="00947339"/>
    <w:rsid w:val="00951320"/>
    <w:rsid w:val="0095221D"/>
    <w:rsid w:val="009557C8"/>
    <w:rsid w:val="009624A1"/>
    <w:rsid w:val="009655E1"/>
    <w:rsid w:val="0096572E"/>
    <w:rsid w:val="0096634A"/>
    <w:rsid w:val="0096644C"/>
    <w:rsid w:val="009665E3"/>
    <w:rsid w:val="0097078D"/>
    <w:rsid w:val="0097117D"/>
    <w:rsid w:val="00971D70"/>
    <w:rsid w:val="009745C7"/>
    <w:rsid w:val="00980C76"/>
    <w:rsid w:val="00980E39"/>
    <w:rsid w:val="00982A65"/>
    <w:rsid w:val="009851AC"/>
    <w:rsid w:val="0098565F"/>
    <w:rsid w:val="00986CB1"/>
    <w:rsid w:val="00987771"/>
    <w:rsid w:val="00987C43"/>
    <w:rsid w:val="00990459"/>
    <w:rsid w:val="00990AE3"/>
    <w:rsid w:val="00992072"/>
    <w:rsid w:val="009A01F4"/>
    <w:rsid w:val="009A2801"/>
    <w:rsid w:val="009A324B"/>
    <w:rsid w:val="009A57A1"/>
    <w:rsid w:val="009B2666"/>
    <w:rsid w:val="009B295A"/>
    <w:rsid w:val="009B3FA5"/>
    <w:rsid w:val="009B7D88"/>
    <w:rsid w:val="009B7EC3"/>
    <w:rsid w:val="009C0209"/>
    <w:rsid w:val="009C3260"/>
    <w:rsid w:val="009C3F6D"/>
    <w:rsid w:val="009C4336"/>
    <w:rsid w:val="009C4803"/>
    <w:rsid w:val="009D1C6E"/>
    <w:rsid w:val="009E1FAC"/>
    <w:rsid w:val="009E436A"/>
    <w:rsid w:val="009E6EF2"/>
    <w:rsid w:val="009E7368"/>
    <w:rsid w:val="009F1635"/>
    <w:rsid w:val="009F56FE"/>
    <w:rsid w:val="009F59B8"/>
    <w:rsid w:val="009F5B49"/>
    <w:rsid w:val="009F6674"/>
    <w:rsid w:val="009F66B2"/>
    <w:rsid w:val="009F79B5"/>
    <w:rsid w:val="009F7D2D"/>
    <w:rsid w:val="009F7DA5"/>
    <w:rsid w:val="00A04267"/>
    <w:rsid w:val="00A04B01"/>
    <w:rsid w:val="00A050C3"/>
    <w:rsid w:val="00A0731E"/>
    <w:rsid w:val="00A07732"/>
    <w:rsid w:val="00A12AF7"/>
    <w:rsid w:val="00A14543"/>
    <w:rsid w:val="00A17CB8"/>
    <w:rsid w:val="00A20BAB"/>
    <w:rsid w:val="00A217B9"/>
    <w:rsid w:val="00A222E2"/>
    <w:rsid w:val="00A243CE"/>
    <w:rsid w:val="00A25D54"/>
    <w:rsid w:val="00A27248"/>
    <w:rsid w:val="00A308BB"/>
    <w:rsid w:val="00A32612"/>
    <w:rsid w:val="00A3520E"/>
    <w:rsid w:val="00A35CC9"/>
    <w:rsid w:val="00A35D48"/>
    <w:rsid w:val="00A36431"/>
    <w:rsid w:val="00A375EA"/>
    <w:rsid w:val="00A408B1"/>
    <w:rsid w:val="00A449BE"/>
    <w:rsid w:val="00A46D60"/>
    <w:rsid w:val="00A47DF0"/>
    <w:rsid w:val="00A50654"/>
    <w:rsid w:val="00A539D2"/>
    <w:rsid w:val="00A55C2A"/>
    <w:rsid w:val="00A5693D"/>
    <w:rsid w:val="00A60E0C"/>
    <w:rsid w:val="00A61C4E"/>
    <w:rsid w:val="00A64B64"/>
    <w:rsid w:val="00A653FC"/>
    <w:rsid w:val="00A66223"/>
    <w:rsid w:val="00A668ED"/>
    <w:rsid w:val="00A67724"/>
    <w:rsid w:val="00A70768"/>
    <w:rsid w:val="00A72C7C"/>
    <w:rsid w:val="00A74D7F"/>
    <w:rsid w:val="00A76FF0"/>
    <w:rsid w:val="00A80352"/>
    <w:rsid w:val="00A82347"/>
    <w:rsid w:val="00A84B87"/>
    <w:rsid w:val="00A854C3"/>
    <w:rsid w:val="00A90256"/>
    <w:rsid w:val="00A91396"/>
    <w:rsid w:val="00A91D6F"/>
    <w:rsid w:val="00A931DD"/>
    <w:rsid w:val="00A9383F"/>
    <w:rsid w:val="00A93B09"/>
    <w:rsid w:val="00A976BF"/>
    <w:rsid w:val="00AA18D0"/>
    <w:rsid w:val="00AA338A"/>
    <w:rsid w:val="00AA4DE7"/>
    <w:rsid w:val="00AA5808"/>
    <w:rsid w:val="00AB4BE1"/>
    <w:rsid w:val="00AB57B6"/>
    <w:rsid w:val="00AB5CA4"/>
    <w:rsid w:val="00AB6297"/>
    <w:rsid w:val="00AC09D2"/>
    <w:rsid w:val="00AC0A29"/>
    <w:rsid w:val="00AC0BE4"/>
    <w:rsid w:val="00AC2AD6"/>
    <w:rsid w:val="00AC32C4"/>
    <w:rsid w:val="00AC38AC"/>
    <w:rsid w:val="00AC5B30"/>
    <w:rsid w:val="00AC6DAE"/>
    <w:rsid w:val="00AC7531"/>
    <w:rsid w:val="00AD0A02"/>
    <w:rsid w:val="00AD2DC0"/>
    <w:rsid w:val="00AD2EBE"/>
    <w:rsid w:val="00AD3635"/>
    <w:rsid w:val="00AD5331"/>
    <w:rsid w:val="00AD5594"/>
    <w:rsid w:val="00AD61B5"/>
    <w:rsid w:val="00AD6904"/>
    <w:rsid w:val="00AD7CD3"/>
    <w:rsid w:val="00AE10A2"/>
    <w:rsid w:val="00AE2A81"/>
    <w:rsid w:val="00AE3B66"/>
    <w:rsid w:val="00AE40F9"/>
    <w:rsid w:val="00AE4647"/>
    <w:rsid w:val="00AE5754"/>
    <w:rsid w:val="00AF0511"/>
    <w:rsid w:val="00AF1757"/>
    <w:rsid w:val="00AF2AAA"/>
    <w:rsid w:val="00AF37A6"/>
    <w:rsid w:val="00AF394B"/>
    <w:rsid w:val="00AF3BFA"/>
    <w:rsid w:val="00AF48B6"/>
    <w:rsid w:val="00AF7AF4"/>
    <w:rsid w:val="00B01581"/>
    <w:rsid w:val="00B01AD2"/>
    <w:rsid w:val="00B05BC7"/>
    <w:rsid w:val="00B0609A"/>
    <w:rsid w:val="00B07315"/>
    <w:rsid w:val="00B07EA4"/>
    <w:rsid w:val="00B11170"/>
    <w:rsid w:val="00B11C09"/>
    <w:rsid w:val="00B12ED0"/>
    <w:rsid w:val="00B143C9"/>
    <w:rsid w:val="00B17666"/>
    <w:rsid w:val="00B219D6"/>
    <w:rsid w:val="00B21ECE"/>
    <w:rsid w:val="00B23351"/>
    <w:rsid w:val="00B2504E"/>
    <w:rsid w:val="00B25AC5"/>
    <w:rsid w:val="00B27081"/>
    <w:rsid w:val="00B31325"/>
    <w:rsid w:val="00B319AD"/>
    <w:rsid w:val="00B31FDF"/>
    <w:rsid w:val="00B33E7B"/>
    <w:rsid w:val="00B348D5"/>
    <w:rsid w:val="00B36382"/>
    <w:rsid w:val="00B3796C"/>
    <w:rsid w:val="00B413F6"/>
    <w:rsid w:val="00B419D4"/>
    <w:rsid w:val="00B42D63"/>
    <w:rsid w:val="00B430D1"/>
    <w:rsid w:val="00B43999"/>
    <w:rsid w:val="00B43AA7"/>
    <w:rsid w:val="00B43F2C"/>
    <w:rsid w:val="00B44094"/>
    <w:rsid w:val="00B443FA"/>
    <w:rsid w:val="00B44585"/>
    <w:rsid w:val="00B4553C"/>
    <w:rsid w:val="00B45EA9"/>
    <w:rsid w:val="00B46350"/>
    <w:rsid w:val="00B47C8F"/>
    <w:rsid w:val="00B50731"/>
    <w:rsid w:val="00B515EE"/>
    <w:rsid w:val="00B52B67"/>
    <w:rsid w:val="00B53642"/>
    <w:rsid w:val="00B53BCD"/>
    <w:rsid w:val="00B5401D"/>
    <w:rsid w:val="00B603EA"/>
    <w:rsid w:val="00B605B6"/>
    <w:rsid w:val="00B619C1"/>
    <w:rsid w:val="00B62CC1"/>
    <w:rsid w:val="00B64171"/>
    <w:rsid w:val="00B6569C"/>
    <w:rsid w:val="00B715AA"/>
    <w:rsid w:val="00B71612"/>
    <w:rsid w:val="00B717D6"/>
    <w:rsid w:val="00B718B7"/>
    <w:rsid w:val="00B73412"/>
    <w:rsid w:val="00B74946"/>
    <w:rsid w:val="00B7533E"/>
    <w:rsid w:val="00B765C4"/>
    <w:rsid w:val="00B845F8"/>
    <w:rsid w:val="00B84EC7"/>
    <w:rsid w:val="00B86254"/>
    <w:rsid w:val="00B86AD2"/>
    <w:rsid w:val="00B87620"/>
    <w:rsid w:val="00B87ABF"/>
    <w:rsid w:val="00B87B54"/>
    <w:rsid w:val="00B901E9"/>
    <w:rsid w:val="00B90287"/>
    <w:rsid w:val="00B91724"/>
    <w:rsid w:val="00B92EF3"/>
    <w:rsid w:val="00B94115"/>
    <w:rsid w:val="00B965D1"/>
    <w:rsid w:val="00B9665E"/>
    <w:rsid w:val="00BA1437"/>
    <w:rsid w:val="00BA2F67"/>
    <w:rsid w:val="00BA4F42"/>
    <w:rsid w:val="00BA5609"/>
    <w:rsid w:val="00BA6640"/>
    <w:rsid w:val="00BB2224"/>
    <w:rsid w:val="00BB3123"/>
    <w:rsid w:val="00BB7046"/>
    <w:rsid w:val="00BB7581"/>
    <w:rsid w:val="00BC018D"/>
    <w:rsid w:val="00BC0199"/>
    <w:rsid w:val="00BC2E27"/>
    <w:rsid w:val="00BC3993"/>
    <w:rsid w:val="00BC3CFA"/>
    <w:rsid w:val="00BC4EE1"/>
    <w:rsid w:val="00BD00BB"/>
    <w:rsid w:val="00BD06CE"/>
    <w:rsid w:val="00BD1030"/>
    <w:rsid w:val="00BD2EB1"/>
    <w:rsid w:val="00BD5A73"/>
    <w:rsid w:val="00BD707D"/>
    <w:rsid w:val="00BD70CB"/>
    <w:rsid w:val="00BD75AA"/>
    <w:rsid w:val="00BE0A40"/>
    <w:rsid w:val="00BE2B92"/>
    <w:rsid w:val="00BE5C14"/>
    <w:rsid w:val="00BF248B"/>
    <w:rsid w:val="00BF2E5A"/>
    <w:rsid w:val="00BF3223"/>
    <w:rsid w:val="00BF4D79"/>
    <w:rsid w:val="00BF7417"/>
    <w:rsid w:val="00C014D5"/>
    <w:rsid w:val="00C01AE1"/>
    <w:rsid w:val="00C01BAB"/>
    <w:rsid w:val="00C01C4E"/>
    <w:rsid w:val="00C03014"/>
    <w:rsid w:val="00C03465"/>
    <w:rsid w:val="00C0495D"/>
    <w:rsid w:val="00C070DF"/>
    <w:rsid w:val="00C124B4"/>
    <w:rsid w:val="00C132AF"/>
    <w:rsid w:val="00C13659"/>
    <w:rsid w:val="00C13C08"/>
    <w:rsid w:val="00C14756"/>
    <w:rsid w:val="00C15563"/>
    <w:rsid w:val="00C16586"/>
    <w:rsid w:val="00C16A94"/>
    <w:rsid w:val="00C16DC1"/>
    <w:rsid w:val="00C171C3"/>
    <w:rsid w:val="00C174C2"/>
    <w:rsid w:val="00C2052E"/>
    <w:rsid w:val="00C21C46"/>
    <w:rsid w:val="00C233C3"/>
    <w:rsid w:val="00C245BF"/>
    <w:rsid w:val="00C25D0C"/>
    <w:rsid w:val="00C30BD7"/>
    <w:rsid w:val="00C316AC"/>
    <w:rsid w:val="00C32CE9"/>
    <w:rsid w:val="00C3341A"/>
    <w:rsid w:val="00C34552"/>
    <w:rsid w:val="00C3540C"/>
    <w:rsid w:val="00C35CF8"/>
    <w:rsid w:val="00C35DDC"/>
    <w:rsid w:val="00C40998"/>
    <w:rsid w:val="00C40EE6"/>
    <w:rsid w:val="00C42B01"/>
    <w:rsid w:val="00C42FE1"/>
    <w:rsid w:val="00C4376A"/>
    <w:rsid w:val="00C456CF"/>
    <w:rsid w:val="00C46C03"/>
    <w:rsid w:val="00C500A6"/>
    <w:rsid w:val="00C51433"/>
    <w:rsid w:val="00C552A6"/>
    <w:rsid w:val="00C5643A"/>
    <w:rsid w:val="00C5682C"/>
    <w:rsid w:val="00C56F0B"/>
    <w:rsid w:val="00C572E8"/>
    <w:rsid w:val="00C6108F"/>
    <w:rsid w:val="00C6608B"/>
    <w:rsid w:val="00C7095C"/>
    <w:rsid w:val="00C71D75"/>
    <w:rsid w:val="00C73FBD"/>
    <w:rsid w:val="00C75295"/>
    <w:rsid w:val="00C75568"/>
    <w:rsid w:val="00C75878"/>
    <w:rsid w:val="00C75AFB"/>
    <w:rsid w:val="00C76C05"/>
    <w:rsid w:val="00C77CB6"/>
    <w:rsid w:val="00C823FF"/>
    <w:rsid w:val="00C8415A"/>
    <w:rsid w:val="00C848E7"/>
    <w:rsid w:val="00C8595A"/>
    <w:rsid w:val="00C86D33"/>
    <w:rsid w:val="00C9051E"/>
    <w:rsid w:val="00C956F0"/>
    <w:rsid w:val="00C9599C"/>
    <w:rsid w:val="00CA039E"/>
    <w:rsid w:val="00CA059A"/>
    <w:rsid w:val="00CA2943"/>
    <w:rsid w:val="00CA2D0A"/>
    <w:rsid w:val="00CA2DC0"/>
    <w:rsid w:val="00CA4A9A"/>
    <w:rsid w:val="00CA4D62"/>
    <w:rsid w:val="00CA4F84"/>
    <w:rsid w:val="00CA6AA2"/>
    <w:rsid w:val="00CA6DA5"/>
    <w:rsid w:val="00CA7898"/>
    <w:rsid w:val="00CB1601"/>
    <w:rsid w:val="00CB2AD5"/>
    <w:rsid w:val="00CB49C4"/>
    <w:rsid w:val="00CB4BCF"/>
    <w:rsid w:val="00CB7E70"/>
    <w:rsid w:val="00CB7F0B"/>
    <w:rsid w:val="00CC0166"/>
    <w:rsid w:val="00CC352F"/>
    <w:rsid w:val="00CC36FC"/>
    <w:rsid w:val="00CC754E"/>
    <w:rsid w:val="00CC7AFD"/>
    <w:rsid w:val="00CD00EE"/>
    <w:rsid w:val="00CD0A85"/>
    <w:rsid w:val="00CD0F45"/>
    <w:rsid w:val="00CD4A26"/>
    <w:rsid w:val="00CD649F"/>
    <w:rsid w:val="00CE11F6"/>
    <w:rsid w:val="00CE2130"/>
    <w:rsid w:val="00CE257A"/>
    <w:rsid w:val="00CE598D"/>
    <w:rsid w:val="00CE61FE"/>
    <w:rsid w:val="00CE62B6"/>
    <w:rsid w:val="00CE766A"/>
    <w:rsid w:val="00CE7F31"/>
    <w:rsid w:val="00CF15C3"/>
    <w:rsid w:val="00CF191A"/>
    <w:rsid w:val="00CF333E"/>
    <w:rsid w:val="00CF59BE"/>
    <w:rsid w:val="00CF688C"/>
    <w:rsid w:val="00D054E9"/>
    <w:rsid w:val="00D078B0"/>
    <w:rsid w:val="00D12069"/>
    <w:rsid w:val="00D12BFF"/>
    <w:rsid w:val="00D13BC0"/>
    <w:rsid w:val="00D14189"/>
    <w:rsid w:val="00D14A72"/>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1528"/>
    <w:rsid w:val="00D34CB7"/>
    <w:rsid w:val="00D35573"/>
    <w:rsid w:val="00D35CD3"/>
    <w:rsid w:val="00D36CB1"/>
    <w:rsid w:val="00D376CD"/>
    <w:rsid w:val="00D43074"/>
    <w:rsid w:val="00D45853"/>
    <w:rsid w:val="00D45AF9"/>
    <w:rsid w:val="00D45C50"/>
    <w:rsid w:val="00D531DD"/>
    <w:rsid w:val="00D53894"/>
    <w:rsid w:val="00D54305"/>
    <w:rsid w:val="00D561AC"/>
    <w:rsid w:val="00D56464"/>
    <w:rsid w:val="00D57C6A"/>
    <w:rsid w:val="00D60297"/>
    <w:rsid w:val="00D6136E"/>
    <w:rsid w:val="00D61A13"/>
    <w:rsid w:val="00D61BC5"/>
    <w:rsid w:val="00D62756"/>
    <w:rsid w:val="00D62B2E"/>
    <w:rsid w:val="00D63665"/>
    <w:rsid w:val="00D639C9"/>
    <w:rsid w:val="00D64CD9"/>
    <w:rsid w:val="00D65A72"/>
    <w:rsid w:val="00D66598"/>
    <w:rsid w:val="00D67AA0"/>
    <w:rsid w:val="00D71126"/>
    <w:rsid w:val="00D7216F"/>
    <w:rsid w:val="00D776E8"/>
    <w:rsid w:val="00D77C14"/>
    <w:rsid w:val="00D80930"/>
    <w:rsid w:val="00D81F7A"/>
    <w:rsid w:val="00D83C27"/>
    <w:rsid w:val="00D8411D"/>
    <w:rsid w:val="00D856A7"/>
    <w:rsid w:val="00D86377"/>
    <w:rsid w:val="00D9121C"/>
    <w:rsid w:val="00D928D0"/>
    <w:rsid w:val="00D96DFE"/>
    <w:rsid w:val="00D96EC5"/>
    <w:rsid w:val="00D979C4"/>
    <w:rsid w:val="00DA0FA4"/>
    <w:rsid w:val="00DA634E"/>
    <w:rsid w:val="00DA6677"/>
    <w:rsid w:val="00DB2C2E"/>
    <w:rsid w:val="00DB3D5B"/>
    <w:rsid w:val="00DB52A5"/>
    <w:rsid w:val="00DB65B8"/>
    <w:rsid w:val="00DB788C"/>
    <w:rsid w:val="00DC44D3"/>
    <w:rsid w:val="00DC4A64"/>
    <w:rsid w:val="00DC7D5E"/>
    <w:rsid w:val="00DC7EE2"/>
    <w:rsid w:val="00DD0337"/>
    <w:rsid w:val="00DD0B52"/>
    <w:rsid w:val="00DD19B4"/>
    <w:rsid w:val="00DD3093"/>
    <w:rsid w:val="00DD3E7C"/>
    <w:rsid w:val="00DD482C"/>
    <w:rsid w:val="00DD4A67"/>
    <w:rsid w:val="00DD55A3"/>
    <w:rsid w:val="00DD5C31"/>
    <w:rsid w:val="00DD71F2"/>
    <w:rsid w:val="00DD7807"/>
    <w:rsid w:val="00DE046C"/>
    <w:rsid w:val="00DE2684"/>
    <w:rsid w:val="00DE4E29"/>
    <w:rsid w:val="00DE7596"/>
    <w:rsid w:val="00DE798F"/>
    <w:rsid w:val="00DF15EE"/>
    <w:rsid w:val="00DF4CDF"/>
    <w:rsid w:val="00DF50A8"/>
    <w:rsid w:val="00DF5456"/>
    <w:rsid w:val="00DF5706"/>
    <w:rsid w:val="00DF6886"/>
    <w:rsid w:val="00DF699A"/>
    <w:rsid w:val="00DF6D45"/>
    <w:rsid w:val="00E00829"/>
    <w:rsid w:val="00E00901"/>
    <w:rsid w:val="00E00C26"/>
    <w:rsid w:val="00E022D3"/>
    <w:rsid w:val="00E05F7E"/>
    <w:rsid w:val="00E063FA"/>
    <w:rsid w:val="00E073EF"/>
    <w:rsid w:val="00E07A52"/>
    <w:rsid w:val="00E117A7"/>
    <w:rsid w:val="00E11944"/>
    <w:rsid w:val="00E11A2A"/>
    <w:rsid w:val="00E11B22"/>
    <w:rsid w:val="00E14F8E"/>
    <w:rsid w:val="00E158FF"/>
    <w:rsid w:val="00E16203"/>
    <w:rsid w:val="00E17CE7"/>
    <w:rsid w:val="00E20276"/>
    <w:rsid w:val="00E232F9"/>
    <w:rsid w:val="00E23C0C"/>
    <w:rsid w:val="00E2449D"/>
    <w:rsid w:val="00E25F2E"/>
    <w:rsid w:val="00E3007B"/>
    <w:rsid w:val="00E342C0"/>
    <w:rsid w:val="00E3576A"/>
    <w:rsid w:val="00E367B2"/>
    <w:rsid w:val="00E37E97"/>
    <w:rsid w:val="00E400FB"/>
    <w:rsid w:val="00E41719"/>
    <w:rsid w:val="00E4348C"/>
    <w:rsid w:val="00E43527"/>
    <w:rsid w:val="00E439A3"/>
    <w:rsid w:val="00E44D11"/>
    <w:rsid w:val="00E44D5F"/>
    <w:rsid w:val="00E46CA0"/>
    <w:rsid w:val="00E514F7"/>
    <w:rsid w:val="00E51DE3"/>
    <w:rsid w:val="00E520F4"/>
    <w:rsid w:val="00E53925"/>
    <w:rsid w:val="00E54D77"/>
    <w:rsid w:val="00E54FD9"/>
    <w:rsid w:val="00E5529D"/>
    <w:rsid w:val="00E55322"/>
    <w:rsid w:val="00E616CB"/>
    <w:rsid w:val="00E62E55"/>
    <w:rsid w:val="00E6357F"/>
    <w:rsid w:val="00E636AF"/>
    <w:rsid w:val="00E65139"/>
    <w:rsid w:val="00E66A15"/>
    <w:rsid w:val="00E66EDB"/>
    <w:rsid w:val="00E67E5F"/>
    <w:rsid w:val="00E71EBB"/>
    <w:rsid w:val="00E7232E"/>
    <w:rsid w:val="00E72511"/>
    <w:rsid w:val="00E72835"/>
    <w:rsid w:val="00E74478"/>
    <w:rsid w:val="00E749E4"/>
    <w:rsid w:val="00E7738E"/>
    <w:rsid w:val="00E810E0"/>
    <w:rsid w:val="00E9020E"/>
    <w:rsid w:val="00E92E64"/>
    <w:rsid w:val="00E945C3"/>
    <w:rsid w:val="00E973AF"/>
    <w:rsid w:val="00E97D6E"/>
    <w:rsid w:val="00EA2B8D"/>
    <w:rsid w:val="00EA307D"/>
    <w:rsid w:val="00EA4B27"/>
    <w:rsid w:val="00EB1D52"/>
    <w:rsid w:val="00EB1F70"/>
    <w:rsid w:val="00EB2852"/>
    <w:rsid w:val="00EB3F2F"/>
    <w:rsid w:val="00EB3FF9"/>
    <w:rsid w:val="00EB46CD"/>
    <w:rsid w:val="00EB5E1B"/>
    <w:rsid w:val="00EB74CC"/>
    <w:rsid w:val="00EB7DA9"/>
    <w:rsid w:val="00EC00B9"/>
    <w:rsid w:val="00EC03F4"/>
    <w:rsid w:val="00EC1440"/>
    <w:rsid w:val="00EC1C59"/>
    <w:rsid w:val="00EC1DFF"/>
    <w:rsid w:val="00EC2FCF"/>
    <w:rsid w:val="00EC304E"/>
    <w:rsid w:val="00EC3342"/>
    <w:rsid w:val="00EC5C61"/>
    <w:rsid w:val="00EC7877"/>
    <w:rsid w:val="00ED1976"/>
    <w:rsid w:val="00ED1D21"/>
    <w:rsid w:val="00ED2A0F"/>
    <w:rsid w:val="00ED4463"/>
    <w:rsid w:val="00ED473B"/>
    <w:rsid w:val="00ED4C3E"/>
    <w:rsid w:val="00ED5F9E"/>
    <w:rsid w:val="00ED62EB"/>
    <w:rsid w:val="00ED6EE8"/>
    <w:rsid w:val="00ED7A7E"/>
    <w:rsid w:val="00EE5483"/>
    <w:rsid w:val="00EE70E0"/>
    <w:rsid w:val="00EF027C"/>
    <w:rsid w:val="00EF273C"/>
    <w:rsid w:val="00EF3C7B"/>
    <w:rsid w:val="00EF6283"/>
    <w:rsid w:val="00EF703E"/>
    <w:rsid w:val="00EF7A3A"/>
    <w:rsid w:val="00F0055A"/>
    <w:rsid w:val="00F01AF8"/>
    <w:rsid w:val="00F01B6F"/>
    <w:rsid w:val="00F063F2"/>
    <w:rsid w:val="00F07DED"/>
    <w:rsid w:val="00F12B4E"/>
    <w:rsid w:val="00F13346"/>
    <w:rsid w:val="00F1440E"/>
    <w:rsid w:val="00F14754"/>
    <w:rsid w:val="00F16A2B"/>
    <w:rsid w:val="00F2105A"/>
    <w:rsid w:val="00F21DE4"/>
    <w:rsid w:val="00F2206B"/>
    <w:rsid w:val="00F227B5"/>
    <w:rsid w:val="00F22CF9"/>
    <w:rsid w:val="00F2450C"/>
    <w:rsid w:val="00F3119B"/>
    <w:rsid w:val="00F31F6F"/>
    <w:rsid w:val="00F3346B"/>
    <w:rsid w:val="00F35D70"/>
    <w:rsid w:val="00F36381"/>
    <w:rsid w:val="00F409AB"/>
    <w:rsid w:val="00F41810"/>
    <w:rsid w:val="00F42573"/>
    <w:rsid w:val="00F44839"/>
    <w:rsid w:val="00F45E27"/>
    <w:rsid w:val="00F53E54"/>
    <w:rsid w:val="00F55479"/>
    <w:rsid w:val="00F57122"/>
    <w:rsid w:val="00F57DA6"/>
    <w:rsid w:val="00F61D6A"/>
    <w:rsid w:val="00F628A4"/>
    <w:rsid w:val="00F6362D"/>
    <w:rsid w:val="00F64D3A"/>
    <w:rsid w:val="00F64D93"/>
    <w:rsid w:val="00F65FA2"/>
    <w:rsid w:val="00F70A70"/>
    <w:rsid w:val="00F714B1"/>
    <w:rsid w:val="00F71701"/>
    <w:rsid w:val="00F71929"/>
    <w:rsid w:val="00F7205A"/>
    <w:rsid w:val="00F72096"/>
    <w:rsid w:val="00F730B0"/>
    <w:rsid w:val="00F744AD"/>
    <w:rsid w:val="00F7541F"/>
    <w:rsid w:val="00F835CD"/>
    <w:rsid w:val="00F84552"/>
    <w:rsid w:val="00F860D9"/>
    <w:rsid w:val="00F860DB"/>
    <w:rsid w:val="00F92470"/>
    <w:rsid w:val="00F97289"/>
    <w:rsid w:val="00F97920"/>
    <w:rsid w:val="00F979AD"/>
    <w:rsid w:val="00F97F4E"/>
    <w:rsid w:val="00FA1ADE"/>
    <w:rsid w:val="00FA1B2A"/>
    <w:rsid w:val="00FA3222"/>
    <w:rsid w:val="00FA383F"/>
    <w:rsid w:val="00FA76D0"/>
    <w:rsid w:val="00FA7C30"/>
    <w:rsid w:val="00FB0FEB"/>
    <w:rsid w:val="00FB11BB"/>
    <w:rsid w:val="00FB1402"/>
    <w:rsid w:val="00FB5DAC"/>
    <w:rsid w:val="00FB609C"/>
    <w:rsid w:val="00FC20C8"/>
    <w:rsid w:val="00FC23B9"/>
    <w:rsid w:val="00FC32E3"/>
    <w:rsid w:val="00FC4818"/>
    <w:rsid w:val="00FC7258"/>
    <w:rsid w:val="00FD0FC2"/>
    <w:rsid w:val="00FD1CED"/>
    <w:rsid w:val="00FD6282"/>
    <w:rsid w:val="00FD667E"/>
    <w:rsid w:val="00FE292A"/>
    <w:rsid w:val="00FE2D4E"/>
    <w:rsid w:val="00FE3C09"/>
    <w:rsid w:val="00FE3CE7"/>
    <w:rsid w:val="00FE75C8"/>
    <w:rsid w:val="00FF140C"/>
    <w:rsid w:val="00FF233C"/>
    <w:rsid w:val="00FF27D4"/>
    <w:rsid w:val="00FF2F8D"/>
    <w:rsid w:val="00FF3531"/>
    <w:rsid w:val="00FF3836"/>
    <w:rsid w:val="00FF5C60"/>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EE8DF356-EF53-42F2-83BF-ABBDCCF79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925"/>
    <w:pPr>
      <w:spacing w:after="180" w:line="264" w:lineRule="auto"/>
    </w:pPr>
    <w:rPr>
      <w:rFonts w:ascii="Calibri" w:hAnsi="Calibri"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A217B9"/>
    <w:pPr>
      <w:keepNext/>
      <w:pageBreakBefore/>
      <w:numPr>
        <w:numId w:val="7"/>
      </w:numPr>
      <w:spacing w:before="480" w:after="240" w:line="240" w:lineRule="auto"/>
      <w:ind w:left="431" w:hanging="431"/>
      <w:outlineLvl w:val="0"/>
    </w:pPr>
    <w:rPr>
      <w:rFonts w:asciiTheme="majorHAnsi" w:hAnsiTheme="majorHAnsi"/>
      <w:caps/>
      <w:color w:val="416C75"/>
      <w:sz w:val="32"/>
      <w:szCs w:val="32"/>
    </w:rPr>
  </w:style>
  <w:style w:type="paragraph" w:styleId="Heading2">
    <w:name w:val="heading 2"/>
    <w:basedOn w:val="Heading1"/>
    <w:next w:val="Normal"/>
    <w:link w:val="Heading2Char"/>
    <w:uiPriority w:val="9"/>
    <w:unhideWhenUsed/>
    <w:qFormat/>
    <w:rsid w:val="00A217B9"/>
    <w:pPr>
      <w:pageBreakBefore w:val="0"/>
      <w:numPr>
        <w:ilvl w:val="1"/>
      </w:numPr>
      <w:spacing w:before="360"/>
      <w:ind w:left="578" w:hanging="578"/>
      <w:outlineLvl w:val="1"/>
    </w:pPr>
    <w:rPr>
      <w:color w:val="5E878F"/>
      <w:spacing w:val="20"/>
      <w:sz w:val="28"/>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B9"/>
    <w:rPr>
      <w:rFonts w:asciiTheme="majorHAnsi" w:hAnsiTheme="majorHAnsi" w:cs="Times New Roman"/>
      <w:caps/>
      <w:color w:val="416C75"/>
      <w:sz w:val="32"/>
      <w:szCs w:val="32"/>
      <w:lang w:val="en-GB" w:eastAsia="ja-JP"/>
    </w:rPr>
  </w:style>
  <w:style w:type="character" w:customStyle="1" w:styleId="Heading2Char">
    <w:name w:val="Heading 2 Char"/>
    <w:basedOn w:val="DefaultParagraphFont"/>
    <w:link w:val="Heading2"/>
    <w:uiPriority w:val="9"/>
    <w:rsid w:val="00A217B9"/>
    <w:rPr>
      <w:rFonts w:asciiTheme="majorHAnsi" w:hAnsiTheme="majorHAnsi" w:cs="Times New Roman"/>
      <w:caps/>
      <w:color w:val="5E878F"/>
      <w:spacing w:val="20"/>
      <w:sz w:val="28"/>
      <w:szCs w:val="28"/>
      <w:lang w:val="en-GB" w:eastAsia="ja-JP"/>
    </w:rPr>
  </w:style>
  <w:style w:type="character" w:customStyle="1" w:styleId="Heading3Char">
    <w:name w:val="Heading 3 Char"/>
    <w:basedOn w:val="DefaultParagraphFont"/>
    <w:link w:val="Heading3"/>
    <w:uiPriority w:val="9"/>
    <w:rsid w:val="002F7925"/>
    <w:rPr>
      <w:rFonts w:asciiTheme="majorHAnsi" w:hAnsiTheme="majorHAnsi" w:cs="Times New Roman"/>
      <w:caps/>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rsid w:val="00FD667E"/>
    <w:pPr>
      <w:keepNext/>
      <w:spacing w:after="720" w:line="240" w:lineRule="auto"/>
    </w:pPr>
    <w:rPr>
      <w:rFonts w:asciiTheme="majorHAnsi" w:hAnsiTheme="majorHAnsi"/>
      <w:b/>
      <w:caps/>
      <w:color w:val="AF1317"/>
      <w:spacing w:val="50"/>
      <w:sz w:val="36"/>
      <w:szCs w:val="22"/>
    </w:rPr>
  </w:style>
  <w:style w:type="character" w:customStyle="1" w:styleId="SubtitleChar">
    <w:name w:val="Subtitle Char"/>
    <w:basedOn w:val="DefaultParagraphFont"/>
    <w:link w:val="Subtitle"/>
    <w:uiPriority w:val="11"/>
    <w:rsid w:val="00FD667E"/>
    <w:rPr>
      <w:rFonts w:asciiTheme="majorHAnsi" w:hAnsiTheme="majorHAnsi" w:cs="Times New Roman"/>
      <w:b/>
      <w:caps/>
      <w:color w:val="AF1317"/>
      <w:spacing w:val="50"/>
      <w:sz w:val="36"/>
      <w:lang w:val="en-GB" w:eastAsia="ja-JP"/>
    </w:rPr>
  </w:style>
  <w:style w:type="paragraph" w:styleId="Title">
    <w:name w:val="Title"/>
    <w:basedOn w:val="Normal"/>
    <w:link w:val="TitleChar"/>
    <w:uiPriority w:val="10"/>
    <w:qFormat/>
    <w:rsid w:val="009851AC"/>
    <w:pPr>
      <w:spacing w:after="0" w:line="240" w:lineRule="auto"/>
    </w:pPr>
    <w:rPr>
      <w:rFonts w:asciiTheme="minorHAnsi" w:hAnsiTheme="minorHAnsi"/>
      <w:color w:val="244850"/>
      <w:sz w:val="56"/>
      <w:szCs w:val="48"/>
    </w:rPr>
  </w:style>
  <w:style w:type="character" w:customStyle="1" w:styleId="TitleChar">
    <w:name w:val="Title Char"/>
    <w:basedOn w:val="DefaultParagraphFont"/>
    <w:link w:val="Title"/>
    <w:uiPriority w:val="10"/>
    <w:rsid w:val="009851AC"/>
    <w:rPr>
      <w:rFonts w:cs="Times New Roman"/>
      <w:color w:val="244850"/>
      <w:sz w:val="56"/>
      <w:szCs w:val="48"/>
      <w:lang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2F7925"/>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sid w:val="002F7925"/>
    <w:rPr>
      <w:rFonts w:ascii="Calibri" w:hAnsi="Calibri"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Calibri" w:hAnsi="Calibri"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Calibri" w:hAnsi="Calibri"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Calibri" w:hAnsi="Calibri"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Calibri" w:hAnsi="Calibri"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Calibri" w:hAnsi="Calibri"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6605C9"/>
    <w:pPr>
      <w:tabs>
        <w:tab w:val="left" w:pos="432"/>
        <w:tab w:val="left" w:pos="720"/>
        <w:tab w:val="right" w:leader="dot" w:pos="8630"/>
      </w:tabs>
      <w:spacing w:before="180" w:after="40" w:line="240" w:lineRule="auto"/>
    </w:pPr>
    <w:rPr>
      <w:b/>
      <w:caps/>
      <w:noProof/>
    </w:rPr>
  </w:style>
  <w:style w:type="paragraph" w:styleId="TOC2">
    <w:name w:val="toc 2"/>
    <w:basedOn w:val="Normal"/>
    <w:next w:val="Normal"/>
    <w:autoRedefine/>
    <w:uiPriority w:val="39"/>
    <w:unhideWhenUsed/>
    <w:qFormat/>
    <w:rsid w:val="00A854C3"/>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F7925"/>
    <w:pPr>
      <w:pBdr>
        <w:top w:val="single" w:sz="4" w:space="1" w:color="94B6D2" w:themeColor="accent1"/>
      </w:pBdr>
      <w:jc w:val="right"/>
    </w:pPr>
    <w:rPr>
      <w:color w:val="775F55" w:themeColor="text2"/>
      <w:sz w:val="20"/>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val="0"/>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
  <Relationship Id="rId1" Type="http://schemas.openxmlformats.org/officeDocument/2006/relationships/customXml" Target="../customXml/item1.xml"/>
  <Relationship Id="rId10" Type="http://schemas.openxmlformats.org/officeDocument/2006/relationships/image" Target="media/image6.png"/>
  <Relationship Id="rId100" Type="http://schemas.openxmlformats.org/officeDocument/2006/relationships/image" Target="media/image86.png"/>
  <Relationship Id="rId101" Type="http://schemas.openxmlformats.org/officeDocument/2006/relationships/image" Target="media/image87.png"/>
  <Relationship Id="rId102" Type="http://schemas.openxmlformats.org/officeDocument/2006/relationships/image" Target="media/image88.png"/>
  <Relationship Id="rId103" Type="http://schemas.openxmlformats.org/officeDocument/2006/relationships/image" Target="media/image89.png"/>
  <Relationship Id="rId104" Type="http://schemas.openxmlformats.org/officeDocument/2006/relationships/image" Target="media/image90.png"/>
  <Relationship Id="rId105" Type="http://schemas.openxmlformats.org/officeDocument/2006/relationships/image" Target="media/image91.png"/>
  <Relationship Id="rId106" Type="http://schemas.openxmlformats.org/officeDocument/2006/relationships/image" Target="media/image92.png"/>
  <Relationship Id="rId107" Type="http://schemas.openxmlformats.org/officeDocument/2006/relationships/image" Target="media/image93.png"/>
  <Relationship Id="rId108" Type="http://schemas.openxmlformats.org/officeDocument/2006/relationships/image" Target="media/image94.png"/>
  <Relationship Id="rId109" Type="http://schemas.openxmlformats.org/officeDocument/2006/relationships/image" Target="media/image95.png"/>
  <Relationship Id="rId11" Type="http://schemas.openxmlformats.org/officeDocument/2006/relationships/header" Target="header1.xml"/>
  <Relationship Id="rId110" Type="http://schemas.openxmlformats.org/officeDocument/2006/relationships/image" Target="media/image96.png"/>
  <Relationship Id="rId111" Type="http://schemas.openxmlformats.org/officeDocument/2006/relationships/image" Target="media/image97.png"/>
  <Relationship Id="rId112" Type="http://schemas.openxmlformats.org/officeDocument/2006/relationships/image" Target="media/image98.png"/>
  <Relationship Id="rId113" Type="http://schemas.openxmlformats.org/officeDocument/2006/relationships/image" Target="media/image99.png"/>
  <Relationship Id="rId114" Type="http://schemas.openxmlformats.org/officeDocument/2006/relationships/image" Target="media/image100.png"/>
  <Relationship Id="rId115" Type="http://schemas.openxmlformats.org/officeDocument/2006/relationships/image" Target="media/image101.png"/>
  <Relationship Id="rId116" Type="http://schemas.openxmlformats.org/officeDocument/2006/relationships/image" Target="media/image102.png"/>
  <Relationship Id="rId117" Type="http://schemas.openxmlformats.org/officeDocument/2006/relationships/image" Target="media/image103.png"/>
  <Relationship Id="rId118" Type="http://schemas.openxmlformats.org/officeDocument/2006/relationships/image" Target="media/image104.png"/>
  <Relationship Id="rId119" Type="http://schemas.openxmlformats.org/officeDocument/2006/relationships/image" Target="media/image105.png"/>
  <Relationship Id="rId12" Type="http://schemas.openxmlformats.org/officeDocument/2006/relationships/header" Target="header2.xml"/>
  <Relationship Id="rId120" Type="http://schemas.openxmlformats.org/officeDocument/2006/relationships/image" Target="media/image106.png"/>
  <Relationship Id="rId121" Type="http://schemas.openxmlformats.org/officeDocument/2006/relationships/image" Target="media/image107.png"/>
  <Relationship Id="rId122" Type="http://schemas.openxmlformats.org/officeDocument/2006/relationships/image" Target="media/image108.png"/>
  <Relationship Id="rId123" Type="http://schemas.openxmlformats.org/officeDocument/2006/relationships/image" Target="media/image109.png"/>
  <Relationship Id="rId124" Type="http://schemas.openxmlformats.org/officeDocument/2006/relationships/image" Target="media/image110.png"/>
  <Relationship Id="rId125" Type="http://schemas.openxmlformats.org/officeDocument/2006/relationships/image" Target="media/image111.png"/>
  <Relationship Id="rId126" Type="http://schemas.openxmlformats.org/officeDocument/2006/relationships/image" Target="media/image112.png"/>
  <Relationship Id="rId127" Type="http://schemas.openxmlformats.org/officeDocument/2006/relationships/image" Target="media/image113.png"/>
  <Relationship Id="rId128" Type="http://schemas.openxmlformats.org/officeDocument/2006/relationships/image" Target="media/image114.png"/>
  <Relationship Id="rId129" Type="http://schemas.openxmlformats.org/officeDocument/2006/relationships/image" Target="media/image115.png"/>
  <Relationship Id="rId13" Type="http://schemas.openxmlformats.org/officeDocument/2006/relationships/footer" Target="footer1.xml"/>
  <Relationship Id="rId130" Type="http://schemas.openxmlformats.org/officeDocument/2006/relationships/image" Target="media/image116.png"/>
  <Relationship Id="rId131" Type="http://schemas.openxmlformats.org/officeDocument/2006/relationships/image" Target="media/image117.png"/>
  <Relationship Id="rId132" Type="http://schemas.openxmlformats.org/officeDocument/2006/relationships/image" Target="media/image118.png"/>
  <Relationship Id="rId133" Type="http://schemas.openxmlformats.org/officeDocument/2006/relationships/image" Target="media/image119.png"/>
  <Relationship Id="rId134" Type="http://schemas.openxmlformats.org/officeDocument/2006/relationships/image" Target="media/image120.png"/>
  <Relationship Id="rId135" Type="http://schemas.openxmlformats.org/officeDocument/2006/relationships/image" Target="media/image121.png"/>
  <Relationship Id="rId136" Type="http://schemas.openxmlformats.org/officeDocument/2006/relationships/image" Target="media/image122.png"/>
  <Relationship Id="rId137" Type="http://schemas.openxmlformats.org/officeDocument/2006/relationships/image" Target="media/image123.png"/>
  <Relationship Id="rId138" Type="http://schemas.openxmlformats.org/officeDocument/2006/relationships/image" Target="media/image124.png"/>
  <Relationship Id="rId139" Type="http://schemas.openxmlformats.org/officeDocument/2006/relationships/image" Target="media/image125.png"/>
  <Relationship Id="rId14" Type="http://schemas.openxmlformats.org/officeDocument/2006/relationships/footer" Target="footer2.xml"/>
  <Relationship Id="rId140" Type="http://schemas.openxmlformats.org/officeDocument/2006/relationships/image" Target="media/image126.png"/>
  <Relationship Id="rId141" Type="http://schemas.openxmlformats.org/officeDocument/2006/relationships/image" Target="media/image127.png"/>
  <Relationship Id="rId142" Type="http://schemas.openxmlformats.org/officeDocument/2006/relationships/image" Target="media/image128.png"/>
  <Relationship Id="rId143" Type="http://schemas.openxmlformats.org/officeDocument/2006/relationships/image" Target="media/image129.png"/>
  <Relationship Id="rId144" Type="http://schemas.openxmlformats.org/officeDocument/2006/relationships/image" Target="media/image130.png"/>
  <Relationship Id="rId145" Type="http://schemas.openxmlformats.org/officeDocument/2006/relationships/image" Target="media/image131.png"/>
  <Relationship Id="rId146" Type="http://schemas.openxmlformats.org/officeDocument/2006/relationships/image" Target="media/image132.png"/>
  <Relationship Id="rId147" Type="http://schemas.openxmlformats.org/officeDocument/2006/relationships/image" Target="media/image133.png"/>
  <Relationship Id="rId148" Type="http://schemas.openxmlformats.org/officeDocument/2006/relationships/image" Target="media/image134.png"/>
  <Relationship Id="rId149" Type="http://schemas.openxmlformats.org/officeDocument/2006/relationships/image" Target="media/image135.png"/>
  <Relationship Id="rId15" Type="http://schemas.openxmlformats.org/officeDocument/2006/relationships/header" Target="header3.xml"/>
  <Relationship Id="rId150" Type="http://schemas.openxmlformats.org/officeDocument/2006/relationships/image" Target="media/image136.png"/>
  <Relationship Id="rId151" Type="http://schemas.openxmlformats.org/officeDocument/2006/relationships/image" Target="media/image137.png"/>
  <Relationship Id="rId152" Type="http://schemas.openxmlformats.org/officeDocument/2006/relationships/image" Target="media/image138.png"/>
  <Relationship Id="rId153" Type="http://schemas.openxmlformats.org/officeDocument/2006/relationships/image" Target="media/image139.png"/>
  <Relationship Id="rId154" Type="http://schemas.openxmlformats.org/officeDocument/2006/relationships/image" Target="media/image140.png"/>
  <Relationship Id="rId155" Type="http://schemas.openxmlformats.org/officeDocument/2006/relationships/image" Target="media/image141.png"/>
  <Relationship Id="rId156" Type="http://schemas.openxmlformats.org/officeDocument/2006/relationships/image" Target="media/image142.png"/>
  <Relationship Id="rId157" Type="http://schemas.openxmlformats.org/officeDocument/2006/relationships/image" Target="media/image143.png"/>
  <Relationship Id="rId158" Type="http://schemas.openxmlformats.org/officeDocument/2006/relationships/image" Target="media/image144.png"/>
  <Relationship Id="rId159" Type="http://schemas.openxmlformats.org/officeDocument/2006/relationships/image" Target="media/image145.png"/>
  <Relationship Id="rId16" Type="http://schemas.openxmlformats.org/officeDocument/2006/relationships/footer" Target="footer3.xml"/>
  <Relationship Id="rId160" Type="http://schemas.openxmlformats.org/officeDocument/2006/relationships/image" Target="media/image146.png"/>
  <Relationship Id="rId161" Type="http://schemas.openxmlformats.org/officeDocument/2006/relationships/image" Target="media/image147.png"/>
  <Relationship Id="rId162" Type="http://schemas.openxmlformats.org/officeDocument/2006/relationships/image" Target="media/image148.png"/>
  <Relationship Id="rId163" Type="http://schemas.openxmlformats.org/officeDocument/2006/relationships/image" Target="media/image149.png"/>
  <Relationship Id="rId164" Type="http://schemas.openxmlformats.org/officeDocument/2006/relationships/image" Target="media/image150.png"/>
  <Relationship Id="rId165" Type="http://schemas.openxmlformats.org/officeDocument/2006/relationships/image" Target="media/image151.png"/>
  <Relationship Id="rId166" Type="http://schemas.openxmlformats.org/officeDocument/2006/relationships/image" Target="media/image152.png"/>
  <Relationship Id="rId167" Type="http://schemas.openxmlformats.org/officeDocument/2006/relationships/image" Target="media/image153.png"/>
  <Relationship Id="rId168" Type="http://schemas.openxmlformats.org/officeDocument/2006/relationships/image" Target="media/image154.png"/>
  <Relationship Id="rId169" Type="http://schemas.openxmlformats.org/officeDocument/2006/relationships/image" Target="media/image155.png"/>
  <Relationship Id="rId17" Type="http://schemas.openxmlformats.org/officeDocument/2006/relationships/hyperlink" TargetMode="External" Target="mailto:fred@xenit.eu"/>
  <Relationship Id="rId170" Type="http://schemas.openxmlformats.org/officeDocument/2006/relationships/image" Target="media/image156.png"/>
  <Relationship Id="rId171" Type="http://schemas.openxmlformats.org/officeDocument/2006/relationships/image" Target="media/image157.png"/>
  <Relationship Id="rId172" Type="http://schemas.openxmlformats.org/officeDocument/2006/relationships/image" Target="media/image158.png"/>
  <Relationship Id="rId173" Type="http://schemas.openxmlformats.org/officeDocument/2006/relationships/image" Target="media/image159.png"/>
  <Relationship Id="rId174" Type="http://schemas.openxmlformats.org/officeDocument/2006/relationships/image" Target="media/image160.png"/>
  <Relationship Id="rId175" Type="http://schemas.openxmlformats.org/officeDocument/2006/relationships/image" Target="media/image161.png"/>
  <Relationship Id="rId176" Type="http://schemas.openxmlformats.org/officeDocument/2006/relationships/image" Target="media/image162.png"/>
  <Relationship Id="rId177" Type="http://schemas.openxmlformats.org/officeDocument/2006/relationships/image" Target="media/image163.png"/>
  <Relationship Id="rId178" Type="http://schemas.openxmlformats.org/officeDocument/2006/relationships/image" Target="media/image164.png"/>
  <Relationship Id="rId179" Type="http://schemas.openxmlformats.org/officeDocument/2006/relationships/image" Target="media/image165.png"/>
  <Relationship Id="rId18" Type="http://schemas.openxmlformats.org/officeDocument/2006/relationships/header" Target="header4.xml"/>
  <Relationship Id="rId180" Type="http://schemas.openxmlformats.org/officeDocument/2006/relationships/image" Target="media/image166.png"/>
  <Relationship Id="rId181" Type="http://schemas.openxmlformats.org/officeDocument/2006/relationships/image" Target="media/image167.png"/>
  <Relationship Id="rId182" Type="http://schemas.openxmlformats.org/officeDocument/2006/relationships/image" Target="media/image168.png"/>
  <Relationship Id="rId183" Type="http://schemas.openxmlformats.org/officeDocument/2006/relationships/image" Target="media/image169.png"/>
  <Relationship Id="rId184" Type="http://schemas.openxmlformats.org/officeDocument/2006/relationships/image" Target="media/image170.png"/>
  <Relationship Id="rId185" Type="http://schemas.openxmlformats.org/officeDocument/2006/relationships/image" Target="media/image171.png"/>
  <Relationship Id="rId186" Type="http://schemas.openxmlformats.org/officeDocument/2006/relationships/image" Target="media/image172.png"/>
  <Relationship Id="rId187" Type="http://schemas.openxmlformats.org/officeDocument/2006/relationships/image" Target="media/image173.png"/>
  <Relationship Id="rId188" Type="http://schemas.openxmlformats.org/officeDocument/2006/relationships/image" Target="media/image174.png"/>
  <Relationship Id="rId189" Type="http://schemas.openxmlformats.org/officeDocument/2006/relationships/image" Target="media/image175.png"/>
  <Relationship Id="rId19" Type="http://schemas.openxmlformats.org/officeDocument/2006/relationships/footer" Target="footer4.xml"/>
  <Relationship Id="rId190" Type="http://schemas.openxmlformats.org/officeDocument/2006/relationships/image" Target="media/image176.png"/>
  <Relationship Id="rId191" Type="http://schemas.openxmlformats.org/officeDocument/2006/relationships/image" Target="media/image177.png"/>
  <Relationship Id="rId192" Type="http://schemas.openxmlformats.org/officeDocument/2006/relationships/image" Target="media/image178.png"/>
  <Relationship Id="rId193" Type="http://schemas.openxmlformats.org/officeDocument/2006/relationships/image" Target="media/image179.png"/>
  <Relationship Id="rId194" Type="http://schemas.openxmlformats.org/officeDocument/2006/relationships/image" Target="media/image180.png"/>
  <Relationship Id="rId195" Type="http://schemas.openxmlformats.org/officeDocument/2006/relationships/image" Target="media/image181.png"/>
  <Relationship Id="rId196" Type="http://schemas.openxmlformats.org/officeDocument/2006/relationships/image" Target="media/image182.png"/>
  <Relationship Id="rId197" Type="http://schemas.openxmlformats.org/officeDocument/2006/relationships/image" Target="media/image183.png"/>
  <Relationship Id="rId198" Type="http://schemas.openxmlformats.org/officeDocument/2006/relationships/image" Target="media/image184.png"/>
  <Relationship Id="rId199" Type="http://schemas.openxmlformats.org/officeDocument/2006/relationships/image" Target="media/image185.png"/>
  <Relationship Id="rId2" Type="http://schemas.openxmlformats.org/officeDocument/2006/relationships/customXml" Target="../customXml/item2.xml"/>
  <Relationship Id="rId20" Type="http://schemas.openxmlformats.org/officeDocument/2006/relationships/header" Target="header5.xml"/>
  <Relationship Id="rId200" Type="http://schemas.openxmlformats.org/officeDocument/2006/relationships/image" Target="media/image186.png"/>
  <Relationship Id="rId201" Type="http://schemas.openxmlformats.org/officeDocument/2006/relationships/image" Target="media/image187.png"/>
  <Relationship Id="rId202" Type="http://schemas.openxmlformats.org/officeDocument/2006/relationships/image" Target="media/image188.png"/>
  <Relationship Id="rId203" Type="http://schemas.openxmlformats.org/officeDocument/2006/relationships/image" Target="media/image189.png"/>
  <Relationship Id="rId204" Type="http://schemas.openxmlformats.org/officeDocument/2006/relationships/image" Target="media/image190.png"/>
  <Relationship Id="rId205" Type="http://schemas.openxmlformats.org/officeDocument/2006/relationships/hyperlink" TargetMode="External" Target="mailto:support@xenit.eu"/>
  <Relationship Id="rId206" Type="http://schemas.openxmlformats.org/officeDocument/2006/relationships/image" Target="media/image191.png"/>
  <Relationship Id="rId207" Type="http://schemas.openxmlformats.org/officeDocument/2006/relationships/image" Target="media/image192.png"/>
  <Relationship Id="rId208" Type="http://schemas.openxmlformats.org/officeDocument/2006/relationships/footer" Target="footer5.xml"/>
  <Relationship Id="rId209" Type="http://schemas.openxmlformats.org/officeDocument/2006/relationships/fontTable" Target="fontTable.xml"/>
  <Relationship Id="rId21" Type="http://schemas.openxmlformats.org/officeDocument/2006/relationships/image" Target="media/image9.png"/>
  <Relationship Id="rId210" Type="http://schemas.openxmlformats.org/officeDocument/2006/relationships/theme" Target="theme/theme1.xml"/>
  <Relationship Id="rId22" Type="http://schemas.openxmlformats.org/officeDocument/2006/relationships/image" Target="media/image10.png"/>
  <Relationship Id="rId23" Type="http://schemas.openxmlformats.org/officeDocument/2006/relationships/image" Target="media/image11.png"/>
  <Relationship Id="rId24" Type="http://schemas.openxmlformats.org/officeDocument/2006/relationships/image" Target="media/image12.png"/>
  <Relationship Id="rId25" Type="http://schemas.openxmlformats.org/officeDocument/2006/relationships/image" Target="media/image13.png"/>
  <Relationship Id="rId26" Type="http://schemas.openxmlformats.org/officeDocument/2006/relationships/image" Target="media/image14.png"/>
  <Relationship Id="rId27" Type="http://schemas.openxmlformats.org/officeDocument/2006/relationships/image" Target="media/image15.png"/>
  <Relationship Id="rId28" Type="http://schemas.openxmlformats.org/officeDocument/2006/relationships/image" Target="media/image16.png"/>
  <Relationship Id="rId29" Type="http://schemas.openxmlformats.org/officeDocument/2006/relationships/image" Target="media/image17.png"/>
  <Relationship Id="rId3" Type="http://schemas.openxmlformats.org/officeDocument/2006/relationships/numbering" Target="numbering.xml"/>
  <Relationship Id="rId30" Type="http://schemas.openxmlformats.org/officeDocument/2006/relationships/image" Target="media/image18.png"/>
  <Relationship Id="rId31" Type="http://schemas.openxmlformats.org/officeDocument/2006/relationships/image" Target="media/image19.png"/>
  <Relationship Id="rId32" Type="http://schemas.openxmlformats.org/officeDocument/2006/relationships/image" Target="media/image20.png"/>
  <Relationship Id="rId33" Type="http://schemas.openxmlformats.org/officeDocument/2006/relationships/image" Target="media/image21.png"/>
  <Relationship Id="rId34" Type="http://schemas.openxmlformats.org/officeDocument/2006/relationships/image" Target="media/image22.png"/>
  <Relationship Id="rId35" Type="http://schemas.openxmlformats.org/officeDocument/2006/relationships/image" Target="media/image23.png"/>
  <Relationship Id="rId36" Type="http://schemas.openxmlformats.org/officeDocument/2006/relationships/image" Target="media/image24.png"/>
  <Relationship Id="rId37" Type="http://schemas.openxmlformats.org/officeDocument/2006/relationships/image" Target="media/image25.png"/>
  <Relationship Id="rId38" Type="http://schemas.openxmlformats.org/officeDocument/2006/relationships/image" Target="media/image26.png"/>
  <Relationship Id="rId39" Type="http://schemas.openxmlformats.org/officeDocument/2006/relationships/image" Target="media/image27.png"/>
  <Relationship Id="rId4" Type="http://schemas.openxmlformats.org/officeDocument/2006/relationships/styles" Target="styles.xml"/>
  <Relationship Id="rId40" Type="http://schemas.openxmlformats.org/officeDocument/2006/relationships/image" Target="media/image28.png"/>
  <Relationship Id="rId41" Type="http://schemas.openxmlformats.org/officeDocument/2006/relationships/image" Target="media/image29.png"/>
  <Relationship Id="rId42" Type="http://schemas.openxmlformats.org/officeDocument/2006/relationships/image" Target="media/image30.png"/>
  <Relationship Id="rId43" Type="http://schemas.openxmlformats.org/officeDocument/2006/relationships/image" Target="media/image31.png"/>
  <Relationship Id="rId44" Type="http://schemas.openxmlformats.org/officeDocument/2006/relationships/image" Target="media/image32.png"/>
  <Relationship Id="rId45" Type="http://schemas.openxmlformats.org/officeDocument/2006/relationships/image" Target="media/image33.png"/>
  <Relationship Id="rId46" Type="http://schemas.openxmlformats.org/officeDocument/2006/relationships/image" Target="media/image34.png"/>
  <Relationship Id="rId47" Type="http://schemas.openxmlformats.org/officeDocument/2006/relationships/image" Target="media/image35.png"/>
  <Relationship Id="rId48" Type="http://schemas.openxmlformats.org/officeDocument/2006/relationships/image" Target="media/image36.png"/>
  <Relationship Id="rId49" Type="http://schemas.openxmlformats.org/officeDocument/2006/relationships/image" Target="media/image37.png"/>
  <Relationship Id="rId5" Type="http://schemas.openxmlformats.org/officeDocument/2006/relationships/settings" Target="settings.xml"/>
  <Relationship Id="rId50" Type="http://schemas.openxmlformats.org/officeDocument/2006/relationships/image" Target="media/image38.png"/>
  <Relationship Id="rId51" Type="http://schemas.openxmlformats.org/officeDocument/2006/relationships/image" Target="media/image39.png"/>
  <Relationship Id="rId52" Type="http://schemas.openxmlformats.org/officeDocument/2006/relationships/image" Target="media/image40.png"/>
  <Relationship Id="rId53" Type="http://schemas.openxmlformats.org/officeDocument/2006/relationships/image" Target="media/image41.png"/>
  <Relationship Id="rId54" Type="http://schemas.openxmlformats.org/officeDocument/2006/relationships/image" Target="media/image42.png"/>
  <Relationship Id="rId55" Type="http://schemas.openxmlformats.org/officeDocument/2006/relationships/image" Target="media/image43.png"/>
  <Relationship Id="rId56" Type="http://schemas.openxmlformats.org/officeDocument/2006/relationships/image" Target="media/image44.png"/>
  <Relationship Id="rId57" Type="http://schemas.openxmlformats.org/officeDocument/2006/relationships/hyperlink" TargetMode="External" Target="fred://a1d07cd6-2f5f-4983-99ae-c11f398107dd/browse/id/workspace/SpacesStore/fca9579b-e239-419a-b6cc-40e8f8ec6634"/>
  <Relationship Id="rId58" Type="http://schemas.openxmlformats.org/officeDocument/2006/relationships/image" Target="media/image45.png"/>
  <Relationship Id="rId59" Type="http://schemas.openxmlformats.org/officeDocument/2006/relationships/image" Target="media/image46.png"/>
  <Relationship Id="rId6" Type="http://schemas.openxmlformats.org/officeDocument/2006/relationships/webSettings" Target="webSettings.xml"/>
  <Relationship Id="rId60" Type="http://schemas.openxmlformats.org/officeDocument/2006/relationships/image" Target="media/image47.png"/>
  <Relationship Id="rId61" Type="http://schemas.openxmlformats.org/officeDocument/2006/relationships/image" Target="media/image48.png"/>
  <Relationship Id="rId62" Type="http://schemas.openxmlformats.org/officeDocument/2006/relationships/image" Target="media/image49.png"/>
  <Relationship Id="rId63" Type="http://schemas.openxmlformats.org/officeDocument/2006/relationships/image" Target="media/image50.png"/>
  <Relationship Id="rId64" Type="http://schemas.openxmlformats.org/officeDocument/2006/relationships/image" Target="media/image51.png"/>
  <Relationship Id="rId65" Type="http://schemas.openxmlformats.org/officeDocument/2006/relationships/image" Target="media/image52.png"/>
  <Relationship Id="rId66" Type="http://schemas.openxmlformats.org/officeDocument/2006/relationships/image" Target="media/image53.png"/>
  <Relationship Id="rId67" Type="http://schemas.openxmlformats.org/officeDocument/2006/relationships/image" Target="media/image54.png"/>
  <Relationship Id="rId68" Type="http://schemas.openxmlformats.org/officeDocument/2006/relationships/image" Target="media/image55.png"/>
  <Relationship Id="rId69" Type="http://schemas.openxmlformats.org/officeDocument/2006/relationships/image" Target="media/image56.png"/>
  <Relationship Id="rId7" Type="http://schemas.openxmlformats.org/officeDocument/2006/relationships/footnotes" Target="footnotes.xml"/>
  <Relationship Id="rId70" Type="http://schemas.openxmlformats.org/officeDocument/2006/relationships/image" Target="media/image57.png"/>
  <Relationship Id="rId71" Type="http://schemas.openxmlformats.org/officeDocument/2006/relationships/image" Target="media/image58.png"/>
  <Relationship Id="rId72" Type="http://schemas.openxmlformats.org/officeDocument/2006/relationships/image" Target="media/image59.png"/>
  <Relationship Id="rId73" Type="http://schemas.openxmlformats.org/officeDocument/2006/relationships/image" Target="media/image60.png"/>
  <Relationship Id="rId74" Type="http://schemas.openxmlformats.org/officeDocument/2006/relationships/image" Target="media/image61.png"/>
  <Relationship Id="rId75" Type="http://schemas.openxmlformats.org/officeDocument/2006/relationships/image" Target="media/image62.png"/>
  <Relationship Id="rId76" Type="http://schemas.openxmlformats.org/officeDocument/2006/relationships/image" Target="media/image63.png"/>
  <Relationship Id="rId77" Type="http://schemas.openxmlformats.org/officeDocument/2006/relationships/image" Target="media/image64.png"/>
  <Relationship Id="rId78" Type="http://schemas.openxmlformats.org/officeDocument/2006/relationships/image" Target="media/image65.png"/>
  <Relationship Id="rId79" Type="http://schemas.openxmlformats.org/officeDocument/2006/relationships/image" Target="media/image66.png"/>
  <Relationship Id="rId8" Type="http://schemas.openxmlformats.org/officeDocument/2006/relationships/endnotes" Target="endnotes.xml"/>
  <Relationship Id="rId80" Type="http://schemas.openxmlformats.org/officeDocument/2006/relationships/image" Target="media/image67.png"/>
  <Relationship Id="rId81" Type="http://schemas.openxmlformats.org/officeDocument/2006/relationships/image" Target="media/image68.png"/>
  <Relationship Id="rId82" Type="http://schemas.openxmlformats.org/officeDocument/2006/relationships/image" Target="media/image69.png"/>
  <Relationship Id="rId83" Type="http://schemas.openxmlformats.org/officeDocument/2006/relationships/image" Target="media/image70.png"/>
  <Relationship Id="rId84" Type="http://schemas.openxmlformats.org/officeDocument/2006/relationships/image" Target="media/image71.png"/>
  <Relationship Id="rId85" Type="http://schemas.openxmlformats.org/officeDocument/2006/relationships/image" Target="media/image72.png"/>
  <Relationship Id="rId86" Type="http://schemas.openxmlformats.org/officeDocument/2006/relationships/image" Target="media/image73.png"/>
  <Relationship Id="rId87" Type="http://schemas.openxmlformats.org/officeDocument/2006/relationships/image" Target="media/image74.png"/>
  <Relationship Id="rId88" Type="http://schemas.openxmlformats.org/officeDocument/2006/relationships/hyperlink" TargetMode="External" Target="fred://a1d07cd6-2f5f-4983-99ae-c11f398107dd/browse/id/workspace/SpacesStore/e0348edb-24ff-458a-9f79-1828b4bd1161"/>
  <Relationship Id="rId89" Type="http://schemas.openxmlformats.org/officeDocument/2006/relationships/image" Target="media/image75.png"/>
  <Relationship Id="rId9" Type="http://schemas.openxmlformats.org/officeDocument/2006/relationships/image" Target="media/image5.png"/>
  <Relationship Id="rId90" Type="http://schemas.openxmlformats.org/officeDocument/2006/relationships/image" Target="media/image76.png"/>
  <Relationship Id="rId91" Type="http://schemas.openxmlformats.org/officeDocument/2006/relationships/image" Target="media/image77.png"/>
  <Relationship Id="rId92" Type="http://schemas.openxmlformats.org/officeDocument/2006/relationships/image" Target="media/image78.png"/>
  <Relationship Id="rId93" Type="http://schemas.openxmlformats.org/officeDocument/2006/relationships/image" Target="media/image79.png"/>
  <Relationship Id="rId94" Type="http://schemas.openxmlformats.org/officeDocument/2006/relationships/image" Target="media/image80.png"/>
  <Relationship Id="rId95" Type="http://schemas.openxmlformats.org/officeDocument/2006/relationships/image" Target="media/image81.png"/>
  <Relationship Id="rId96" Type="http://schemas.openxmlformats.org/officeDocument/2006/relationships/image" Target="media/image82.png"/>
  <Relationship Id="rId97" Type="http://schemas.openxmlformats.org/officeDocument/2006/relationships/image" Target="media/image83.png"/>
  <Relationship Id="rId98" Type="http://schemas.openxmlformats.org/officeDocument/2006/relationships/image" Target="media/image84.png"/>
  <Relationship Id="rId99" Type="http://schemas.openxmlformats.org/officeDocument/2006/relationships/image" Target="media/image85.png"/>
</Relationships>

</file>

<file path=word/_rels/footer4.xml.rels><?xml version="1.0" encoding="UTF-8"?>

<Relationships xmlns="http://schemas.openxmlformats.org/package/2006/relationships">
  <Relationship Id="rId1" Type="http://schemas.openxmlformats.org/officeDocument/2006/relationships/image" Target="media/image8.png"/>
</Relationships>

</file>

<file path=word/_rels/footer5.xml.rels><?xml version="1.0" encoding="UTF-8"?>

<Relationships xmlns="http://schemas.openxmlformats.org/package/2006/relationships">
  <Relationship Id="rId1" Type="http://schemas.openxmlformats.org/officeDocument/2006/relationships/image" Target="media/image8.png"/>
</Relationships>

</file>

<file path=word/_rels/header4.xml.rels><?xml version="1.0" encoding="UTF-8"?>

<Relationships xmlns="http://schemas.openxmlformats.org/package/2006/relationships">
  <Relationship Id="rId1" Type="http://schemas.openxmlformats.org/officeDocument/2006/relationships/image" Target="media/image7.png"/>
</Relationships>

</file>

<file path=word/_rels/numbering.xml.rels><?xml version="1.0" encoding="UTF-8"?>

<Relationships xmlns="http://schemas.openxmlformats.org/package/2006/relationships">
  <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s>

</file>

<file path=word/_rels/settings.xml.rels><?xml version="1.0" encoding="UTF-8"?>

<Relationships xmlns="http://schemas.openxmlformats.org/package/2006/relationships">
  <Relationship Id="rId1" Type="http://schemas.openxmlformats.org/officeDocument/2006/relationships/attachedTemplate" TargetMode="External" Target="file:///C:/Users/Peter%20Morel/Documents/AAAA-Xenit/Products/Fred/Documentation/Product%20Description_ENG.dotx"/>
</Relationships>

</file>

<file path=word/theme/_rels/theme1.xml.rels><?xml version="1.0" encoding="UTF-8"?>

<Relationships xmlns="http://schemas.openxmlformats.org/package/2006/relationships">
  <Relationship Id="rId1" Type="http://schemas.openxmlformats.org/officeDocument/2006/relationships/image" Target="../media/image193.jpeg"/>
  <Relationship Id="rId2" Type="http://schemas.openxmlformats.org/officeDocument/2006/relationships/image" Target="../media/image194.jpeg"/>
</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Relationships xmlns="http://schemas.openxmlformats.org/package/2006/relationships">
  <Relationship Id="rId1" Type="http://schemas.openxmlformats.org/officeDocument/2006/relationships/customXmlProps" Target="itemProps1.xml"/>
</Relationships>

</file>

<file path=customXml/_rels/item2.xml.rels><?xml version="1.0" encoding="UTF-8"?>

<Relationships xmlns="http://schemas.openxmlformats.org/package/2006/relationships">
  <Relationship Id="rId1" Type="http://schemas.openxmlformats.org/officeDocument/2006/relationships/customXmlProps" Target="itemProps2.xml"/>
</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7D138756-9D92-49EE-B05B-C1DB60430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Product Description_ENG</Template>
  <TotalTime>8596</TotalTime>
  <Pages>1</Pages>
  <Words>11339</Words>
  <Characters>64634</Characters>
  <Application>Microsoft Office Word</Application>
  <DocSecurity>0</DocSecurity>
  <Lines>538</Lines>
  <Paragraphs>151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Fred - Simple Smart and Swift ECM</vt:lpstr>
      <vt:lpstr>Fred - a desktop window to Alfresco</vt:lpstr>
    </vt:vector>
  </TitlesOfParts>
  <Company>Grizli777</Company>
  <LinksUpToDate>false</LinksUpToDate>
  <CharactersWithSpaces>75822</CharactersWithSpaces>
  <SharedDoc>false</SharedDoc>
  <HyperlinksChanged>false</HyperlinksChanged>
  <AppVersion>15.0000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2013-07-23T09:04:00Z</dcterms:created>
  <dc:creator>Peter Morel</dc:creator>
  <lastModifiedBy>Peter Morel</lastModifiedBy>
  <lastPrinted>2015-03-10T22:36:00Z</lastPrinted>
  <dcterms:modified xsi:type="dcterms:W3CDTF">2015-06-01T08:56:00Z</dcterms:modified>
  <revision>48</revision>
  <dc:subject>User Guide Trial Version 3.2</dc:subject>
  <dc:title>Fred - Simple Smart and Swift ECM</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pid="15" fmtid="{D5CDD505-2E9C-101B-9397-08002B2CF9AE}" name="Version Number">
    <vt:lpwstr>1.5</vt:lpwstr>
  </property>
  <property pid="16" fmtid="{D5CDD505-2E9C-101B-9397-08002B2CF9AE}" name="Repository NodeRef">
    <vt:lpwstr>workspace://SpacesStore/fd6094d4-a0f2-4d1e-92da-81e4dc218376</vt:lpwstr>
  </property>
  <property pid="17" fmtid="{D5CDD505-2E9C-101B-9397-08002B2CF9AE}" name="Creator">
    <vt:lpwstr>Peter Morel</vt:lpwstr>
  </property>
  <property pid="18" fmtid="{D5CDD505-2E9C-101B-9397-08002B2CF9AE}" name="Modifier">
    <vt:lpwstr>Peter Morel</vt:lpwstr>
  </property>
  <property pid="19" fmtid="{D5CDD505-2E9C-101B-9397-08002B2CF9AE}" name="Repository Location">
    <vt:lpwstr>/Company Home/XeniT Home/Product/Fred/2. Release Documents/Fred 3.2</vt:lpwstr>
  </property>
  <property pid="20" fmtid="{D5CDD505-2E9C-101B-9397-08002B2CF9AE}" name="Product Name">
    <vt:lpwstr>Fred</vt:lpwstr>
  </property>
  <property pid="21" fmtid="{D5CDD505-2E9C-101B-9397-08002B2CF9AE}" name="Name">
    <vt:lpwstr>Fred User Guide Trial 3.2.docx</vt:lpwstr>
  </property>
  <property pid="22" fmtid="{D5CDD505-2E9C-101B-9397-08002B2CF9AE}" name="Modified Date">
    <vt:lpwstr>2015-06-01T08:56:36GMT</vt:lpwstr>
  </property>
  <property pid="23" fmtid="{D5CDD505-2E9C-101B-9397-08002B2CF9AE}" name="Created Date">
    <vt:lpwstr>2015-03-10T21:29:38GMT</vt:lpwstr>
  </property>
</Properties>
</file>